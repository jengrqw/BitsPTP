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1A75AA" w:rsidRPr="0034383D" w:rsidRDefault="00C9268A" w:rsidP="0034383D">
      <w:pPr>
        <w:pStyle w:val="BodyText"/>
        <w:jc w:val="center"/>
        <w:rPr>
          <w:b/>
          <w:sz w:val="28"/>
          <w:szCs w:val="28"/>
          <w:lang w:val="en-US"/>
        </w:rPr>
      </w:pPr>
      <w:r w:rsidRPr="0034383D">
        <w:rPr>
          <w:b/>
          <w:sz w:val="28"/>
          <w:szCs w:val="28"/>
          <w:lang w:val="en-US"/>
        </w:rPr>
        <w:fldChar w:fldCharType="begin"/>
      </w:r>
      <w:r w:rsidRPr="0034383D">
        <w:rPr>
          <w:b/>
          <w:sz w:val="28"/>
          <w:szCs w:val="28"/>
          <w:lang w:val="en-US"/>
        </w:rPr>
        <w:instrText xml:space="preserve"> DOCPROPERTY  Title  \* MERGEFORMAT </w:instrText>
      </w:r>
      <w:r w:rsidRPr="0034383D">
        <w:rPr>
          <w:b/>
          <w:sz w:val="28"/>
          <w:szCs w:val="28"/>
          <w:lang w:val="en-US"/>
        </w:rPr>
        <w:fldChar w:fldCharType="separate"/>
      </w:r>
      <w:r w:rsidR="00BD13B2">
        <w:rPr>
          <w:b/>
          <w:sz w:val="28"/>
          <w:szCs w:val="28"/>
          <w:lang w:val="en-US"/>
        </w:rPr>
        <w:t>Design &amp; Implementation of Timing and synchronization for an automotive amplifier</w:t>
      </w:r>
      <w:r w:rsidRPr="0034383D">
        <w:rPr>
          <w:b/>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1A75AA">
      <w:pPr>
        <w:jc w:val="center"/>
        <w:rPr>
          <w:rFonts w:ascii="Verdana" w:hAnsi="Verdana" w:cs="Times New Roman"/>
          <w:b/>
          <w:bCs/>
          <w:sz w:val="36"/>
          <w:szCs w:val="24"/>
          <w:lang w:val="en-US"/>
        </w:rPr>
      </w:pPr>
    </w:p>
    <w:p w:rsidR="001A75AA" w:rsidRPr="00C9268A" w:rsidRDefault="001A75AA" w:rsidP="00C9268A">
      <w:pPr>
        <w:jc w:val="center"/>
        <w:rPr>
          <w:rFonts w:ascii="Verdana" w:hAnsi="Verdana"/>
          <w:b/>
          <w:sz w:val="26"/>
          <w:szCs w:val="26"/>
          <w:lang w:val="en-US"/>
        </w:rPr>
      </w:pPr>
      <w:bookmarkStart w:id="1" w:name="_Toc348172167"/>
      <w:r w:rsidRPr="00C9268A">
        <w:rPr>
          <w:rFonts w:ascii="Verdana" w:hAnsi="Verdana"/>
          <w:b/>
          <w:sz w:val="26"/>
          <w:szCs w:val="26"/>
          <w:lang w:val="en-US"/>
        </w:rPr>
        <w:t>BITS ZG629T: Dissertation</w:t>
      </w:r>
      <w:bookmarkEnd w:id="1"/>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sidRPr="001A75AA">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r w:rsidR="00C9268A">
        <w:rPr>
          <w:rFonts w:ascii="Verdana" w:hAnsi="Verdana" w:cs="Times New Roman"/>
          <w:sz w:val="26"/>
          <w:szCs w:val="24"/>
          <w:lang w:val="en-US"/>
        </w:rPr>
        <w:fldChar w:fldCharType="begin"/>
      </w:r>
      <w:r w:rsidR="00C9268A">
        <w:rPr>
          <w:rFonts w:ascii="Verdana" w:hAnsi="Verdana" w:cs="Times New Roman"/>
          <w:sz w:val="26"/>
          <w:szCs w:val="24"/>
          <w:lang w:val="en-US"/>
        </w:rPr>
        <w:instrText xml:space="preserve"> DOCPROPERTY  Author  \* MERGEFORMAT </w:instrText>
      </w:r>
      <w:r w:rsidR="00C9268A">
        <w:rPr>
          <w:rFonts w:ascii="Verdana" w:hAnsi="Verdana" w:cs="Times New Roman"/>
          <w:sz w:val="26"/>
          <w:szCs w:val="24"/>
          <w:lang w:val="en-US"/>
        </w:rPr>
        <w:fldChar w:fldCharType="separate"/>
      </w:r>
      <w:r w:rsidR="00BD13B2">
        <w:rPr>
          <w:rFonts w:ascii="Verdana" w:hAnsi="Verdana" w:cs="Times New Roman"/>
          <w:sz w:val="26"/>
          <w:szCs w:val="24"/>
          <w:lang w:val="en-US"/>
        </w:rPr>
        <w:t>Mohan Karthik</w:t>
      </w:r>
      <w:r w:rsidR="00C9268A">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BD13B2">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C9268A">
      <w:pPr>
        <w:jc w:val="center"/>
        <w:rPr>
          <w:lang w:val="en-US"/>
        </w:rPr>
      </w:pPr>
      <w:bookmarkStart w:id="2" w:name="_Toc348172168"/>
      <w:r w:rsidRPr="00C9268A">
        <w:rPr>
          <w:rFonts w:ascii="Verdana" w:hAnsi="Verdana"/>
          <w:b/>
          <w:sz w:val="26"/>
          <w:szCs w:val="26"/>
          <w:lang w:val="en-US"/>
        </w:rPr>
        <w:t>Dissertation work carried out at</w:t>
      </w:r>
      <w:bookmarkEnd w:id="2"/>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sdt>
      <w:sdtPr>
        <w:rPr>
          <w:rFonts w:ascii="Verdana" w:hAnsi="Verdana"/>
          <w:b/>
          <w:lang w:val="en-US"/>
        </w:rPr>
        <w:alias w:val="Company"/>
        <w:tag w:val=""/>
        <w:id w:val="2064141570"/>
        <w:placeholder>
          <w:docPart w:val="ECA52F7EEC784394BE3742CB354920F3"/>
        </w:placeholder>
        <w:dataBinding w:prefixMappings="xmlns:ns0='http://schemas.openxmlformats.org/officeDocument/2006/extended-properties' " w:xpath="/ns0:Properties[1]/ns0:Company[1]" w:storeItemID="{6668398D-A668-4E3E-A5EB-62B293D839F1}"/>
        <w:text/>
      </w:sdtPr>
      <w:sdtContent>
        <w:p w:rsidR="001A75AA" w:rsidRPr="00C9268A" w:rsidRDefault="00717F60" w:rsidP="00C9268A">
          <w:pPr>
            <w:jc w:val="center"/>
            <w:rPr>
              <w:rFonts w:ascii="Verdana" w:hAnsi="Verdana"/>
              <w:b/>
              <w:lang w:val="en-US"/>
            </w:rPr>
          </w:pPr>
          <w:r>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eastAsia="en-IN"/>
        </w:rPr>
        <w:drawing>
          <wp:inline distT="0" distB="0" distL="0" distR="0" wp14:anchorId="3D7A2FAE" wp14:editId="1383EF58">
            <wp:extent cx="971550" cy="93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APRIL 2013</w:t>
      </w:r>
    </w:p>
    <w:p w:rsidR="001A75AA" w:rsidRPr="001A75AA" w:rsidRDefault="001A75AA" w:rsidP="000E1EED">
      <w:pPr>
        <w:pStyle w:val="BodyText"/>
        <w:rPr>
          <w:rFonts w:cs="Times New Roman"/>
          <w:sz w:val="26"/>
          <w:szCs w:val="24"/>
          <w:lang w:val="en-US"/>
        </w:rPr>
      </w:pPr>
      <w:r>
        <w:br w:type="page"/>
      </w:r>
    </w:p>
    <w:p w:rsidR="001A75AA" w:rsidRPr="0034383D" w:rsidRDefault="00C9268A" w:rsidP="001A75AA">
      <w:pPr>
        <w:jc w:val="center"/>
        <w:rPr>
          <w:rFonts w:ascii="Verdana" w:hAnsi="Verdana" w:cs="Times New Roman"/>
          <w:b/>
          <w:bCs/>
          <w:sz w:val="28"/>
          <w:szCs w:val="28"/>
          <w:lang w:val="en-US"/>
        </w:rPr>
      </w:pPr>
      <w:r w:rsidRPr="0034383D">
        <w:rPr>
          <w:rFonts w:ascii="Verdana" w:hAnsi="Verdana" w:cs="Times New Roman"/>
          <w:b/>
          <w:bCs/>
          <w:sz w:val="28"/>
          <w:szCs w:val="28"/>
          <w:lang w:val="en-US"/>
        </w:rPr>
        <w:lastRenderedPageBreak/>
        <w:fldChar w:fldCharType="begin"/>
      </w:r>
      <w:r w:rsidRPr="0034383D">
        <w:rPr>
          <w:rFonts w:ascii="Verdana" w:hAnsi="Verdana" w:cs="Times New Roman"/>
          <w:b/>
          <w:bCs/>
          <w:sz w:val="28"/>
          <w:szCs w:val="28"/>
          <w:lang w:val="en-US"/>
        </w:rPr>
        <w:instrText xml:space="preserve"> DOCPROPERTY  Title  \* MERGEFORMAT </w:instrText>
      </w:r>
      <w:r w:rsidRPr="0034383D">
        <w:rPr>
          <w:rFonts w:ascii="Verdana" w:hAnsi="Verdana" w:cs="Times New Roman"/>
          <w:b/>
          <w:bCs/>
          <w:sz w:val="28"/>
          <w:szCs w:val="28"/>
          <w:lang w:val="en-US"/>
        </w:rPr>
        <w:fldChar w:fldCharType="separate"/>
      </w:r>
      <w:r w:rsidR="00BD13B2">
        <w:rPr>
          <w:rFonts w:ascii="Verdana" w:hAnsi="Verdana" w:cs="Times New Roman"/>
          <w:b/>
          <w:bCs/>
          <w:sz w:val="28"/>
          <w:szCs w:val="28"/>
          <w:lang w:val="en-US"/>
        </w:rPr>
        <w:t>Design &amp; Implementation of Timing and synchronization for an automotive amplifier</w:t>
      </w:r>
      <w:r w:rsidRPr="0034383D">
        <w:rPr>
          <w:rFonts w:ascii="Verdana" w:hAnsi="Verdana" w:cs="Times New Roman"/>
          <w:b/>
          <w:bCs/>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C9268A">
      <w:pPr>
        <w:jc w:val="center"/>
        <w:rPr>
          <w:lang w:val="en-US"/>
        </w:rPr>
      </w:pPr>
      <w:bookmarkStart w:id="3" w:name="_Toc348172170"/>
      <w:r w:rsidRPr="00C9268A">
        <w:rPr>
          <w:rFonts w:ascii="Verdana" w:hAnsi="Verdana"/>
          <w:b/>
          <w:sz w:val="26"/>
          <w:szCs w:val="26"/>
          <w:lang w:val="en-US"/>
        </w:rPr>
        <w:t>BITS ZG629T: Dissertation</w:t>
      </w:r>
      <w:bookmarkEnd w:id="3"/>
      <w:r w:rsidRPr="001A75AA">
        <w:rPr>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Author  \* MERGEFORMAT </w:instrText>
      </w:r>
      <w:r>
        <w:rPr>
          <w:rFonts w:ascii="Verdana" w:hAnsi="Verdana" w:cs="Times New Roman"/>
          <w:sz w:val="26"/>
          <w:szCs w:val="24"/>
          <w:lang w:val="en-US"/>
        </w:rPr>
        <w:fldChar w:fldCharType="separate"/>
      </w:r>
      <w:r w:rsidR="00BD13B2">
        <w:rPr>
          <w:rFonts w:ascii="Verdana" w:hAnsi="Verdana" w:cs="Times New Roman"/>
          <w:sz w:val="26"/>
          <w:szCs w:val="24"/>
          <w:lang w:val="en-US"/>
        </w:rPr>
        <w:t>Mohan Karthik</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BD13B2">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E36F60">
      <w:pPr>
        <w:jc w:val="center"/>
        <w:rPr>
          <w:lang w:val="en-US"/>
        </w:rPr>
      </w:pPr>
      <w:bookmarkStart w:id="4" w:name="_Toc348172171"/>
      <w:r w:rsidRPr="00E36F60">
        <w:rPr>
          <w:rFonts w:ascii="Verdana" w:hAnsi="Verdana"/>
          <w:b/>
          <w:sz w:val="26"/>
          <w:szCs w:val="26"/>
          <w:lang w:val="en-US"/>
        </w:rPr>
        <w:t>Dissertation work carried out at</w:t>
      </w:r>
      <w:bookmarkEnd w:id="4"/>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sdt>
      <w:sdtPr>
        <w:rPr>
          <w:rFonts w:ascii="Verdana" w:hAnsi="Verdana"/>
          <w:b/>
        </w:rPr>
        <w:alias w:val="Company"/>
        <w:tag w:val=""/>
        <w:id w:val="1739048403"/>
        <w:placeholder>
          <w:docPart w:val="700CE35AFD7A44EE8F9A916ED2E43459"/>
        </w:placeholder>
        <w:dataBinding w:prefixMappings="xmlns:ns0='http://schemas.openxmlformats.org/officeDocument/2006/extended-properties' " w:xpath="/ns0:Properties[1]/ns0:Company[1]" w:storeItemID="{6668398D-A668-4E3E-A5EB-62B293D839F1}"/>
        <w:text/>
      </w:sdtPr>
      <w:sdtContent>
        <w:p w:rsidR="001A75AA" w:rsidRPr="00E36F60" w:rsidRDefault="00717F60" w:rsidP="00E36F60">
          <w:pPr>
            <w:jc w:val="center"/>
            <w:rPr>
              <w:rFonts w:ascii="Verdana" w:hAnsi="Verdana"/>
              <w:b/>
            </w:rPr>
          </w:pPr>
          <w:r w:rsidRPr="00E36F60">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Submitted in partial fulfillment of M.S. Software Systems degree program</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Under the Supervision of</w:t>
      </w:r>
    </w:p>
    <w:p w:rsidR="00AF5A13"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Manager  \* MERGEFORMAT </w:instrText>
      </w:r>
      <w:r>
        <w:rPr>
          <w:rFonts w:ascii="Verdana" w:hAnsi="Verdana" w:cs="Times New Roman"/>
          <w:sz w:val="26"/>
          <w:szCs w:val="24"/>
          <w:lang w:val="en-US"/>
        </w:rPr>
        <w:fldChar w:fldCharType="separate"/>
      </w:r>
      <w:r w:rsidR="00BD13B2">
        <w:rPr>
          <w:rFonts w:ascii="Verdana" w:hAnsi="Verdana" w:cs="Times New Roman"/>
          <w:sz w:val="26"/>
          <w:szCs w:val="24"/>
          <w:lang w:val="en-US"/>
        </w:rPr>
        <w:t>Vijaykumar N</w:t>
      </w:r>
      <w:r>
        <w:rPr>
          <w:rFonts w:ascii="Verdana" w:hAnsi="Verdana" w:cs="Times New Roman"/>
          <w:sz w:val="26"/>
          <w:szCs w:val="24"/>
          <w:lang w:val="en-US"/>
        </w:rPr>
        <w:fldChar w:fldCharType="end"/>
      </w:r>
      <w:r>
        <w:rPr>
          <w:rFonts w:ascii="Verdana" w:hAnsi="Verdana" w:cs="Times New Roman"/>
          <w:sz w:val="26"/>
          <w:szCs w:val="24"/>
          <w:lang w:val="en-US"/>
        </w:rPr>
        <w:t xml:space="preserve">, </w:t>
      </w:r>
      <w:r w:rsidR="00AF5A13">
        <w:rPr>
          <w:rFonts w:ascii="Verdana" w:hAnsi="Verdana" w:cs="Times New Roman"/>
          <w:sz w:val="26"/>
          <w:szCs w:val="24"/>
          <w:lang w:val="en-US"/>
        </w:rPr>
        <w:fldChar w:fldCharType="begin"/>
      </w:r>
      <w:r w:rsidR="00AF5A13">
        <w:rPr>
          <w:rFonts w:ascii="Verdana" w:hAnsi="Verdana" w:cs="Times New Roman"/>
          <w:sz w:val="26"/>
          <w:szCs w:val="24"/>
          <w:lang w:val="en-US"/>
        </w:rPr>
        <w:instrText xml:space="preserve"> DOCPROPERTY  ManagerDesignation  \* MERGEFORMAT </w:instrText>
      </w:r>
      <w:r w:rsidR="00AF5A13">
        <w:rPr>
          <w:rFonts w:ascii="Verdana" w:hAnsi="Verdana" w:cs="Times New Roman"/>
          <w:sz w:val="26"/>
          <w:szCs w:val="24"/>
          <w:lang w:val="en-US"/>
        </w:rPr>
        <w:fldChar w:fldCharType="separate"/>
      </w:r>
      <w:r w:rsidR="00BD13B2">
        <w:rPr>
          <w:rFonts w:ascii="Verdana" w:hAnsi="Verdana" w:cs="Times New Roman"/>
          <w:sz w:val="26"/>
          <w:szCs w:val="24"/>
          <w:lang w:val="en-US"/>
        </w:rPr>
        <w:t>Project Manager</w:t>
      </w:r>
      <w:r w:rsidR="00AF5A13">
        <w:rPr>
          <w:rFonts w:ascii="Verdana" w:hAnsi="Verdana" w:cs="Times New Roman"/>
          <w:sz w:val="26"/>
          <w:szCs w:val="24"/>
          <w:lang w:val="en-US"/>
        </w:rPr>
        <w:fldChar w:fldCharType="end"/>
      </w:r>
      <w:r w:rsidR="00AF5A13">
        <w:rPr>
          <w:rFonts w:ascii="Verdana" w:hAnsi="Verdana" w:cs="Times New Roman"/>
          <w:sz w:val="26"/>
          <w:szCs w:val="24"/>
          <w:lang w:val="en-US"/>
        </w:rPr>
        <w:t xml:space="preserve">, </w:t>
      </w: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Company  \* MERGEFORMAT </w:instrText>
      </w:r>
      <w:r>
        <w:rPr>
          <w:rFonts w:ascii="Verdana" w:hAnsi="Verdana" w:cs="Times New Roman"/>
          <w:sz w:val="26"/>
          <w:szCs w:val="24"/>
          <w:lang w:val="en-US"/>
        </w:rPr>
        <w:fldChar w:fldCharType="separate"/>
      </w:r>
      <w:r w:rsidR="00BD13B2">
        <w:rPr>
          <w:rFonts w:ascii="Verdana" w:hAnsi="Verdana" w:cs="Times New Roman"/>
          <w:sz w:val="26"/>
          <w:szCs w:val="24"/>
          <w:lang w:val="en-US"/>
        </w:rPr>
        <w:t>Analog Devices India Pvt. Ltd., Bangalore</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eastAsia="en-IN"/>
        </w:rPr>
        <w:drawing>
          <wp:inline distT="0" distB="0" distL="0" distR="0" wp14:anchorId="4781C13C" wp14:editId="57DEF276">
            <wp:extent cx="971550"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Default="001A75AA" w:rsidP="001A75AA">
      <w:pPr>
        <w:jc w:val="center"/>
      </w:pPr>
      <w:r w:rsidRPr="001A75AA">
        <w:rPr>
          <w:rFonts w:ascii="Verdana" w:hAnsi="Verdana" w:cs="Times New Roman"/>
          <w:sz w:val="26"/>
          <w:szCs w:val="24"/>
          <w:lang w:val="en-US"/>
        </w:rPr>
        <w:t>APRIL, 2013</w:t>
      </w:r>
    </w:p>
    <w:p w:rsidR="001A75AA" w:rsidRDefault="001A75AA">
      <w:r>
        <w:br w:type="page"/>
      </w:r>
    </w:p>
    <w:p w:rsidR="001A75AA" w:rsidRPr="00E36F60" w:rsidRDefault="001A75AA" w:rsidP="00E36F60">
      <w:pPr>
        <w:jc w:val="center"/>
      </w:pPr>
      <w:r w:rsidRPr="00E36F60">
        <w:rPr>
          <w:rFonts w:ascii="Verdana" w:hAnsi="Verdana"/>
          <w:b/>
          <w:sz w:val="26"/>
          <w:szCs w:val="26"/>
          <w:lang w:val="en-US"/>
        </w:rPr>
        <w:lastRenderedPageBreak/>
        <w:t>CERTIFICATE</w:t>
      </w: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spacing w:line="480" w:lineRule="auto"/>
        <w:rPr>
          <w:rFonts w:ascii="Verdana" w:hAnsi="Verdana"/>
          <w:bCs/>
        </w:rPr>
      </w:pPr>
      <w:r>
        <w:rPr>
          <w:rFonts w:ascii="Verdana" w:hAnsi="Verdana"/>
          <w:bCs/>
        </w:rPr>
        <w:t xml:space="preserve">This is to certify that the Dissertation entitled </w:t>
      </w:r>
      <w:r w:rsidR="00C9268A">
        <w:rPr>
          <w:rFonts w:ascii="Verdana" w:hAnsi="Verdana"/>
          <w:bCs/>
        </w:rPr>
        <w:fldChar w:fldCharType="begin"/>
      </w:r>
      <w:r w:rsidR="00C9268A">
        <w:rPr>
          <w:rFonts w:ascii="Verdana" w:hAnsi="Verdana"/>
          <w:bCs/>
        </w:rPr>
        <w:instrText xml:space="preserve"> DOCPROPERTY  Title  \* MERGEFORMAT </w:instrText>
      </w:r>
      <w:r w:rsidR="00C9268A">
        <w:rPr>
          <w:rFonts w:ascii="Verdana" w:hAnsi="Verdana"/>
          <w:bCs/>
        </w:rPr>
        <w:fldChar w:fldCharType="separate"/>
      </w:r>
      <w:r w:rsidR="00BD13B2">
        <w:rPr>
          <w:rFonts w:ascii="Verdana" w:hAnsi="Verdana"/>
          <w:bCs/>
        </w:rPr>
        <w:t>Design &amp; Implementation of Timing and synchronization for an automotive amplifier</w:t>
      </w:r>
      <w:r w:rsidR="00C9268A">
        <w:rPr>
          <w:rFonts w:ascii="Verdana" w:hAnsi="Verdana"/>
          <w:bCs/>
        </w:rPr>
        <w:fldChar w:fldCharType="end"/>
      </w:r>
      <w:r>
        <w:rPr>
          <w:rFonts w:ascii="Verdana" w:hAnsi="Verdana"/>
          <w:bCs/>
        </w:rPr>
        <w:t xml:space="preserve"> and submitted by </w:t>
      </w:r>
      <w:r w:rsidR="00C9268A">
        <w:rPr>
          <w:rFonts w:ascii="Verdana" w:hAnsi="Verdana"/>
          <w:bCs/>
        </w:rPr>
        <w:fldChar w:fldCharType="begin"/>
      </w:r>
      <w:r w:rsidR="00C9268A">
        <w:rPr>
          <w:rFonts w:ascii="Verdana" w:hAnsi="Verdana"/>
          <w:bCs/>
        </w:rPr>
        <w:instrText xml:space="preserve"> AUTHOR  \* Caps  \* MERGEFORMAT </w:instrText>
      </w:r>
      <w:r w:rsidR="00C9268A">
        <w:rPr>
          <w:rFonts w:ascii="Verdana" w:hAnsi="Verdana"/>
          <w:bCs/>
        </w:rPr>
        <w:fldChar w:fldCharType="separate"/>
      </w:r>
      <w:r w:rsidR="00BD13B2">
        <w:rPr>
          <w:rFonts w:ascii="Verdana" w:hAnsi="Verdana"/>
          <w:bCs/>
          <w:noProof/>
        </w:rPr>
        <w:t>Mohan Karthik</w:t>
      </w:r>
      <w:r w:rsidR="00C9268A">
        <w:rPr>
          <w:rFonts w:ascii="Verdana" w:hAnsi="Verdana"/>
          <w:bCs/>
        </w:rPr>
        <w:fldChar w:fldCharType="end"/>
      </w:r>
      <w:r w:rsidR="00C9268A">
        <w:rPr>
          <w:rFonts w:ascii="Verdana" w:hAnsi="Verdana"/>
          <w:bCs/>
        </w:rPr>
        <w:t xml:space="preserve"> having ID</w:t>
      </w:r>
      <w:r>
        <w:rPr>
          <w:rFonts w:ascii="Verdana" w:hAnsi="Verdana"/>
          <w:bCs/>
        </w:rPr>
        <w:t xml:space="preserve">-No. </w:t>
      </w:r>
      <w:r w:rsidR="00C9268A">
        <w:rPr>
          <w:rFonts w:ascii="Verdana" w:hAnsi="Verdana"/>
          <w:bCs/>
        </w:rPr>
        <w:fldChar w:fldCharType="begin"/>
      </w:r>
      <w:r w:rsidR="00C9268A">
        <w:rPr>
          <w:rFonts w:ascii="Verdana" w:hAnsi="Verdana"/>
          <w:bCs/>
        </w:rPr>
        <w:instrText xml:space="preserve"> DOCPROPERTY  IDNo  \* MERGEFORMAT </w:instrText>
      </w:r>
      <w:r w:rsidR="00C9268A">
        <w:rPr>
          <w:rFonts w:ascii="Verdana" w:hAnsi="Verdana"/>
          <w:bCs/>
        </w:rPr>
        <w:fldChar w:fldCharType="separate"/>
      </w:r>
      <w:r w:rsidR="00BD13B2">
        <w:rPr>
          <w:rFonts w:ascii="Verdana" w:hAnsi="Verdana"/>
          <w:bCs/>
        </w:rPr>
        <w:t>2011HZ12013</w:t>
      </w:r>
      <w:r w:rsidR="00C9268A">
        <w:rPr>
          <w:rFonts w:ascii="Verdana" w:hAnsi="Verdana"/>
          <w:bCs/>
        </w:rPr>
        <w:fldChar w:fldCharType="end"/>
      </w:r>
      <w:r>
        <w:rPr>
          <w:rFonts w:ascii="Verdana" w:hAnsi="Verdana"/>
          <w:bCs/>
        </w:rPr>
        <w:t xml:space="preserve"> for the partial </w:t>
      </w:r>
      <w:r w:rsidR="00C9268A">
        <w:rPr>
          <w:rFonts w:ascii="Verdana" w:hAnsi="Verdana"/>
          <w:bCs/>
        </w:rPr>
        <w:t>fulfilment</w:t>
      </w:r>
      <w:r>
        <w:rPr>
          <w:rFonts w:ascii="Verdana" w:hAnsi="Verdana"/>
          <w:bCs/>
        </w:rPr>
        <w:t xml:space="preserve"> of the requirements of M.S. </w:t>
      </w:r>
      <w:r w:rsidR="00717F60">
        <w:rPr>
          <w:rFonts w:ascii="Verdana" w:hAnsi="Verdana"/>
          <w:bCs/>
        </w:rPr>
        <w:t>Software Systems</w:t>
      </w:r>
      <w:r>
        <w:rPr>
          <w:rFonts w:ascii="Verdana" w:hAnsi="Verdana"/>
          <w:bCs/>
        </w:rPr>
        <w:t xml:space="preserve"> degree of </w:t>
      </w:r>
      <w:r w:rsidR="00AF5A13">
        <w:rPr>
          <w:rFonts w:ascii="Verdana" w:hAnsi="Verdana"/>
          <w:bCs/>
        </w:rPr>
        <w:t>BITS</w:t>
      </w:r>
      <w:r>
        <w:rPr>
          <w:rFonts w:ascii="Verdana" w:hAnsi="Verdana"/>
          <w:bCs/>
        </w:rPr>
        <w:t xml:space="preserve"> embodies the bona</w:t>
      </w:r>
      <w:r w:rsidR="00AF5A13">
        <w:rPr>
          <w:rFonts w:ascii="Verdana" w:hAnsi="Verdana"/>
          <w:bCs/>
        </w:rPr>
        <w:t xml:space="preserve"> </w:t>
      </w:r>
      <w:r>
        <w:rPr>
          <w:rFonts w:ascii="Verdana" w:hAnsi="Verdana"/>
          <w:bCs/>
        </w:rPr>
        <w:t xml:space="preserve">fide work done by him/her under my supervision.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907"/>
      </w:tblGrid>
      <w:tr w:rsidR="00E36F60" w:rsidTr="00AD2528">
        <w:tc>
          <w:tcPr>
            <w:tcW w:w="4927" w:type="dxa"/>
          </w:tcPr>
          <w:p w:rsidR="00E36F60" w:rsidRDefault="00E36F60" w:rsidP="001A75AA">
            <w:pPr>
              <w:spacing w:line="480" w:lineRule="auto"/>
              <w:rPr>
                <w:rFonts w:ascii="Verdana" w:hAnsi="Verdana"/>
                <w:bCs/>
              </w:rPr>
            </w:pPr>
          </w:p>
        </w:tc>
        <w:tc>
          <w:tcPr>
            <w:tcW w:w="4927" w:type="dxa"/>
          </w:tcPr>
          <w:p w:rsidR="00AD2528" w:rsidRDefault="00E36F60" w:rsidP="00AD2528">
            <w:pPr>
              <w:jc w:val="right"/>
              <w:rPr>
                <w:rFonts w:ascii="Verdana" w:hAnsi="Verdana"/>
                <w:bCs/>
              </w:rPr>
            </w:pPr>
            <w:r>
              <w:rPr>
                <w:rFonts w:ascii="Verdana" w:hAnsi="Verdana"/>
                <w:bCs/>
              </w:rPr>
              <w:t xml:space="preserve">                        </w:t>
            </w:r>
          </w:p>
          <w:p w:rsidR="00E36F60" w:rsidRDefault="00E36F60" w:rsidP="00AD2528">
            <w:pPr>
              <w:jc w:val="right"/>
              <w:rPr>
                <w:rFonts w:ascii="Verdana" w:hAnsi="Verdana"/>
                <w:bCs/>
              </w:rPr>
            </w:pPr>
            <w:r>
              <w:rPr>
                <w:rFonts w:ascii="Verdana" w:hAnsi="Verdana"/>
                <w:bCs/>
              </w:rPr>
              <w:t xml:space="preserve">   </w:t>
            </w:r>
          </w:p>
        </w:tc>
      </w:tr>
      <w:tr w:rsidR="00E36F60" w:rsidTr="00AD2528">
        <w:tc>
          <w:tcPr>
            <w:tcW w:w="4927" w:type="dxa"/>
          </w:tcPr>
          <w:p w:rsidR="00AD2528" w:rsidRDefault="00AD2528" w:rsidP="001A75AA">
            <w:pPr>
              <w:spacing w:line="480" w:lineRule="auto"/>
              <w:rPr>
                <w:rFonts w:ascii="Verdana" w:hAnsi="Verdana"/>
                <w:bCs/>
              </w:rPr>
            </w:pPr>
            <w:r>
              <w:rPr>
                <w:rFonts w:ascii="Verdana" w:hAnsi="Verdana"/>
                <w:bCs/>
              </w:rPr>
              <w:t>Place : Bangalore</w:t>
            </w:r>
          </w:p>
          <w:p w:rsidR="00E36F60" w:rsidRDefault="00E36F60" w:rsidP="007E477A">
            <w:pPr>
              <w:spacing w:line="480" w:lineRule="auto"/>
              <w:rPr>
                <w:rFonts w:ascii="Verdana" w:hAnsi="Verdana"/>
                <w:bCs/>
              </w:rPr>
            </w:pPr>
            <w:r>
              <w:rPr>
                <w:rFonts w:ascii="Verdana" w:hAnsi="Verdana"/>
                <w:bCs/>
              </w:rPr>
              <w:t xml:space="preserve">Date : </w:t>
            </w:r>
          </w:p>
        </w:tc>
        <w:tc>
          <w:tcPr>
            <w:tcW w:w="4927" w:type="dxa"/>
          </w:tcPr>
          <w:p w:rsidR="00AD2528" w:rsidRDefault="00AD2528" w:rsidP="00AD2528">
            <w:pPr>
              <w:jc w:val="right"/>
              <w:rPr>
                <w:rFonts w:ascii="Verdana" w:hAnsi="Verdana"/>
                <w:bCs/>
              </w:rPr>
            </w:pPr>
            <w:r>
              <w:rPr>
                <w:rFonts w:ascii="Verdana" w:hAnsi="Verdana"/>
                <w:bCs/>
              </w:rPr>
              <w:t xml:space="preserve">_______________________________                                                                                                                              </w:t>
            </w:r>
          </w:p>
          <w:p w:rsidR="00E36F60" w:rsidRDefault="00AD2528" w:rsidP="00AD2528">
            <w:pPr>
              <w:jc w:val="right"/>
              <w:rPr>
                <w:rFonts w:ascii="Verdana" w:hAnsi="Verdana"/>
                <w:bCs/>
              </w:rPr>
            </w:pPr>
            <w:r>
              <w:rPr>
                <w:rFonts w:ascii="Verdana" w:hAnsi="Verdana"/>
                <w:bCs/>
              </w:rPr>
              <w:fldChar w:fldCharType="begin"/>
            </w:r>
            <w:r>
              <w:rPr>
                <w:rFonts w:ascii="Verdana" w:hAnsi="Verdana"/>
                <w:bCs/>
              </w:rPr>
              <w:instrText xml:space="preserve"> DOCPROPERTY  Manager  \* MERGEFORMAT </w:instrText>
            </w:r>
            <w:r>
              <w:rPr>
                <w:rFonts w:ascii="Verdana" w:hAnsi="Verdana"/>
                <w:bCs/>
              </w:rPr>
              <w:fldChar w:fldCharType="separate"/>
            </w:r>
            <w:r w:rsidR="00BD13B2">
              <w:rPr>
                <w:rFonts w:ascii="Verdana" w:hAnsi="Verdana"/>
                <w:bCs/>
              </w:rPr>
              <w:t>Vijaykumar N</w:t>
            </w:r>
            <w:r>
              <w:rPr>
                <w:rFonts w:ascii="Verdana" w:hAnsi="Verdana"/>
                <w:bCs/>
              </w:rPr>
              <w:fldChar w:fldCharType="end"/>
            </w:r>
            <w:r>
              <w:rPr>
                <w:rFonts w:ascii="Verdana" w:hAnsi="Verdana"/>
                <w:bCs/>
              </w:rPr>
              <w:t xml:space="preserve">, </w:t>
            </w:r>
            <w:r>
              <w:rPr>
                <w:rFonts w:ascii="Verdana" w:hAnsi="Verdana"/>
                <w:bCs/>
              </w:rPr>
              <w:fldChar w:fldCharType="begin"/>
            </w:r>
            <w:r>
              <w:rPr>
                <w:rFonts w:ascii="Verdana" w:hAnsi="Verdana"/>
                <w:bCs/>
              </w:rPr>
              <w:instrText xml:space="preserve"> DOCPROPERTY  ManagerDesignation  \* MERGEFORMAT </w:instrText>
            </w:r>
            <w:r>
              <w:rPr>
                <w:rFonts w:ascii="Verdana" w:hAnsi="Verdana"/>
                <w:bCs/>
              </w:rPr>
              <w:fldChar w:fldCharType="separate"/>
            </w:r>
            <w:r w:rsidR="00BD13B2">
              <w:rPr>
                <w:rFonts w:ascii="Verdana" w:hAnsi="Verdana"/>
                <w:bCs/>
              </w:rPr>
              <w:t>Project Manager</w:t>
            </w:r>
            <w:r>
              <w:rPr>
                <w:rFonts w:ascii="Verdana" w:hAnsi="Verdana"/>
                <w:bCs/>
              </w:rPr>
              <w:fldChar w:fldCharType="end"/>
            </w:r>
            <w:r>
              <w:rPr>
                <w:rFonts w:ascii="Verdana" w:hAnsi="Verdana"/>
                <w:bCs/>
              </w:rPr>
              <w:t xml:space="preserve">, </w:t>
            </w:r>
            <w:r>
              <w:rPr>
                <w:rFonts w:ascii="Verdana" w:hAnsi="Verdana"/>
                <w:bCs/>
              </w:rPr>
              <w:fldChar w:fldCharType="begin"/>
            </w:r>
            <w:r>
              <w:rPr>
                <w:rFonts w:ascii="Verdana" w:hAnsi="Verdana"/>
                <w:bCs/>
              </w:rPr>
              <w:instrText xml:space="preserve"> DOCPROPERTY  Company  \* MERGEFORMAT </w:instrText>
            </w:r>
            <w:r>
              <w:rPr>
                <w:rFonts w:ascii="Verdana" w:hAnsi="Verdana"/>
                <w:bCs/>
              </w:rPr>
              <w:fldChar w:fldCharType="separate"/>
            </w:r>
            <w:r w:rsidR="00BD13B2">
              <w:rPr>
                <w:rFonts w:ascii="Verdana" w:hAnsi="Verdana"/>
                <w:bCs/>
              </w:rPr>
              <w:t>Analog Devices India Pvt. Ltd., Bangalore</w:t>
            </w:r>
            <w:r>
              <w:rPr>
                <w:rFonts w:ascii="Verdana" w:hAnsi="Verdana"/>
                <w:bCs/>
              </w:rPr>
              <w:fldChar w:fldCharType="end"/>
            </w:r>
            <w:r w:rsidR="00E36F60">
              <w:rPr>
                <w:rFonts w:ascii="Verdana" w:hAnsi="Verdana"/>
                <w:bCs/>
              </w:rPr>
              <w:t xml:space="preserve">                                                                           </w:t>
            </w:r>
          </w:p>
          <w:p w:rsidR="00E36F60" w:rsidRDefault="00E36F60" w:rsidP="00AD2528">
            <w:pPr>
              <w:spacing w:line="480" w:lineRule="auto"/>
              <w:rPr>
                <w:rFonts w:ascii="Verdana" w:hAnsi="Verdana"/>
                <w:bCs/>
              </w:rPr>
            </w:pPr>
            <w:r>
              <w:rPr>
                <w:rFonts w:ascii="Verdana" w:hAnsi="Verdana"/>
                <w:bCs/>
              </w:rPr>
              <w:t xml:space="preserve"> </w:t>
            </w:r>
          </w:p>
        </w:tc>
      </w:tr>
    </w:tbl>
    <w:p w:rsidR="001A75AA" w:rsidRDefault="001A75AA">
      <w:pPr>
        <w:jc w:val="left"/>
        <w:rPr>
          <w:rFonts w:ascii="Verdana" w:hAnsi="Verdana"/>
          <w:bCs/>
        </w:rPr>
      </w:pPr>
      <w:r>
        <w:rPr>
          <w:rFonts w:ascii="Verdana" w:hAnsi="Verdana"/>
          <w:bCs/>
        </w:rPr>
        <w:br w:type="page"/>
      </w:r>
    </w:p>
    <w:p w:rsidR="009F38FA" w:rsidRPr="00E36F60" w:rsidRDefault="001A75AA" w:rsidP="009F38FA">
      <w:pPr>
        <w:jc w:val="center"/>
      </w:pPr>
      <w:bookmarkStart w:id="5" w:name="_Toc348172173"/>
      <w:r w:rsidRPr="00586B6E">
        <w:rPr>
          <w:rFonts w:ascii="Verdana" w:hAnsi="Verdana"/>
          <w:b/>
          <w:sz w:val="26"/>
          <w:szCs w:val="26"/>
          <w:lang w:val="en-US"/>
        </w:rPr>
        <w:lastRenderedPageBreak/>
        <w:t>Abstract</w:t>
      </w:r>
      <w:bookmarkEnd w:id="5"/>
    </w:p>
    <w:p w:rsidR="009F38FA" w:rsidRDefault="009F38FA" w:rsidP="009F38FA">
      <w:pPr>
        <w:jc w:val="left"/>
        <w:rPr>
          <w:rFonts w:ascii="Verdana" w:hAnsi="Verdana"/>
          <w:bCs/>
        </w:rPr>
      </w:pPr>
    </w:p>
    <w:p w:rsidR="009F38FA" w:rsidRDefault="009F38FA" w:rsidP="009F38FA">
      <w:pPr>
        <w:rPr>
          <w:rFonts w:ascii="Verdana" w:hAnsi="Verdana"/>
          <w:bCs/>
        </w:rPr>
      </w:pPr>
    </w:p>
    <w:p w:rsidR="009F38FA" w:rsidRDefault="009F38FA" w:rsidP="009F38FA">
      <w:pPr>
        <w:rPr>
          <w:rFonts w:ascii="Verdana" w:hAnsi="Verdana"/>
          <w:bCs/>
        </w:rPr>
      </w:pPr>
    </w:p>
    <w:p w:rsidR="00E7308E" w:rsidRPr="00E7308E" w:rsidRDefault="00DF69F6" w:rsidP="000E1EED">
      <w:pPr>
        <w:pStyle w:val="BodyText"/>
      </w:pPr>
      <w:r w:rsidRPr="00B106D1">
        <w:rPr>
          <w:rStyle w:val="BodyTextChar"/>
        </w:rPr>
        <w:t>Present day automobiles contain a very high quality of multimedia communications. Traditionally the Head-</w:t>
      </w:r>
      <w:r>
        <w:t xml:space="preserve">Unit is the source of the Audio and Video inside an automobile. An amplifier is responsible of receiving the audio from the Head-Unit, processing the audio and playing it out on the speakers. </w:t>
      </w:r>
      <w:r w:rsidRPr="00E7308E">
        <w:t>OEMs</w:t>
      </w:r>
      <w:r>
        <w:t xml:space="preserve"> (Original Equipment Manufacturers) </w:t>
      </w:r>
      <w:r w:rsidRPr="00E7308E">
        <w:t xml:space="preserve">currently </w:t>
      </w:r>
      <w:r>
        <w:t>prefer the use of</w:t>
      </w:r>
      <w:r w:rsidRPr="00E7308E">
        <w:t xml:space="preserve"> MOST</w:t>
      </w:r>
      <w:r>
        <w:t xml:space="preserve"> (</w:t>
      </w:r>
      <w:r w:rsidRPr="00E7308E">
        <w:t>Media Oriented System Transport</w:t>
      </w:r>
      <w:r>
        <w:t>)</w:t>
      </w:r>
      <w:r w:rsidRPr="00E7308E">
        <w:t xml:space="preserve"> to allow the multimedia </w:t>
      </w:r>
      <w:r>
        <w:t xml:space="preserve">content </w:t>
      </w:r>
      <w:r w:rsidRPr="00E7308E">
        <w:t xml:space="preserve">to stream from the </w:t>
      </w:r>
      <w:r>
        <w:t>H</w:t>
      </w:r>
      <w:r w:rsidRPr="00E7308E">
        <w:t>ead</w:t>
      </w:r>
      <w:r>
        <w:t>-U</w:t>
      </w:r>
      <w:r w:rsidRPr="00E7308E">
        <w:t>nit to the amplifier. Ethernet AVB</w:t>
      </w:r>
      <w:r>
        <w:t xml:space="preserve"> (Audio Video Bridging)</w:t>
      </w:r>
      <w:r w:rsidRPr="00E7308E">
        <w:t xml:space="preserve"> is an open alternative to MOST that allows for a cheaper and a globally standardized networking option. </w:t>
      </w:r>
      <w:r>
        <w:t>EAVB</w:t>
      </w:r>
      <w:r w:rsidRPr="00E7308E">
        <w:t xml:space="preserve"> consists of various standards that modify IEEE 802.1</w:t>
      </w:r>
      <w:r>
        <w:t xml:space="preserve"> </w:t>
      </w:r>
      <w:r w:rsidRPr="00E7308E">
        <w:t xml:space="preserve">such as: </w:t>
      </w:r>
      <w:r>
        <w:t>Timing and Synchronization (IEEE 802.1AS</w:t>
      </w:r>
      <w:r w:rsidRPr="00E7308E">
        <w:t>), Stream Reservation Protocol (</w:t>
      </w:r>
      <w:r>
        <w:t>IEEE 802.1Qat</w:t>
      </w:r>
      <w:r w:rsidRPr="00E7308E">
        <w:t>) and Forwarding and Queuing</w:t>
      </w:r>
      <w:r>
        <w:t xml:space="preserve"> (IEEE 802.1Qav)</w:t>
      </w:r>
      <w:r w:rsidRPr="00E7308E">
        <w:t xml:space="preserve">. </w:t>
      </w:r>
      <w:r>
        <w:t>In this work, we port the open source implementation of the IEEE 1588 (which is the parent standard of IEEE 802.1AS) on to an ADI processor and demonstrate clock synchronization between two nodes connected via a 100Base-Tx Ethernet Link.</w:t>
      </w:r>
    </w:p>
    <w:p w:rsidR="001A75AA" w:rsidRDefault="001A75AA">
      <w:pPr>
        <w:jc w:val="left"/>
        <w:rPr>
          <w:rFonts w:cs="Times New Roman"/>
          <w:lang w:val="en-US"/>
        </w:rPr>
      </w:pPr>
      <w:r>
        <w:br w:type="page"/>
      </w:r>
    </w:p>
    <w:p w:rsidR="001A75AA" w:rsidRPr="00DE2C92" w:rsidRDefault="001A75AA" w:rsidP="00586B6E">
      <w:pPr>
        <w:jc w:val="center"/>
      </w:pPr>
      <w:bookmarkStart w:id="6" w:name="_Toc348172174"/>
      <w:r w:rsidRPr="00586B6E">
        <w:rPr>
          <w:rFonts w:ascii="Verdana" w:hAnsi="Verdana"/>
          <w:b/>
          <w:sz w:val="26"/>
          <w:szCs w:val="26"/>
          <w:lang w:val="en-US"/>
        </w:rPr>
        <w:lastRenderedPageBreak/>
        <w:t>Acknowledgements</w:t>
      </w:r>
      <w:bookmarkEnd w:id="6"/>
    </w:p>
    <w:p w:rsidR="001A75AA" w:rsidRDefault="001A75AA" w:rsidP="001A75AA"/>
    <w:p w:rsidR="00D358E8" w:rsidRPr="00D358E8" w:rsidRDefault="00D358E8" w:rsidP="000E1EED">
      <w:pPr>
        <w:pStyle w:val="BodyText"/>
      </w:pPr>
      <w:r w:rsidRPr="00D358E8">
        <w:t>This dissertation would not have been possible without the guidance and the help of several individuals who in one way or another contributed and extended their valuable assistance in the preparation and completion of this study.</w:t>
      </w:r>
    </w:p>
    <w:p w:rsidR="00D358E8" w:rsidRPr="00D358E8" w:rsidRDefault="00D358E8" w:rsidP="000E1EED">
      <w:pPr>
        <w:pStyle w:val="BodyText"/>
      </w:pPr>
      <w:r w:rsidRPr="00D358E8">
        <w:t xml:space="preserve">First and foremost, my utmost gratitude to </w:t>
      </w:r>
      <w:r w:rsidR="0034383D" w:rsidRPr="00D358E8">
        <w:t>Mr</w:t>
      </w:r>
      <w:r w:rsidRPr="00D358E8">
        <w:t xml:space="preserve"> S Sivaramakrishnan and </w:t>
      </w:r>
      <w:r w:rsidR="0034383D" w:rsidRPr="00D358E8">
        <w:t>Mr</w:t>
      </w:r>
      <w:r w:rsidRPr="00D358E8">
        <w:t xml:space="preserve"> Vijaykumar N, my supervisors and guides at Analog Devices India Pvt. Ltd. for this project. They were instrumental in bringing this project to life and in guiding me to solve all the problems and in completing this project.</w:t>
      </w:r>
    </w:p>
    <w:p w:rsidR="00D358E8" w:rsidRPr="00D358E8" w:rsidRDefault="00D358E8" w:rsidP="000E1EED">
      <w:pPr>
        <w:pStyle w:val="BodyText"/>
      </w:pPr>
      <w:r w:rsidRPr="00D358E8">
        <w:t>To my colleagues Praveen Krishna, Krishna Gopalakrishnan, and others who accommodated and contributed to this project in terms of discussions and helped me to gain clarity in its execution.</w:t>
      </w:r>
    </w:p>
    <w:p w:rsidR="00D358E8" w:rsidRPr="00D358E8" w:rsidRDefault="00D358E8" w:rsidP="000E1EED">
      <w:pPr>
        <w:pStyle w:val="BodyText"/>
      </w:pPr>
      <w:r w:rsidRPr="00D358E8">
        <w:t>To the wonderful faculty at BITs, Pilani, who through their content and online lectures paved the foundation for this work.</w:t>
      </w:r>
    </w:p>
    <w:p w:rsidR="00D358E8" w:rsidRPr="00D358E8" w:rsidRDefault="00D358E8" w:rsidP="000E1EED">
      <w:pPr>
        <w:pStyle w:val="BodyText"/>
      </w:pPr>
      <w:r w:rsidRPr="00D358E8">
        <w:t>To Steven Kreuzer and George Neville-Neil for their implementation of the open source PTP engine which was used for this project demonstration.</w:t>
      </w:r>
    </w:p>
    <w:p w:rsidR="00D358E8" w:rsidRDefault="00D358E8" w:rsidP="000E1EED">
      <w:pPr>
        <w:pStyle w:val="BodyText"/>
      </w:pPr>
      <w:r w:rsidRPr="00D358E8">
        <w:t>Last but not the least, my family and friends who were always there to provide me the strength to plod on despite my constitution wanting to give up and throw the towel.</w:t>
      </w:r>
    </w:p>
    <w:p w:rsidR="00D358E8" w:rsidRDefault="00D358E8">
      <w:pPr>
        <w:jc w:val="left"/>
        <w:rPr>
          <w:rFonts w:ascii="Verdana" w:hAnsi="Verdana"/>
          <w:bCs/>
        </w:rPr>
      </w:pPr>
    </w:p>
    <w:p w:rsidR="00D358E8" w:rsidRDefault="00175460" w:rsidP="00D358E8">
      <w:pPr>
        <w:jc w:val="center"/>
        <w:rPr>
          <w:rFonts w:ascii="Verdana" w:hAnsi="Verdana"/>
          <w:b/>
          <w:sz w:val="26"/>
          <w:szCs w:val="26"/>
          <w:lang w:val="en-US"/>
        </w:rPr>
      </w:pPr>
      <w:r>
        <w:br w:type="page"/>
      </w:r>
      <w:r w:rsidR="00D358E8">
        <w:rPr>
          <w:rFonts w:ascii="Verdana" w:hAnsi="Verdana"/>
          <w:b/>
          <w:sz w:val="26"/>
          <w:szCs w:val="26"/>
          <w:lang w:val="en-US"/>
        </w:rPr>
        <w:lastRenderedPageBreak/>
        <w:t>Abbreviations and Acronyms</w:t>
      </w:r>
    </w:p>
    <w:tbl>
      <w:tblPr>
        <w:tblStyle w:val="TableGrid"/>
        <w:tblW w:w="0" w:type="auto"/>
        <w:tblLook w:val="04A0" w:firstRow="1" w:lastRow="0" w:firstColumn="1" w:lastColumn="0" w:noHBand="0" w:noVBand="1"/>
      </w:tblPr>
      <w:tblGrid>
        <w:gridCol w:w="1513"/>
        <w:gridCol w:w="8115"/>
      </w:tblGrid>
      <w:tr w:rsidR="000E1EED" w:rsidRPr="000E1EED" w:rsidTr="000E1EED">
        <w:tc>
          <w:tcPr>
            <w:tcW w:w="1526" w:type="dxa"/>
          </w:tcPr>
          <w:p w:rsidR="000E1EED" w:rsidRPr="000E1EED" w:rsidRDefault="000E1EED" w:rsidP="0034383D">
            <w:pPr>
              <w:pStyle w:val="Tablecontents-leftaligned"/>
            </w:pPr>
            <w:r w:rsidRPr="000E1EED">
              <w:t>ADI</w:t>
            </w:r>
          </w:p>
        </w:tc>
        <w:tc>
          <w:tcPr>
            <w:tcW w:w="8328" w:type="dxa"/>
          </w:tcPr>
          <w:p w:rsidR="000E1EED" w:rsidRPr="000E1EED" w:rsidRDefault="000E1EED" w:rsidP="0034383D">
            <w:pPr>
              <w:pStyle w:val="Tablecontents-leftaligned"/>
            </w:pPr>
            <w:r w:rsidRPr="000E1EED">
              <w:t>Analog Devices Inc.</w:t>
            </w:r>
          </w:p>
        </w:tc>
      </w:tr>
      <w:tr w:rsidR="000E1EED" w:rsidRPr="000E1EED" w:rsidTr="000E1EED">
        <w:tc>
          <w:tcPr>
            <w:tcW w:w="1526" w:type="dxa"/>
          </w:tcPr>
          <w:p w:rsidR="000E1EED" w:rsidRPr="000E1EED" w:rsidRDefault="000E1EED" w:rsidP="0034383D">
            <w:pPr>
              <w:pStyle w:val="Tablecontents-leftaligned"/>
            </w:pPr>
            <w:r w:rsidRPr="000E1EED">
              <w:t>BF</w:t>
            </w:r>
          </w:p>
        </w:tc>
        <w:tc>
          <w:tcPr>
            <w:tcW w:w="8328" w:type="dxa"/>
          </w:tcPr>
          <w:p w:rsidR="000E1EED" w:rsidRPr="000E1EED" w:rsidRDefault="000E1EED" w:rsidP="0034383D">
            <w:pPr>
              <w:pStyle w:val="Tablecontents-leftaligned"/>
            </w:pPr>
            <w:r w:rsidRPr="000E1EED">
              <w:t>BlackFin</w:t>
            </w:r>
          </w:p>
        </w:tc>
      </w:tr>
      <w:tr w:rsidR="000E1EED" w:rsidRPr="000E1EED" w:rsidTr="000E1EED">
        <w:tc>
          <w:tcPr>
            <w:tcW w:w="1526" w:type="dxa"/>
          </w:tcPr>
          <w:p w:rsidR="000E1EED" w:rsidRPr="000E1EED" w:rsidRDefault="000E1EED" w:rsidP="0034383D">
            <w:pPr>
              <w:pStyle w:val="Tablecontents-leftaligned"/>
            </w:pPr>
            <w:r w:rsidRPr="000E1EED">
              <w:t>BMCA</w:t>
            </w:r>
          </w:p>
        </w:tc>
        <w:tc>
          <w:tcPr>
            <w:tcW w:w="8328" w:type="dxa"/>
          </w:tcPr>
          <w:p w:rsidR="000E1EED" w:rsidRPr="000E1EED" w:rsidRDefault="000E1EED" w:rsidP="0034383D">
            <w:pPr>
              <w:pStyle w:val="Tablecontents-leftaligned"/>
            </w:pPr>
            <w:r w:rsidRPr="000E1EED">
              <w:t>Best Master Clock Algorithm</w:t>
            </w:r>
          </w:p>
        </w:tc>
      </w:tr>
      <w:tr w:rsidR="000E1EED" w:rsidRPr="000E1EED" w:rsidTr="000E1EED">
        <w:tc>
          <w:tcPr>
            <w:tcW w:w="1526" w:type="dxa"/>
          </w:tcPr>
          <w:p w:rsidR="000E1EED" w:rsidRPr="000E1EED" w:rsidRDefault="000E1EED" w:rsidP="0034383D">
            <w:pPr>
              <w:pStyle w:val="Tablecontents-leftaligned"/>
            </w:pPr>
            <w:r w:rsidRPr="000E1EED">
              <w:t>CAN</w:t>
            </w:r>
          </w:p>
        </w:tc>
        <w:tc>
          <w:tcPr>
            <w:tcW w:w="8328" w:type="dxa"/>
          </w:tcPr>
          <w:p w:rsidR="000E1EED" w:rsidRPr="000E1EED" w:rsidRDefault="000E1EED" w:rsidP="0034383D">
            <w:pPr>
              <w:pStyle w:val="Tablecontents-leftaligned"/>
            </w:pPr>
            <w:r w:rsidRPr="000E1EED">
              <w:t>Controller Area Network</w:t>
            </w:r>
          </w:p>
        </w:tc>
      </w:tr>
      <w:tr w:rsidR="000E1EED" w:rsidRPr="000E1EED" w:rsidTr="000E1EED">
        <w:tc>
          <w:tcPr>
            <w:tcW w:w="1526" w:type="dxa"/>
          </w:tcPr>
          <w:p w:rsidR="000E1EED" w:rsidRPr="000E1EED" w:rsidRDefault="000E1EED" w:rsidP="0034383D">
            <w:pPr>
              <w:pStyle w:val="Tablecontents-leftaligned"/>
            </w:pPr>
            <w:r w:rsidRPr="000E1EED">
              <w:t>CSMA/CD</w:t>
            </w:r>
          </w:p>
        </w:tc>
        <w:tc>
          <w:tcPr>
            <w:tcW w:w="8328" w:type="dxa"/>
          </w:tcPr>
          <w:p w:rsidR="000E1EED" w:rsidRPr="000E1EED" w:rsidRDefault="000E1EED" w:rsidP="0034383D">
            <w:pPr>
              <w:pStyle w:val="Tablecontents-leftaligned"/>
            </w:pPr>
            <w:r w:rsidRPr="000E1EED">
              <w:t>Carrier Sensing Multiple Access / Collision Detection</w:t>
            </w:r>
          </w:p>
        </w:tc>
      </w:tr>
      <w:tr w:rsidR="000E1EED" w:rsidRPr="000E1EED" w:rsidTr="000E1EED">
        <w:tc>
          <w:tcPr>
            <w:tcW w:w="1526" w:type="dxa"/>
          </w:tcPr>
          <w:p w:rsidR="000E1EED" w:rsidRPr="000E1EED" w:rsidRDefault="000E1EED" w:rsidP="0034383D">
            <w:pPr>
              <w:pStyle w:val="Tablecontents-leftaligned"/>
            </w:pPr>
            <w:r w:rsidRPr="000E1EED">
              <w:t>CSN</w:t>
            </w:r>
          </w:p>
        </w:tc>
        <w:tc>
          <w:tcPr>
            <w:tcW w:w="8328" w:type="dxa"/>
          </w:tcPr>
          <w:p w:rsidR="000E1EED" w:rsidRPr="000E1EED" w:rsidRDefault="000E1EED" w:rsidP="0034383D">
            <w:pPr>
              <w:pStyle w:val="Tablecontents-leftaligned"/>
            </w:pPr>
            <w:r w:rsidRPr="000E1EED">
              <w:t>Coordinated Shared Networks</w:t>
            </w:r>
          </w:p>
        </w:tc>
      </w:tr>
      <w:tr w:rsidR="000E1EED" w:rsidRPr="000E1EED" w:rsidTr="000E1EED">
        <w:tc>
          <w:tcPr>
            <w:tcW w:w="1526" w:type="dxa"/>
          </w:tcPr>
          <w:p w:rsidR="000E1EED" w:rsidRPr="000E1EED" w:rsidRDefault="000E1EED" w:rsidP="0034383D">
            <w:pPr>
              <w:pStyle w:val="Tablecontents-leftaligned"/>
            </w:pPr>
            <w:r w:rsidRPr="000E1EED">
              <w:t>DMA</w:t>
            </w:r>
          </w:p>
        </w:tc>
        <w:tc>
          <w:tcPr>
            <w:tcW w:w="8328" w:type="dxa"/>
          </w:tcPr>
          <w:p w:rsidR="000E1EED" w:rsidRPr="000E1EED" w:rsidRDefault="000E1EED" w:rsidP="0034383D">
            <w:pPr>
              <w:pStyle w:val="Tablecontents-leftaligned"/>
            </w:pPr>
            <w:r w:rsidRPr="000E1EED">
              <w:t>Direct Memory Access</w:t>
            </w:r>
          </w:p>
        </w:tc>
      </w:tr>
      <w:tr w:rsidR="000E1EED" w:rsidRPr="000E1EED" w:rsidTr="000E1EED">
        <w:tc>
          <w:tcPr>
            <w:tcW w:w="1526" w:type="dxa"/>
          </w:tcPr>
          <w:p w:rsidR="000E1EED" w:rsidRPr="000E1EED" w:rsidRDefault="000E1EED" w:rsidP="0034383D">
            <w:pPr>
              <w:pStyle w:val="Tablecontents-leftaligned"/>
            </w:pPr>
            <w:r w:rsidRPr="000E1EED">
              <w:t>DSP</w:t>
            </w:r>
          </w:p>
        </w:tc>
        <w:tc>
          <w:tcPr>
            <w:tcW w:w="8328" w:type="dxa"/>
          </w:tcPr>
          <w:p w:rsidR="000E1EED" w:rsidRPr="000E1EED" w:rsidRDefault="000E1EED" w:rsidP="0034383D">
            <w:pPr>
              <w:pStyle w:val="Tablecontents-leftaligned"/>
            </w:pPr>
            <w:r w:rsidRPr="000E1EED">
              <w:t>Digital Signal Processor</w:t>
            </w:r>
          </w:p>
        </w:tc>
      </w:tr>
      <w:tr w:rsidR="000E1EED" w:rsidRPr="000E1EED" w:rsidTr="000E1EED">
        <w:tc>
          <w:tcPr>
            <w:tcW w:w="1526" w:type="dxa"/>
          </w:tcPr>
          <w:p w:rsidR="000E1EED" w:rsidRPr="000E1EED" w:rsidRDefault="000E1EED" w:rsidP="0034383D">
            <w:pPr>
              <w:pStyle w:val="Tablecontents-leftaligned"/>
            </w:pPr>
            <w:r w:rsidRPr="000E1EED">
              <w:t>EAVB</w:t>
            </w:r>
          </w:p>
        </w:tc>
        <w:tc>
          <w:tcPr>
            <w:tcW w:w="8328" w:type="dxa"/>
          </w:tcPr>
          <w:p w:rsidR="000E1EED" w:rsidRPr="000E1EED" w:rsidRDefault="000E1EED" w:rsidP="0034383D">
            <w:pPr>
              <w:pStyle w:val="Tablecontents-leftaligned"/>
            </w:pPr>
            <w:r w:rsidRPr="000E1EED">
              <w:t>Ethernet Audio Video Bridging</w:t>
            </w:r>
          </w:p>
        </w:tc>
      </w:tr>
      <w:tr w:rsidR="000E1EED" w:rsidRPr="000E1EED" w:rsidTr="000E1EED">
        <w:tc>
          <w:tcPr>
            <w:tcW w:w="1526" w:type="dxa"/>
          </w:tcPr>
          <w:p w:rsidR="000E1EED" w:rsidRPr="000E1EED" w:rsidRDefault="000E1EED" w:rsidP="0034383D">
            <w:pPr>
              <w:pStyle w:val="Tablecontents-leftaligned"/>
            </w:pPr>
            <w:r w:rsidRPr="000E1EED">
              <w:t>FIFO</w:t>
            </w:r>
          </w:p>
        </w:tc>
        <w:tc>
          <w:tcPr>
            <w:tcW w:w="8328" w:type="dxa"/>
          </w:tcPr>
          <w:p w:rsidR="000E1EED" w:rsidRPr="000E1EED" w:rsidRDefault="000E1EED" w:rsidP="0034383D">
            <w:pPr>
              <w:pStyle w:val="Tablecontents-leftaligned"/>
            </w:pPr>
            <w:r w:rsidRPr="000E1EED">
              <w:t>First In First Out</w:t>
            </w:r>
          </w:p>
        </w:tc>
      </w:tr>
      <w:tr w:rsidR="000E1EED" w:rsidRPr="000E1EED" w:rsidTr="000E1EED">
        <w:tc>
          <w:tcPr>
            <w:tcW w:w="1526" w:type="dxa"/>
          </w:tcPr>
          <w:p w:rsidR="000E1EED" w:rsidRPr="000E1EED" w:rsidRDefault="000E1EED" w:rsidP="0034383D">
            <w:pPr>
              <w:pStyle w:val="Tablecontents-leftaligned"/>
            </w:pPr>
            <w:r w:rsidRPr="000E1EED">
              <w:t>FQTSS</w:t>
            </w:r>
          </w:p>
        </w:tc>
        <w:tc>
          <w:tcPr>
            <w:tcW w:w="8328" w:type="dxa"/>
          </w:tcPr>
          <w:p w:rsidR="000E1EED" w:rsidRPr="000E1EED" w:rsidRDefault="000E1EED" w:rsidP="0034383D">
            <w:pPr>
              <w:pStyle w:val="Tablecontents-leftaligned"/>
            </w:pPr>
            <w:r w:rsidRPr="000E1EED">
              <w:t>Forwarding and queuing for Time Sensitive Streams</w:t>
            </w:r>
          </w:p>
        </w:tc>
      </w:tr>
      <w:tr w:rsidR="000E1EED" w:rsidRPr="000E1EED" w:rsidTr="000E1EED">
        <w:tc>
          <w:tcPr>
            <w:tcW w:w="1526" w:type="dxa"/>
          </w:tcPr>
          <w:p w:rsidR="000E1EED" w:rsidRPr="000E1EED" w:rsidRDefault="000E1EED" w:rsidP="0034383D">
            <w:pPr>
              <w:pStyle w:val="Tablecontents-leftaligned"/>
            </w:pPr>
            <w:r w:rsidRPr="000E1EED">
              <w:t>IP</w:t>
            </w:r>
          </w:p>
        </w:tc>
        <w:tc>
          <w:tcPr>
            <w:tcW w:w="8328" w:type="dxa"/>
          </w:tcPr>
          <w:p w:rsidR="000E1EED" w:rsidRPr="000E1EED" w:rsidRDefault="000E1EED" w:rsidP="0034383D">
            <w:pPr>
              <w:pStyle w:val="Tablecontents-leftaligned"/>
            </w:pPr>
            <w:r w:rsidRPr="000E1EED">
              <w:t>Internet Protocol</w:t>
            </w:r>
          </w:p>
        </w:tc>
      </w:tr>
      <w:tr w:rsidR="000E1EED" w:rsidRPr="000E1EED" w:rsidTr="000E1EED">
        <w:tc>
          <w:tcPr>
            <w:tcW w:w="1526" w:type="dxa"/>
          </w:tcPr>
          <w:p w:rsidR="000E1EED" w:rsidRPr="000E1EED" w:rsidRDefault="000E1EED" w:rsidP="0034383D">
            <w:pPr>
              <w:pStyle w:val="Tablecontents-leftaligned"/>
            </w:pPr>
            <w:r w:rsidRPr="000E1EED">
              <w:t>LAN</w:t>
            </w:r>
          </w:p>
        </w:tc>
        <w:tc>
          <w:tcPr>
            <w:tcW w:w="8328" w:type="dxa"/>
          </w:tcPr>
          <w:p w:rsidR="000E1EED" w:rsidRPr="000E1EED" w:rsidRDefault="000E1EED" w:rsidP="0034383D">
            <w:pPr>
              <w:pStyle w:val="Tablecontents-leftaligned"/>
            </w:pPr>
            <w:r w:rsidRPr="000E1EED">
              <w:t>Local Area Network</w:t>
            </w:r>
          </w:p>
        </w:tc>
      </w:tr>
      <w:tr w:rsidR="000E1EED" w:rsidRPr="000E1EED" w:rsidTr="000E1EED">
        <w:tc>
          <w:tcPr>
            <w:tcW w:w="1526" w:type="dxa"/>
          </w:tcPr>
          <w:p w:rsidR="000E1EED" w:rsidRPr="000E1EED" w:rsidRDefault="000E1EED" w:rsidP="0034383D">
            <w:pPr>
              <w:pStyle w:val="Tablecontents-leftaligned"/>
            </w:pPr>
            <w:r w:rsidRPr="000E1EED">
              <w:t>LIN</w:t>
            </w:r>
          </w:p>
        </w:tc>
        <w:tc>
          <w:tcPr>
            <w:tcW w:w="8328" w:type="dxa"/>
          </w:tcPr>
          <w:p w:rsidR="000E1EED" w:rsidRPr="000E1EED" w:rsidRDefault="000E1EED" w:rsidP="0034383D">
            <w:pPr>
              <w:pStyle w:val="Tablecontents-leftaligned"/>
            </w:pPr>
            <w:r w:rsidRPr="000E1EED">
              <w:t>Local Interconnect Network</w:t>
            </w:r>
          </w:p>
        </w:tc>
      </w:tr>
      <w:tr w:rsidR="000E1EED" w:rsidRPr="000E1EED" w:rsidTr="000E1EED">
        <w:tc>
          <w:tcPr>
            <w:tcW w:w="1526" w:type="dxa"/>
          </w:tcPr>
          <w:p w:rsidR="000E1EED" w:rsidRPr="000E1EED" w:rsidRDefault="000E1EED" w:rsidP="0034383D">
            <w:pPr>
              <w:pStyle w:val="Tablecontents-leftaligned"/>
            </w:pPr>
            <w:r w:rsidRPr="000E1EED">
              <w:t>LVDS</w:t>
            </w:r>
          </w:p>
        </w:tc>
        <w:tc>
          <w:tcPr>
            <w:tcW w:w="8328" w:type="dxa"/>
          </w:tcPr>
          <w:p w:rsidR="000E1EED" w:rsidRPr="000E1EED" w:rsidRDefault="000E1EED" w:rsidP="0034383D">
            <w:pPr>
              <w:pStyle w:val="Tablecontents-leftaligned"/>
            </w:pPr>
            <w:r w:rsidRPr="000E1EED">
              <w:t>Low Voltage Differential Signalling</w:t>
            </w:r>
          </w:p>
        </w:tc>
      </w:tr>
      <w:tr w:rsidR="000E1EED" w:rsidRPr="000E1EED" w:rsidTr="000E1EED">
        <w:tc>
          <w:tcPr>
            <w:tcW w:w="1526" w:type="dxa"/>
          </w:tcPr>
          <w:p w:rsidR="000E1EED" w:rsidRPr="000E1EED" w:rsidRDefault="000E1EED" w:rsidP="0034383D">
            <w:pPr>
              <w:pStyle w:val="Tablecontents-leftaligned"/>
            </w:pPr>
            <w:r w:rsidRPr="000E1EED">
              <w:t>lwIP</w:t>
            </w:r>
          </w:p>
        </w:tc>
        <w:tc>
          <w:tcPr>
            <w:tcW w:w="8328" w:type="dxa"/>
          </w:tcPr>
          <w:p w:rsidR="000E1EED" w:rsidRPr="000E1EED" w:rsidRDefault="000E1EED" w:rsidP="0034383D">
            <w:pPr>
              <w:pStyle w:val="Tablecontents-leftaligned"/>
            </w:pPr>
            <w:r w:rsidRPr="000E1EED">
              <w:t>light weight Internet Protocol</w:t>
            </w:r>
          </w:p>
        </w:tc>
      </w:tr>
      <w:tr w:rsidR="000E1EED" w:rsidRPr="000E1EED" w:rsidTr="000E1EED">
        <w:tc>
          <w:tcPr>
            <w:tcW w:w="1526" w:type="dxa"/>
          </w:tcPr>
          <w:p w:rsidR="000E1EED" w:rsidRPr="000E1EED" w:rsidRDefault="000E1EED" w:rsidP="0034383D">
            <w:pPr>
              <w:pStyle w:val="Tablecontents-leftaligned"/>
            </w:pPr>
            <w:r w:rsidRPr="000E1EED">
              <w:t>MAC</w:t>
            </w:r>
          </w:p>
        </w:tc>
        <w:tc>
          <w:tcPr>
            <w:tcW w:w="8328" w:type="dxa"/>
          </w:tcPr>
          <w:p w:rsidR="000E1EED" w:rsidRPr="000E1EED" w:rsidRDefault="000E1EED" w:rsidP="0034383D">
            <w:pPr>
              <w:pStyle w:val="Tablecontents-leftaligned"/>
            </w:pPr>
            <w:r w:rsidRPr="000E1EED">
              <w:t>Media Access Control</w:t>
            </w:r>
          </w:p>
        </w:tc>
      </w:tr>
      <w:tr w:rsidR="000E1EED" w:rsidRPr="000E1EED" w:rsidTr="000E1EED">
        <w:tc>
          <w:tcPr>
            <w:tcW w:w="1526" w:type="dxa"/>
          </w:tcPr>
          <w:p w:rsidR="000E1EED" w:rsidRPr="000E1EED" w:rsidRDefault="000E1EED" w:rsidP="0034383D">
            <w:pPr>
              <w:pStyle w:val="Tablecontents-leftaligned"/>
            </w:pPr>
            <w:r w:rsidRPr="000E1EED">
              <w:t>MII</w:t>
            </w:r>
          </w:p>
        </w:tc>
        <w:tc>
          <w:tcPr>
            <w:tcW w:w="8328" w:type="dxa"/>
          </w:tcPr>
          <w:p w:rsidR="000E1EED" w:rsidRPr="000E1EED" w:rsidRDefault="000E1EED" w:rsidP="0034383D">
            <w:pPr>
              <w:pStyle w:val="Tablecontents-leftaligned"/>
            </w:pPr>
            <w:r w:rsidRPr="000E1EED">
              <w:t>Media Independent Interface</w:t>
            </w:r>
          </w:p>
        </w:tc>
      </w:tr>
      <w:tr w:rsidR="000E1EED" w:rsidRPr="000E1EED" w:rsidTr="000E1EED">
        <w:tc>
          <w:tcPr>
            <w:tcW w:w="1526" w:type="dxa"/>
          </w:tcPr>
          <w:p w:rsidR="000E1EED" w:rsidRPr="000E1EED" w:rsidRDefault="000E1EED" w:rsidP="0034383D">
            <w:pPr>
              <w:pStyle w:val="Tablecontents-leftaligned"/>
            </w:pPr>
            <w:r w:rsidRPr="000E1EED">
              <w:t>MOST</w:t>
            </w:r>
          </w:p>
        </w:tc>
        <w:tc>
          <w:tcPr>
            <w:tcW w:w="8328" w:type="dxa"/>
          </w:tcPr>
          <w:p w:rsidR="000E1EED" w:rsidRPr="000E1EED" w:rsidRDefault="000E1EED" w:rsidP="0034383D">
            <w:pPr>
              <w:pStyle w:val="Tablecontents-leftaligned"/>
            </w:pPr>
            <w:r w:rsidRPr="000E1EED">
              <w:t>Media Oriented System Transport</w:t>
            </w:r>
          </w:p>
        </w:tc>
      </w:tr>
      <w:tr w:rsidR="000E1EED" w:rsidRPr="000E1EED" w:rsidTr="000E1EED">
        <w:tc>
          <w:tcPr>
            <w:tcW w:w="1526" w:type="dxa"/>
          </w:tcPr>
          <w:p w:rsidR="000E1EED" w:rsidRPr="000E1EED" w:rsidRDefault="000E1EED" w:rsidP="0034383D">
            <w:pPr>
              <w:pStyle w:val="Tablecontents-leftaligned"/>
            </w:pPr>
            <w:r w:rsidRPr="000E1EED">
              <w:t>OEM</w:t>
            </w:r>
          </w:p>
        </w:tc>
        <w:tc>
          <w:tcPr>
            <w:tcW w:w="8328" w:type="dxa"/>
          </w:tcPr>
          <w:p w:rsidR="000E1EED" w:rsidRPr="000E1EED" w:rsidRDefault="000E1EED" w:rsidP="0034383D">
            <w:pPr>
              <w:pStyle w:val="Tablecontents-leftaligned"/>
            </w:pPr>
            <w:r w:rsidRPr="000E1EED">
              <w:t>Original Equipment Manufacturer</w:t>
            </w:r>
          </w:p>
        </w:tc>
      </w:tr>
      <w:tr w:rsidR="000E1EED" w:rsidRPr="000E1EED" w:rsidTr="000E1EED">
        <w:tc>
          <w:tcPr>
            <w:tcW w:w="1526" w:type="dxa"/>
          </w:tcPr>
          <w:p w:rsidR="000E1EED" w:rsidRPr="000E1EED" w:rsidRDefault="000E1EED" w:rsidP="0034383D">
            <w:pPr>
              <w:pStyle w:val="Tablecontents-leftaligned"/>
            </w:pPr>
            <w:r w:rsidRPr="000E1EED">
              <w:t>OSI</w:t>
            </w:r>
          </w:p>
        </w:tc>
        <w:tc>
          <w:tcPr>
            <w:tcW w:w="8328" w:type="dxa"/>
          </w:tcPr>
          <w:p w:rsidR="000E1EED" w:rsidRPr="000E1EED" w:rsidRDefault="000E1EED" w:rsidP="0034383D">
            <w:pPr>
              <w:pStyle w:val="Tablecontents-leftaligned"/>
            </w:pPr>
            <w:r w:rsidRPr="000E1EED">
              <w:t>Open Systems Interconnection</w:t>
            </w:r>
          </w:p>
        </w:tc>
      </w:tr>
      <w:tr w:rsidR="000E1EED" w:rsidRPr="000E1EED" w:rsidTr="000E1EED">
        <w:tc>
          <w:tcPr>
            <w:tcW w:w="1526" w:type="dxa"/>
          </w:tcPr>
          <w:p w:rsidR="000E1EED" w:rsidRPr="000E1EED" w:rsidRDefault="000E1EED" w:rsidP="0034383D">
            <w:pPr>
              <w:pStyle w:val="Tablecontents-leftaligned"/>
            </w:pPr>
            <w:r w:rsidRPr="000E1EED">
              <w:t>PPS</w:t>
            </w:r>
          </w:p>
        </w:tc>
        <w:tc>
          <w:tcPr>
            <w:tcW w:w="8328" w:type="dxa"/>
          </w:tcPr>
          <w:p w:rsidR="000E1EED" w:rsidRPr="000E1EED" w:rsidRDefault="000E1EED" w:rsidP="0034383D">
            <w:pPr>
              <w:pStyle w:val="Tablecontents-leftaligned"/>
            </w:pPr>
            <w:r w:rsidRPr="000E1EED">
              <w:t>Pulse per Second</w:t>
            </w:r>
          </w:p>
        </w:tc>
      </w:tr>
      <w:tr w:rsidR="000E1EED" w:rsidRPr="000E1EED" w:rsidTr="000E1EED">
        <w:tc>
          <w:tcPr>
            <w:tcW w:w="1526" w:type="dxa"/>
          </w:tcPr>
          <w:p w:rsidR="000E1EED" w:rsidRPr="000E1EED" w:rsidRDefault="000E1EED" w:rsidP="0034383D">
            <w:pPr>
              <w:pStyle w:val="Tablecontents-leftaligned"/>
            </w:pPr>
            <w:r w:rsidRPr="000E1EED">
              <w:t>PTP</w:t>
            </w:r>
          </w:p>
        </w:tc>
        <w:tc>
          <w:tcPr>
            <w:tcW w:w="8328" w:type="dxa"/>
          </w:tcPr>
          <w:p w:rsidR="000E1EED" w:rsidRPr="000E1EED" w:rsidRDefault="000E1EED" w:rsidP="0034383D">
            <w:pPr>
              <w:pStyle w:val="Tablecontents-leftaligned"/>
            </w:pPr>
            <w:r w:rsidRPr="000E1EED">
              <w:t>Precise TimesTamping</w:t>
            </w:r>
          </w:p>
        </w:tc>
      </w:tr>
      <w:tr w:rsidR="000E1EED" w:rsidRPr="000E1EED" w:rsidTr="000E1EED">
        <w:tc>
          <w:tcPr>
            <w:tcW w:w="1526" w:type="dxa"/>
          </w:tcPr>
          <w:p w:rsidR="000E1EED" w:rsidRPr="000E1EED" w:rsidRDefault="000E1EED" w:rsidP="0034383D">
            <w:pPr>
              <w:pStyle w:val="Tablecontents-leftaligned"/>
            </w:pPr>
            <w:r w:rsidRPr="000E1EED">
              <w:t>QOS</w:t>
            </w:r>
          </w:p>
        </w:tc>
        <w:tc>
          <w:tcPr>
            <w:tcW w:w="8328" w:type="dxa"/>
          </w:tcPr>
          <w:p w:rsidR="000E1EED" w:rsidRPr="000E1EED" w:rsidRDefault="000E1EED" w:rsidP="0034383D">
            <w:pPr>
              <w:pStyle w:val="Tablecontents-leftaligned"/>
            </w:pPr>
            <w:r w:rsidRPr="000E1EED">
              <w:t>Quality Of Service</w:t>
            </w:r>
          </w:p>
        </w:tc>
      </w:tr>
      <w:tr w:rsidR="000E1EED" w:rsidRPr="000E1EED" w:rsidTr="000E1EED">
        <w:tc>
          <w:tcPr>
            <w:tcW w:w="1526" w:type="dxa"/>
          </w:tcPr>
          <w:p w:rsidR="000E1EED" w:rsidRPr="000E1EED" w:rsidRDefault="000E1EED" w:rsidP="0034383D">
            <w:pPr>
              <w:pStyle w:val="Tablecontents-leftaligned"/>
            </w:pPr>
            <w:r w:rsidRPr="000E1EED">
              <w:t>RISC</w:t>
            </w:r>
          </w:p>
        </w:tc>
        <w:tc>
          <w:tcPr>
            <w:tcW w:w="8328" w:type="dxa"/>
          </w:tcPr>
          <w:p w:rsidR="000E1EED" w:rsidRPr="000E1EED" w:rsidRDefault="000E1EED" w:rsidP="0034383D">
            <w:pPr>
              <w:pStyle w:val="Tablecontents-leftaligned"/>
            </w:pPr>
            <w:r w:rsidRPr="000E1EED">
              <w:t>Reduced Instruction Set Computing</w:t>
            </w:r>
          </w:p>
        </w:tc>
      </w:tr>
      <w:tr w:rsidR="000E1EED" w:rsidRPr="000E1EED" w:rsidTr="000E1EED">
        <w:tc>
          <w:tcPr>
            <w:tcW w:w="1526" w:type="dxa"/>
          </w:tcPr>
          <w:p w:rsidR="000E1EED" w:rsidRPr="000E1EED" w:rsidRDefault="000E1EED" w:rsidP="0034383D">
            <w:pPr>
              <w:pStyle w:val="Tablecontents-leftaligned"/>
            </w:pPr>
            <w:r w:rsidRPr="000E1EED">
              <w:t>RSE</w:t>
            </w:r>
          </w:p>
        </w:tc>
        <w:tc>
          <w:tcPr>
            <w:tcW w:w="8328" w:type="dxa"/>
          </w:tcPr>
          <w:p w:rsidR="000E1EED" w:rsidRPr="000E1EED" w:rsidRDefault="000E1EED" w:rsidP="0034383D">
            <w:pPr>
              <w:pStyle w:val="Tablecontents-leftaligned"/>
            </w:pPr>
            <w:r w:rsidRPr="000E1EED">
              <w:t>Rear Seat Entertainment</w:t>
            </w:r>
          </w:p>
        </w:tc>
      </w:tr>
      <w:tr w:rsidR="000E1EED" w:rsidRPr="000E1EED" w:rsidTr="000E1EED">
        <w:tc>
          <w:tcPr>
            <w:tcW w:w="1526" w:type="dxa"/>
          </w:tcPr>
          <w:p w:rsidR="000E1EED" w:rsidRPr="000E1EED" w:rsidRDefault="000E1EED" w:rsidP="0034383D">
            <w:pPr>
              <w:pStyle w:val="Tablecontents-leftaligned"/>
            </w:pPr>
            <w:r w:rsidRPr="000E1EED">
              <w:t>SIMD</w:t>
            </w:r>
          </w:p>
        </w:tc>
        <w:tc>
          <w:tcPr>
            <w:tcW w:w="8328" w:type="dxa"/>
          </w:tcPr>
          <w:p w:rsidR="000E1EED" w:rsidRPr="000E1EED" w:rsidRDefault="000E1EED" w:rsidP="0034383D">
            <w:pPr>
              <w:pStyle w:val="Tablecontents-leftaligned"/>
            </w:pPr>
            <w:r w:rsidRPr="000E1EED">
              <w:t>Single Instruction Multiple Data</w:t>
            </w:r>
          </w:p>
        </w:tc>
      </w:tr>
      <w:tr w:rsidR="000E1EED" w:rsidRPr="000E1EED" w:rsidTr="000E1EED">
        <w:tc>
          <w:tcPr>
            <w:tcW w:w="1526" w:type="dxa"/>
          </w:tcPr>
          <w:p w:rsidR="000E1EED" w:rsidRPr="000E1EED" w:rsidRDefault="000E1EED" w:rsidP="0034383D">
            <w:pPr>
              <w:pStyle w:val="Tablecontents-leftaligned"/>
            </w:pPr>
            <w:r w:rsidRPr="000E1EED">
              <w:t>SRP</w:t>
            </w:r>
          </w:p>
        </w:tc>
        <w:tc>
          <w:tcPr>
            <w:tcW w:w="8328" w:type="dxa"/>
          </w:tcPr>
          <w:p w:rsidR="000E1EED" w:rsidRPr="000E1EED" w:rsidRDefault="000E1EED" w:rsidP="0034383D">
            <w:pPr>
              <w:pStyle w:val="Tablecontents-leftaligned"/>
            </w:pPr>
            <w:r w:rsidRPr="000E1EED">
              <w:t>Stream Reservation Protocol</w:t>
            </w:r>
          </w:p>
        </w:tc>
      </w:tr>
      <w:tr w:rsidR="000E1EED" w:rsidRPr="000E1EED" w:rsidTr="000E1EED">
        <w:tc>
          <w:tcPr>
            <w:tcW w:w="1526" w:type="dxa"/>
          </w:tcPr>
          <w:p w:rsidR="000E1EED" w:rsidRPr="000E1EED" w:rsidRDefault="000E1EED" w:rsidP="0034383D">
            <w:pPr>
              <w:pStyle w:val="Tablecontents-leftaligned"/>
            </w:pPr>
            <w:r w:rsidRPr="000E1EED">
              <w:t>SVN</w:t>
            </w:r>
          </w:p>
        </w:tc>
        <w:tc>
          <w:tcPr>
            <w:tcW w:w="8328" w:type="dxa"/>
          </w:tcPr>
          <w:p w:rsidR="000E1EED" w:rsidRPr="000E1EED" w:rsidRDefault="000E1EED" w:rsidP="0034383D">
            <w:pPr>
              <w:pStyle w:val="Tablecontents-leftaligned"/>
            </w:pPr>
            <w:r w:rsidRPr="000E1EED">
              <w:t>Subversion</w:t>
            </w:r>
          </w:p>
        </w:tc>
      </w:tr>
      <w:tr w:rsidR="000E1EED" w:rsidRPr="000E1EED" w:rsidTr="000E1EED">
        <w:tc>
          <w:tcPr>
            <w:tcW w:w="1526" w:type="dxa"/>
          </w:tcPr>
          <w:p w:rsidR="000E1EED" w:rsidRPr="000E1EED" w:rsidRDefault="000E1EED" w:rsidP="0034383D">
            <w:pPr>
              <w:pStyle w:val="Tablecontents-leftaligned"/>
            </w:pPr>
            <w:r w:rsidRPr="000E1EED">
              <w:t>TAI</w:t>
            </w:r>
          </w:p>
        </w:tc>
        <w:tc>
          <w:tcPr>
            <w:tcW w:w="8328" w:type="dxa"/>
          </w:tcPr>
          <w:p w:rsidR="000E1EED" w:rsidRPr="000E1EED" w:rsidRDefault="000E1EED" w:rsidP="0034383D">
            <w:pPr>
              <w:pStyle w:val="Tablecontents-leftaligned"/>
            </w:pPr>
            <w:r w:rsidRPr="000E1EED">
              <w:t>International Atomic Time</w:t>
            </w:r>
          </w:p>
        </w:tc>
      </w:tr>
      <w:tr w:rsidR="000E1EED" w:rsidRPr="000E1EED" w:rsidTr="000E1EED">
        <w:tc>
          <w:tcPr>
            <w:tcW w:w="1526" w:type="dxa"/>
          </w:tcPr>
          <w:p w:rsidR="000E1EED" w:rsidRPr="000E1EED" w:rsidRDefault="000E1EED" w:rsidP="0034383D">
            <w:pPr>
              <w:pStyle w:val="Tablecontents-leftaligned"/>
            </w:pPr>
            <w:r w:rsidRPr="000E1EED">
              <w:t>TCP</w:t>
            </w:r>
          </w:p>
        </w:tc>
        <w:tc>
          <w:tcPr>
            <w:tcW w:w="8328" w:type="dxa"/>
          </w:tcPr>
          <w:p w:rsidR="000E1EED" w:rsidRPr="000E1EED" w:rsidRDefault="000E1EED" w:rsidP="0034383D">
            <w:pPr>
              <w:pStyle w:val="Tablecontents-leftaligned"/>
            </w:pPr>
            <w:r w:rsidRPr="000E1EED">
              <w:t>Transport Control Protocol</w:t>
            </w:r>
          </w:p>
        </w:tc>
      </w:tr>
      <w:tr w:rsidR="000E1EED" w:rsidRPr="000E1EED" w:rsidTr="000E1EED">
        <w:tc>
          <w:tcPr>
            <w:tcW w:w="1526" w:type="dxa"/>
          </w:tcPr>
          <w:p w:rsidR="000E1EED" w:rsidRPr="000E1EED" w:rsidRDefault="000E1EED" w:rsidP="0034383D">
            <w:pPr>
              <w:pStyle w:val="Tablecontents-leftaligned"/>
            </w:pPr>
            <w:r w:rsidRPr="000E1EED">
              <w:t>UDP</w:t>
            </w:r>
          </w:p>
        </w:tc>
        <w:tc>
          <w:tcPr>
            <w:tcW w:w="8328" w:type="dxa"/>
          </w:tcPr>
          <w:p w:rsidR="000E1EED" w:rsidRPr="000E1EED" w:rsidRDefault="000E1EED" w:rsidP="0034383D">
            <w:pPr>
              <w:pStyle w:val="Tablecontents-leftaligned"/>
            </w:pPr>
            <w:r w:rsidRPr="000E1EED">
              <w:t>User Datagram Protocol</w:t>
            </w:r>
          </w:p>
        </w:tc>
      </w:tr>
      <w:tr w:rsidR="000E1EED" w:rsidRPr="000E1EED" w:rsidTr="000E1EED">
        <w:tc>
          <w:tcPr>
            <w:tcW w:w="1526" w:type="dxa"/>
          </w:tcPr>
          <w:p w:rsidR="000E1EED" w:rsidRPr="000E1EED" w:rsidRDefault="000E1EED" w:rsidP="0034383D">
            <w:pPr>
              <w:pStyle w:val="Tablecontents-leftaligned"/>
            </w:pPr>
            <w:r w:rsidRPr="000E1EED">
              <w:t>UTC</w:t>
            </w:r>
          </w:p>
        </w:tc>
        <w:tc>
          <w:tcPr>
            <w:tcW w:w="8328" w:type="dxa"/>
          </w:tcPr>
          <w:p w:rsidR="000E1EED" w:rsidRPr="000E1EED" w:rsidRDefault="000E1EED" w:rsidP="0034383D">
            <w:pPr>
              <w:pStyle w:val="Tablecontents-leftaligned"/>
            </w:pPr>
            <w:r w:rsidRPr="000E1EED">
              <w:t>Co-ordinated Universal Time</w:t>
            </w:r>
          </w:p>
        </w:tc>
      </w:tr>
      <w:tr w:rsidR="000E1EED" w:rsidRPr="000E1EED" w:rsidTr="000E1EED">
        <w:tc>
          <w:tcPr>
            <w:tcW w:w="1526" w:type="dxa"/>
          </w:tcPr>
          <w:p w:rsidR="000E1EED" w:rsidRPr="000E1EED" w:rsidRDefault="000E1EED" w:rsidP="0034383D">
            <w:pPr>
              <w:pStyle w:val="Tablecontents-leftaligned"/>
            </w:pPr>
            <w:r w:rsidRPr="000E1EED">
              <w:t>VLAN</w:t>
            </w:r>
          </w:p>
        </w:tc>
        <w:tc>
          <w:tcPr>
            <w:tcW w:w="8328" w:type="dxa"/>
          </w:tcPr>
          <w:p w:rsidR="000E1EED" w:rsidRPr="000E1EED" w:rsidRDefault="000E1EED" w:rsidP="0034383D">
            <w:pPr>
              <w:pStyle w:val="Tablecontents-leftaligned"/>
            </w:pPr>
            <w:r w:rsidRPr="000E1EED">
              <w:t>Virtual Local Area Network</w:t>
            </w:r>
          </w:p>
        </w:tc>
      </w:tr>
    </w:tbl>
    <w:p w:rsidR="000E1EED" w:rsidRPr="00DE2C92" w:rsidRDefault="000E1EED" w:rsidP="000E1EED">
      <w:pPr>
        <w:pStyle w:val="BodyText"/>
      </w:pPr>
    </w:p>
    <w:p w:rsidR="00175460" w:rsidRDefault="00175460" w:rsidP="00D358E8">
      <w:pPr>
        <w:pStyle w:val="Body"/>
      </w:pPr>
    </w:p>
    <w:p w:rsidR="00D358E8" w:rsidRDefault="00D358E8">
      <w:pPr>
        <w:jc w:val="left"/>
        <w:rPr>
          <w:rFonts w:ascii="Verdana" w:hAnsi="Verdana"/>
          <w:b/>
          <w:sz w:val="26"/>
          <w:szCs w:val="26"/>
          <w:lang w:val="en-US"/>
        </w:rPr>
      </w:pPr>
      <w:r>
        <w:rPr>
          <w:rFonts w:ascii="Verdana" w:hAnsi="Verdana"/>
          <w:b/>
          <w:sz w:val="26"/>
          <w:szCs w:val="26"/>
          <w:lang w:val="en-US"/>
        </w:rPr>
        <w:br w:type="page"/>
      </w:r>
    </w:p>
    <w:p w:rsidR="00B31BA3" w:rsidRDefault="00B31BA3" w:rsidP="00B31BA3">
      <w:pPr>
        <w:jc w:val="center"/>
      </w:pPr>
      <w:r>
        <w:rPr>
          <w:rFonts w:ascii="Verdana" w:hAnsi="Verdana"/>
          <w:b/>
          <w:sz w:val="26"/>
          <w:szCs w:val="26"/>
          <w:lang w:val="en-US"/>
        </w:rPr>
        <w:lastRenderedPageBreak/>
        <w:t>Table of Contents</w:t>
      </w:r>
    </w:p>
    <w:p w:rsidR="00BD13B2" w:rsidRDefault="00257965">
      <w:pPr>
        <w:pStyle w:val="TOC1"/>
        <w:rPr>
          <w:rFonts w:asciiTheme="minorHAnsi" w:eastAsiaTheme="minorEastAsia" w:hAnsiTheme="minorHAnsi" w:cstheme="minorBidi"/>
          <w:b w:val="0"/>
          <w:bCs w:val="0"/>
          <w:lang w:eastAsia="en-IN"/>
        </w:rPr>
      </w:pPr>
      <w:r>
        <w:fldChar w:fldCharType="begin"/>
      </w:r>
      <w:r w:rsidR="00170F5B">
        <w:instrText xml:space="preserve"> TOC \o "1-5" \h \z \u </w:instrText>
      </w:r>
      <w:r>
        <w:fldChar w:fldCharType="separate"/>
      </w:r>
      <w:hyperlink w:anchor="_Toc352132088" w:history="1">
        <w:r w:rsidR="00BD13B2" w:rsidRPr="00B225CC">
          <w:rPr>
            <w:rStyle w:val="Hyperlink"/>
          </w:rPr>
          <w:t>1 Introduction</w:t>
        </w:r>
        <w:r w:rsidR="00BD13B2">
          <w:rPr>
            <w:webHidden/>
          </w:rPr>
          <w:tab/>
        </w:r>
        <w:r w:rsidR="00BD13B2">
          <w:rPr>
            <w:webHidden/>
          </w:rPr>
          <w:fldChar w:fldCharType="begin"/>
        </w:r>
        <w:r w:rsidR="00BD13B2">
          <w:rPr>
            <w:webHidden/>
          </w:rPr>
          <w:instrText xml:space="preserve"> PAGEREF _Toc352132088 \h </w:instrText>
        </w:r>
        <w:r w:rsidR="00BD13B2">
          <w:rPr>
            <w:webHidden/>
          </w:rPr>
        </w:r>
        <w:r w:rsidR="00BD13B2">
          <w:rPr>
            <w:webHidden/>
          </w:rPr>
          <w:fldChar w:fldCharType="separate"/>
        </w:r>
        <w:r w:rsidR="0064396E">
          <w:rPr>
            <w:webHidden/>
          </w:rPr>
          <w:t>1</w:t>
        </w:r>
        <w:r w:rsidR="00BD13B2">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089" w:history="1">
        <w:r w:rsidRPr="00B225CC">
          <w:rPr>
            <w:rStyle w:val="Hyperlink"/>
            <w14:scene3d>
              <w14:camera w14:prst="orthographicFront"/>
              <w14:lightRig w14:rig="threePt" w14:dir="t">
                <w14:rot w14:lat="0" w14:lon="0" w14:rev="0"/>
              </w14:lightRig>
            </w14:scene3d>
          </w:rPr>
          <w:t>1.1</w:t>
        </w:r>
        <w:r w:rsidRPr="00B225CC">
          <w:rPr>
            <w:rStyle w:val="Hyperlink"/>
          </w:rPr>
          <w:t xml:space="preserve"> Overview of media streaming</w:t>
        </w:r>
        <w:r>
          <w:rPr>
            <w:webHidden/>
          </w:rPr>
          <w:tab/>
        </w:r>
        <w:r>
          <w:rPr>
            <w:webHidden/>
          </w:rPr>
          <w:fldChar w:fldCharType="begin"/>
        </w:r>
        <w:r>
          <w:rPr>
            <w:webHidden/>
          </w:rPr>
          <w:instrText xml:space="preserve"> PAGEREF _Toc352132089 \h </w:instrText>
        </w:r>
        <w:r>
          <w:rPr>
            <w:webHidden/>
          </w:rPr>
        </w:r>
        <w:r>
          <w:rPr>
            <w:webHidden/>
          </w:rPr>
          <w:fldChar w:fldCharType="separate"/>
        </w:r>
        <w:r w:rsidR="0064396E">
          <w:rPr>
            <w:webHidden/>
          </w:rPr>
          <w:t>1</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090" w:history="1">
        <w:r w:rsidRPr="00B225CC">
          <w:rPr>
            <w:rStyle w:val="Hyperlink"/>
          </w:rPr>
          <w:t>1.1.1 Historical background</w:t>
        </w:r>
        <w:r>
          <w:rPr>
            <w:webHidden/>
          </w:rPr>
          <w:tab/>
        </w:r>
        <w:r>
          <w:rPr>
            <w:webHidden/>
          </w:rPr>
          <w:fldChar w:fldCharType="begin"/>
        </w:r>
        <w:r>
          <w:rPr>
            <w:webHidden/>
          </w:rPr>
          <w:instrText xml:space="preserve"> PAGEREF _Toc352132090 \h </w:instrText>
        </w:r>
        <w:r>
          <w:rPr>
            <w:webHidden/>
          </w:rPr>
        </w:r>
        <w:r>
          <w:rPr>
            <w:webHidden/>
          </w:rPr>
          <w:fldChar w:fldCharType="separate"/>
        </w:r>
        <w:r w:rsidR="0064396E">
          <w:rPr>
            <w:webHidden/>
          </w:rPr>
          <w:t>1</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091" w:history="1">
        <w:r w:rsidRPr="00B225CC">
          <w:rPr>
            <w:rStyle w:val="Hyperlink"/>
          </w:rPr>
          <w:t>1.1.2 Requirements for A/V streaming</w:t>
        </w:r>
        <w:r>
          <w:rPr>
            <w:webHidden/>
          </w:rPr>
          <w:tab/>
        </w:r>
        <w:r>
          <w:rPr>
            <w:webHidden/>
          </w:rPr>
          <w:fldChar w:fldCharType="begin"/>
        </w:r>
        <w:r>
          <w:rPr>
            <w:webHidden/>
          </w:rPr>
          <w:instrText xml:space="preserve"> PAGEREF _Toc352132091 \h </w:instrText>
        </w:r>
        <w:r>
          <w:rPr>
            <w:webHidden/>
          </w:rPr>
        </w:r>
        <w:r>
          <w:rPr>
            <w:webHidden/>
          </w:rPr>
          <w:fldChar w:fldCharType="separate"/>
        </w:r>
        <w:r w:rsidR="0064396E">
          <w:rPr>
            <w:webHidden/>
          </w:rPr>
          <w:t>1</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092" w:history="1">
        <w:r w:rsidRPr="00B225CC">
          <w:rPr>
            <w:rStyle w:val="Hyperlink"/>
          </w:rPr>
          <w:t>1.1.3 The problems with existing approaches</w:t>
        </w:r>
        <w:r>
          <w:rPr>
            <w:webHidden/>
          </w:rPr>
          <w:tab/>
        </w:r>
        <w:r>
          <w:rPr>
            <w:webHidden/>
          </w:rPr>
          <w:fldChar w:fldCharType="begin"/>
        </w:r>
        <w:r>
          <w:rPr>
            <w:webHidden/>
          </w:rPr>
          <w:instrText xml:space="preserve"> PAGEREF _Toc352132092 \h </w:instrText>
        </w:r>
        <w:r>
          <w:rPr>
            <w:webHidden/>
          </w:rPr>
        </w:r>
        <w:r>
          <w:rPr>
            <w:webHidden/>
          </w:rPr>
          <w:fldChar w:fldCharType="separate"/>
        </w:r>
        <w:r w:rsidR="0064396E">
          <w:rPr>
            <w:webHidden/>
          </w:rPr>
          <w:t>2</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093" w:history="1">
        <w:r w:rsidRPr="00B225CC">
          <w:rPr>
            <w:rStyle w:val="Hyperlink"/>
            <w14:scene3d>
              <w14:camera w14:prst="orthographicFront"/>
              <w14:lightRig w14:rig="threePt" w14:dir="t">
                <w14:rot w14:lat="0" w14:lon="0" w14:rev="0"/>
              </w14:lightRig>
            </w14:scene3d>
          </w:rPr>
          <w:t>1.2</w:t>
        </w:r>
        <w:r w:rsidRPr="00B225CC">
          <w:rPr>
            <w:rStyle w:val="Hyperlink"/>
          </w:rPr>
          <w:t xml:space="preserve"> The Audio and Video Bridging Standard</w:t>
        </w:r>
        <w:r>
          <w:rPr>
            <w:webHidden/>
          </w:rPr>
          <w:tab/>
        </w:r>
        <w:r>
          <w:rPr>
            <w:webHidden/>
          </w:rPr>
          <w:fldChar w:fldCharType="begin"/>
        </w:r>
        <w:r>
          <w:rPr>
            <w:webHidden/>
          </w:rPr>
          <w:instrText xml:space="preserve"> PAGEREF _Toc352132093 \h </w:instrText>
        </w:r>
        <w:r>
          <w:rPr>
            <w:webHidden/>
          </w:rPr>
        </w:r>
        <w:r>
          <w:rPr>
            <w:webHidden/>
          </w:rPr>
          <w:fldChar w:fldCharType="separate"/>
        </w:r>
        <w:r w:rsidR="0064396E">
          <w:rPr>
            <w:webHidden/>
          </w:rPr>
          <w:t>3</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094" w:history="1">
        <w:r w:rsidRPr="00B225CC">
          <w:rPr>
            <w:rStyle w:val="Hyperlink"/>
          </w:rPr>
          <w:t>1.2.1 Precise Time Synchronization</w:t>
        </w:r>
        <w:r>
          <w:rPr>
            <w:webHidden/>
          </w:rPr>
          <w:tab/>
        </w:r>
        <w:r>
          <w:rPr>
            <w:webHidden/>
          </w:rPr>
          <w:fldChar w:fldCharType="begin"/>
        </w:r>
        <w:r>
          <w:rPr>
            <w:webHidden/>
          </w:rPr>
          <w:instrText xml:space="preserve"> PAGEREF _Toc352132094 \h </w:instrText>
        </w:r>
        <w:r>
          <w:rPr>
            <w:webHidden/>
          </w:rPr>
        </w:r>
        <w:r>
          <w:rPr>
            <w:webHidden/>
          </w:rPr>
          <w:fldChar w:fldCharType="separate"/>
        </w:r>
        <w:r w:rsidR="0064396E">
          <w:rPr>
            <w:webHidden/>
          </w:rPr>
          <w:t>5</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095" w:history="1">
        <w:r w:rsidRPr="00B225CC">
          <w:rPr>
            <w:rStyle w:val="Hyperlink"/>
          </w:rPr>
          <w:t>1.2.1.1 Systems</w:t>
        </w:r>
        <w:r>
          <w:rPr>
            <w:webHidden/>
          </w:rPr>
          <w:tab/>
        </w:r>
        <w:r>
          <w:rPr>
            <w:webHidden/>
          </w:rPr>
          <w:fldChar w:fldCharType="begin"/>
        </w:r>
        <w:r>
          <w:rPr>
            <w:webHidden/>
          </w:rPr>
          <w:instrText xml:space="preserve"> PAGEREF _Toc352132095 \h </w:instrText>
        </w:r>
        <w:r>
          <w:rPr>
            <w:webHidden/>
          </w:rPr>
        </w:r>
        <w:r>
          <w:rPr>
            <w:webHidden/>
          </w:rPr>
          <w:fldChar w:fldCharType="separate"/>
        </w:r>
        <w:r w:rsidR="0064396E">
          <w:rPr>
            <w:webHidden/>
          </w:rPr>
          <w:t>5</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096" w:history="1">
        <w:r w:rsidRPr="00B225CC">
          <w:rPr>
            <w:rStyle w:val="Hyperlink"/>
          </w:rPr>
          <w:t>1.2.1.2 Architecture</w:t>
        </w:r>
        <w:r>
          <w:rPr>
            <w:webHidden/>
          </w:rPr>
          <w:tab/>
        </w:r>
        <w:r>
          <w:rPr>
            <w:webHidden/>
          </w:rPr>
          <w:fldChar w:fldCharType="begin"/>
        </w:r>
        <w:r>
          <w:rPr>
            <w:webHidden/>
          </w:rPr>
          <w:instrText xml:space="preserve"> PAGEREF _Toc352132096 \h </w:instrText>
        </w:r>
        <w:r>
          <w:rPr>
            <w:webHidden/>
          </w:rPr>
        </w:r>
        <w:r>
          <w:rPr>
            <w:webHidden/>
          </w:rPr>
          <w:fldChar w:fldCharType="separate"/>
        </w:r>
        <w:r w:rsidR="0064396E">
          <w:rPr>
            <w:webHidden/>
          </w:rPr>
          <w:t>6</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097" w:history="1">
        <w:r w:rsidRPr="00B225CC">
          <w:rPr>
            <w:rStyle w:val="Hyperlink"/>
            <w:lang w:val="en-AU"/>
          </w:rPr>
          <w:t>1.2.1.3 Message Classes</w:t>
        </w:r>
        <w:r>
          <w:rPr>
            <w:webHidden/>
          </w:rPr>
          <w:tab/>
        </w:r>
        <w:r>
          <w:rPr>
            <w:webHidden/>
          </w:rPr>
          <w:fldChar w:fldCharType="begin"/>
        </w:r>
        <w:r>
          <w:rPr>
            <w:webHidden/>
          </w:rPr>
          <w:instrText xml:space="preserve"> PAGEREF _Toc352132097 \h </w:instrText>
        </w:r>
        <w:r>
          <w:rPr>
            <w:webHidden/>
          </w:rPr>
        </w:r>
        <w:r>
          <w:rPr>
            <w:webHidden/>
          </w:rPr>
          <w:fldChar w:fldCharType="separate"/>
        </w:r>
        <w:r w:rsidR="0064396E">
          <w:rPr>
            <w:webHidden/>
          </w:rPr>
          <w:t>6</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098" w:history="1">
        <w:r w:rsidRPr="00B225CC">
          <w:rPr>
            <w:rStyle w:val="Hyperlink"/>
            <w:lang w:val="en-AU"/>
          </w:rPr>
          <w:t>1.2.1.4 Clock Synchronization Model</w:t>
        </w:r>
        <w:r>
          <w:rPr>
            <w:webHidden/>
          </w:rPr>
          <w:tab/>
        </w:r>
        <w:r>
          <w:rPr>
            <w:webHidden/>
          </w:rPr>
          <w:fldChar w:fldCharType="begin"/>
        </w:r>
        <w:r>
          <w:rPr>
            <w:webHidden/>
          </w:rPr>
          <w:instrText xml:space="preserve"> PAGEREF _Toc352132098 \h </w:instrText>
        </w:r>
        <w:r>
          <w:rPr>
            <w:webHidden/>
          </w:rPr>
        </w:r>
        <w:r>
          <w:rPr>
            <w:webHidden/>
          </w:rPr>
          <w:fldChar w:fldCharType="separate"/>
        </w:r>
        <w:r w:rsidR="0064396E">
          <w:rPr>
            <w:webHidden/>
          </w:rPr>
          <w:t>7</w:t>
        </w:r>
        <w:r>
          <w:rPr>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099" w:history="1">
        <w:r w:rsidRPr="00B225CC">
          <w:rPr>
            <w:rStyle w:val="Hyperlink"/>
            <w:noProof/>
            <w:lang w:val="en-AU"/>
          </w:rPr>
          <w:t>1.2.1.4.1 Establishing the master-slave hierarchy</w:t>
        </w:r>
        <w:r>
          <w:rPr>
            <w:noProof/>
            <w:webHidden/>
          </w:rPr>
          <w:tab/>
        </w:r>
        <w:r>
          <w:rPr>
            <w:noProof/>
            <w:webHidden/>
          </w:rPr>
          <w:fldChar w:fldCharType="begin"/>
        </w:r>
        <w:r>
          <w:rPr>
            <w:noProof/>
            <w:webHidden/>
          </w:rPr>
          <w:instrText xml:space="preserve"> PAGEREF _Toc352132099 \h </w:instrText>
        </w:r>
        <w:r>
          <w:rPr>
            <w:noProof/>
            <w:webHidden/>
          </w:rPr>
        </w:r>
        <w:r>
          <w:rPr>
            <w:noProof/>
            <w:webHidden/>
          </w:rPr>
          <w:fldChar w:fldCharType="separate"/>
        </w:r>
        <w:r w:rsidR="0064396E">
          <w:rPr>
            <w:noProof/>
            <w:webHidden/>
          </w:rPr>
          <w:t>7</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00" w:history="1">
        <w:r w:rsidRPr="00B225CC">
          <w:rPr>
            <w:rStyle w:val="Hyperlink"/>
            <w:noProof/>
            <w:lang w:val="en-AU"/>
          </w:rPr>
          <w:t>1.2.1.4.2 Synchronizing the clocks</w:t>
        </w:r>
        <w:r>
          <w:rPr>
            <w:noProof/>
            <w:webHidden/>
          </w:rPr>
          <w:tab/>
        </w:r>
        <w:r>
          <w:rPr>
            <w:noProof/>
            <w:webHidden/>
          </w:rPr>
          <w:fldChar w:fldCharType="begin"/>
        </w:r>
        <w:r>
          <w:rPr>
            <w:noProof/>
            <w:webHidden/>
          </w:rPr>
          <w:instrText xml:space="preserve"> PAGEREF _Toc352132100 \h </w:instrText>
        </w:r>
        <w:r>
          <w:rPr>
            <w:noProof/>
            <w:webHidden/>
          </w:rPr>
        </w:r>
        <w:r>
          <w:rPr>
            <w:noProof/>
            <w:webHidden/>
          </w:rPr>
          <w:fldChar w:fldCharType="separate"/>
        </w:r>
        <w:r w:rsidR="0064396E">
          <w:rPr>
            <w:noProof/>
            <w:webHidden/>
          </w:rPr>
          <w:t>8</w:t>
        </w:r>
        <w:r>
          <w:rPr>
            <w:noProof/>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01" w:history="1">
        <w:r w:rsidRPr="00B225CC">
          <w:rPr>
            <w:rStyle w:val="Hyperlink"/>
            <w:lang w:val="en-AU"/>
          </w:rPr>
          <w:t>1.2.1.5 Generation of message timestamps</w:t>
        </w:r>
        <w:r>
          <w:rPr>
            <w:webHidden/>
          </w:rPr>
          <w:tab/>
        </w:r>
        <w:r>
          <w:rPr>
            <w:webHidden/>
          </w:rPr>
          <w:fldChar w:fldCharType="begin"/>
        </w:r>
        <w:r>
          <w:rPr>
            <w:webHidden/>
          </w:rPr>
          <w:instrText xml:space="preserve"> PAGEREF _Toc352132101 \h </w:instrText>
        </w:r>
        <w:r>
          <w:rPr>
            <w:webHidden/>
          </w:rPr>
        </w:r>
        <w:r>
          <w:rPr>
            <w:webHidden/>
          </w:rPr>
          <w:fldChar w:fldCharType="separate"/>
        </w:r>
        <w:r w:rsidR="0064396E">
          <w:rPr>
            <w:webHidden/>
          </w:rPr>
          <w:t>9</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02" w:history="1">
        <w:r w:rsidRPr="00B225CC">
          <w:rPr>
            <w:rStyle w:val="Hyperlink"/>
          </w:rPr>
          <w:t>1.2.2 Traffic shaping for AV streams</w:t>
        </w:r>
        <w:r>
          <w:rPr>
            <w:webHidden/>
          </w:rPr>
          <w:tab/>
        </w:r>
        <w:r>
          <w:rPr>
            <w:webHidden/>
          </w:rPr>
          <w:fldChar w:fldCharType="begin"/>
        </w:r>
        <w:r>
          <w:rPr>
            <w:webHidden/>
          </w:rPr>
          <w:instrText xml:space="preserve"> PAGEREF _Toc352132102 \h </w:instrText>
        </w:r>
        <w:r>
          <w:rPr>
            <w:webHidden/>
          </w:rPr>
        </w:r>
        <w:r>
          <w:rPr>
            <w:webHidden/>
          </w:rPr>
          <w:fldChar w:fldCharType="separate"/>
        </w:r>
        <w:r w:rsidR="0064396E">
          <w:rPr>
            <w:webHidden/>
          </w:rPr>
          <w:t>10</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03" w:history="1">
        <w:r w:rsidRPr="00B225CC">
          <w:rPr>
            <w:rStyle w:val="Hyperlink"/>
          </w:rPr>
          <w:t>1.2.3 Stream Reservation or Admission controls</w:t>
        </w:r>
        <w:r>
          <w:rPr>
            <w:webHidden/>
          </w:rPr>
          <w:tab/>
        </w:r>
        <w:r>
          <w:rPr>
            <w:webHidden/>
          </w:rPr>
          <w:fldChar w:fldCharType="begin"/>
        </w:r>
        <w:r>
          <w:rPr>
            <w:webHidden/>
          </w:rPr>
          <w:instrText xml:space="preserve"> PAGEREF _Toc352132103 \h </w:instrText>
        </w:r>
        <w:r>
          <w:rPr>
            <w:webHidden/>
          </w:rPr>
        </w:r>
        <w:r>
          <w:rPr>
            <w:webHidden/>
          </w:rPr>
          <w:fldChar w:fldCharType="separate"/>
        </w:r>
        <w:r w:rsidR="0064396E">
          <w:rPr>
            <w:webHidden/>
          </w:rPr>
          <w:t>11</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04" w:history="1">
        <w:r w:rsidRPr="00B225CC">
          <w:rPr>
            <w:rStyle w:val="Hyperlink"/>
          </w:rPr>
          <w:t>1.2.4 Benefits for Automotive OEMs</w:t>
        </w:r>
        <w:r>
          <w:rPr>
            <w:webHidden/>
          </w:rPr>
          <w:tab/>
        </w:r>
        <w:r>
          <w:rPr>
            <w:webHidden/>
          </w:rPr>
          <w:fldChar w:fldCharType="begin"/>
        </w:r>
        <w:r>
          <w:rPr>
            <w:webHidden/>
          </w:rPr>
          <w:instrText xml:space="preserve"> PAGEREF _Toc352132104 \h </w:instrText>
        </w:r>
        <w:r>
          <w:rPr>
            <w:webHidden/>
          </w:rPr>
        </w:r>
        <w:r>
          <w:rPr>
            <w:webHidden/>
          </w:rPr>
          <w:fldChar w:fldCharType="separate"/>
        </w:r>
        <w:r w:rsidR="0064396E">
          <w:rPr>
            <w:webHidden/>
          </w:rPr>
          <w:t>12</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05" w:history="1">
        <w:r w:rsidRPr="00B225CC">
          <w:rPr>
            <w:rStyle w:val="Hyperlink"/>
            <w:rFonts w:cs="Times New Roman"/>
            <w:lang w:val="en-US"/>
            <w14:scene3d>
              <w14:camera w14:prst="orthographicFront"/>
              <w14:lightRig w14:rig="threePt" w14:dir="t">
                <w14:rot w14:lat="0" w14:lon="0" w14:rev="0"/>
              </w14:lightRig>
            </w14:scene3d>
          </w:rPr>
          <w:t>1.3</w:t>
        </w:r>
        <w:r w:rsidRPr="00B225CC">
          <w:rPr>
            <w:rStyle w:val="Hyperlink"/>
          </w:rPr>
          <w:t xml:space="preserve"> Analog Devices® ADSP-BF518F Blackfin™ Processor</w:t>
        </w:r>
        <w:r>
          <w:rPr>
            <w:webHidden/>
          </w:rPr>
          <w:tab/>
        </w:r>
        <w:r>
          <w:rPr>
            <w:webHidden/>
          </w:rPr>
          <w:fldChar w:fldCharType="begin"/>
        </w:r>
        <w:r>
          <w:rPr>
            <w:webHidden/>
          </w:rPr>
          <w:instrText xml:space="preserve"> PAGEREF _Toc352132105 \h </w:instrText>
        </w:r>
        <w:r>
          <w:rPr>
            <w:webHidden/>
          </w:rPr>
        </w:r>
        <w:r>
          <w:rPr>
            <w:webHidden/>
          </w:rPr>
          <w:fldChar w:fldCharType="separate"/>
        </w:r>
        <w:r w:rsidR="0064396E">
          <w:rPr>
            <w:webHidden/>
          </w:rPr>
          <w:t>13</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06" w:history="1">
        <w:r w:rsidRPr="00B225CC">
          <w:rPr>
            <w:rStyle w:val="Hyperlink"/>
            <w14:scene3d>
              <w14:camera w14:prst="orthographicFront"/>
              <w14:lightRig w14:rig="threePt" w14:dir="t">
                <w14:rot w14:lat="0" w14:lon="0" w14:rev="0"/>
              </w14:lightRig>
            </w14:scene3d>
          </w:rPr>
          <w:t>1.4</w:t>
        </w:r>
        <w:r w:rsidRPr="00B225CC">
          <w:rPr>
            <w:rStyle w:val="Hyperlink"/>
          </w:rPr>
          <w:t xml:space="preserve"> Precision Time Protocol daemon</w:t>
        </w:r>
        <w:r>
          <w:rPr>
            <w:webHidden/>
          </w:rPr>
          <w:tab/>
        </w:r>
        <w:r>
          <w:rPr>
            <w:webHidden/>
          </w:rPr>
          <w:fldChar w:fldCharType="begin"/>
        </w:r>
        <w:r>
          <w:rPr>
            <w:webHidden/>
          </w:rPr>
          <w:instrText xml:space="preserve"> PAGEREF _Toc352132106 \h </w:instrText>
        </w:r>
        <w:r>
          <w:rPr>
            <w:webHidden/>
          </w:rPr>
        </w:r>
        <w:r>
          <w:rPr>
            <w:webHidden/>
          </w:rPr>
          <w:fldChar w:fldCharType="separate"/>
        </w:r>
        <w:r w:rsidR="0064396E">
          <w:rPr>
            <w:webHidden/>
          </w:rPr>
          <w:t>13</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07" w:history="1">
        <w:r w:rsidRPr="00B225CC">
          <w:rPr>
            <w:rStyle w:val="Hyperlink"/>
          </w:rPr>
          <w:t>2 Project Plan</w:t>
        </w:r>
        <w:r>
          <w:rPr>
            <w:webHidden/>
          </w:rPr>
          <w:tab/>
        </w:r>
        <w:r>
          <w:rPr>
            <w:webHidden/>
          </w:rPr>
          <w:fldChar w:fldCharType="begin"/>
        </w:r>
        <w:r>
          <w:rPr>
            <w:webHidden/>
          </w:rPr>
          <w:instrText xml:space="preserve"> PAGEREF _Toc352132107 \h </w:instrText>
        </w:r>
        <w:r>
          <w:rPr>
            <w:webHidden/>
          </w:rPr>
        </w:r>
        <w:r>
          <w:rPr>
            <w:webHidden/>
          </w:rPr>
          <w:fldChar w:fldCharType="separate"/>
        </w:r>
        <w:r w:rsidR="0064396E">
          <w:rPr>
            <w:webHidden/>
          </w:rPr>
          <w:t>15</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08" w:history="1">
        <w:r w:rsidRPr="00B225CC">
          <w:rPr>
            <w:rStyle w:val="Hyperlink"/>
            <w14:scene3d>
              <w14:camera w14:prst="orthographicFront"/>
              <w14:lightRig w14:rig="threePt" w14:dir="t">
                <w14:rot w14:lat="0" w14:lon="0" w14:rev="0"/>
              </w14:lightRig>
            </w14:scene3d>
          </w:rPr>
          <w:t>2.1</w:t>
        </w:r>
        <w:r w:rsidRPr="00B225CC">
          <w:rPr>
            <w:rStyle w:val="Hyperlink"/>
          </w:rPr>
          <w:t xml:space="preserve"> Requirements</w:t>
        </w:r>
        <w:r>
          <w:rPr>
            <w:webHidden/>
          </w:rPr>
          <w:tab/>
        </w:r>
        <w:r>
          <w:rPr>
            <w:webHidden/>
          </w:rPr>
          <w:fldChar w:fldCharType="begin"/>
        </w:r>
        <w:r>
          <w:rPr>
            <w:webHidden/>
          </w:rPr>
          <w:instrText xml:space="preserve"> PAGEREF _Toc352132108 \h </w:instrText>
        </w:r>
        <w:r>
          <w:rPr>
            <w:webHidden/>
          </w:rPr>
        </w:r>
        <w:r>
          <w:rPr>
            <w:webHidden/>
          </w:rPr>
          <w:fldChar w:fldCharType="separate"/>
        </w:r>
        <w:r w:rsidR="0064396E">
          <w:rPr>
            <w:webHidden/>
          </w:rPr>
          <w:t>15</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09" w:history="1">
        <w:r w:rsidRPr="00B225CC">
          <w:rPr>
            <w:rStyle w:val="Hyperlink"/>
          </w:rPr>
          <w:t>2.1.1 Time Sync protocol requirements</w:t>
        </w:r>
        <w:r>
          <w:rPr>
            <w:webHidden/>
          </w:rPr>
          <w:tab/>
        </w:r>
        <w:r>
          <w:rPr>
            <w:webHidden/>
          </w:rPr>
          <w:fldChar w:fldCharType="begin"/>
        </w:r>
        <w:r>
          <w:rPr>
            <w:webHidden/>
          </w:rPr>
          <w:instrText xml:space="preserve"> PAGEREF _Toc352132109 \h </w:instrText>
        </w:r>
        <w:r>
          <w:rPr>
            <w:webHidden/>
          </w:rPr>
        </w:r>
        <w:r>
          <w:rPr>
            <w:webHidden/>
          </w:rPr>
          <w:fldChar w:fldCharType="separate"/>
        </w:r>
        <w:r w:rsidR="0064396E">
          <w:rPr>
            <w:webHidden/>
          </w:rPr>
          <w:t>15</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10" w:history="1">
        <w:r w:rsidRPr="00B225CC">
          <w:rPr>
            <w:rStyle w:val="Hyperlink"/>
          </w:rPr>
          <w:t>2.1.2 General Requirements</w:t>
        </w:r>
        <w:r>
          <w:rPr>
            <w:webHidden/>
          </w:rPr>
          <w:tab/>
        </w:r>
        <w:r>
          <w:rPr>
            <w:webHidden/>
          </w:rPr>
          <w:fldChar w:fldCharType="begin"/>
        </w:r>
        <w:r>
          <w:rPr>
            <w:webHidden/>
          </w:rPr>
          <w:instrText xml:space="preserve"> PAGEREF _Toc352132110 \h </w:instrText>
        </w:r>
        <w:r>
          <w:rPr>
            <w:webHidden/>
          </w:rPr>
        </w:r>
        <w:r>
          <w:rPr>
            <w:webHidden/>
          </w:rPr>
          <w:fldChar w:fldCharType="separate"/>
        </w:r>
        <w:r w:rsidR="0064396E">
          <w:rPr>
            <w:webHidden/>
          </w:rPr>
          <w:t>15</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11" w:history="1">
        <w:r w:rsidRPr="00B225CC">
          <w:rPr>
            <w:rStyle w:val="Hyperlink"/>
          </w:rPr>
          <w:t>2.1.3 Ethernet MAC requirements</w:t>
        </w:r>
        <w:r>
          <w:rPr>
            <w:webHidden/>
          </w:rPr>
          <w:tab/>
        </w:r>
        <w:r>
          <w:rPr>
            <w:webHidden/>
          </w:rPr>
          <w:fldChar w:fldCharType="begin"/>
        </w:r>
        <w:r>
          <w:rPr>
            <w:webHidden/>
          </w:rPr>
          <w:instrText xml:space="preserve"> PAGEREF _Toc352132111 \h </w:instrText>
        </w:r>
        <w:r>
          <w:rPr>
            <w:webHidden/>
          </w:rPr>
        </w:r>
        <w:r>
          <w:rPr>
            <w:webHidden/>
          </w:rPr>
          <w:fldChar w:fldCharType="separate"/>
        </w:r>
        <w:r w:rsidR="0064396E">
          <w:rPr>
            <w:webHidden/>
          </w:rPr>
          <w:t>16</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2" w:history="1">
        <w:r w:rsidRPr="00B225CC">
          <w:rPr>
            <w:rStyle w:val="Hyperlink"/>
            <w14:scene3d>
              <w14:camera w14:prst="orthographicFront"/>
              <w14:lightRig w14:rig="threePt" w14:dir="t">
                <w14:rot w14:lat="0" w14:lon="0" w14:rev="0"/>
              </w14:lightRig>
            </w14:scene3d>
          </w:rPr>
          <w:t>2.2</w:t>
        </w:r>
        <w:r w:rsidRPr="00B225CC">
          <w:rPr>
            <w:rStyle w:val="Hyperlink"/>
          </w:rPr>
          <w:t xml:space="preserve"> Scope</w:t>
        </w:r>
        <w:r>
          <w:rPr>
            <w:webHidden/>
          </w:rPr>
          <w:tab/>
        </w:r>
        <w:r>
          <w:rPr>
            <w:webHidden/>
          </w:rPr>
          <w:fldChar w:fldCharType="begin"/>
        </w:r>
        <w:r>
          <w:rPr>
            <w:webHidden/>
          </w:rPr>
          <w:instrText xml:space="preserve"> PAGEREF _Toc352132112 \h </w:instrText>
        </w:r>
        <w:r>
          <w:rPr>
            <w:webHidden/>
          </w:rPr>
        </w:r>
        <w:r>
          <w:rPr>
            <w:webHidden/>
          </w:rPr>
          <w:fldChar w:fldCharType="separate"/>
        </w:r>
        <w:r w:rsidR="0064396E">
          <w:rPr>
            <w:webHidden/>
          </w:rPr>
          <w:t>16</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3" w:history="1">
        <w:r w:rsidRPr="00B225CC">
          <w:rPr>
            <w:rStyle w:val="Hyperlink"/>
            <w14:scene3d>
              <w14:camera w14:prst="orthographicFront"/>
              <w14:lightRig w14:rig="threePt" w14:dir="t">
                <w14:rot w14:lat="0" w14:lon="0" w14:rev="0"/>
              </w14:lightRig>
            </w14:scene3d>
          </w:rPr>
          <w:t>2.3</w:t>
        </w:r>
        <w:r w:rsidRPr="00B225CC">
          <w:rPr>
            <w:rStyle w:val="Hyperlink"/>
          </w:rPr>
          <w:t xml:space="preserve"> Tools and Platforms</w:t>
        </w:r>
        <w:r>
          <w:rPr>
            <w:webHidden/>
          </w:rPr>
          <w:tab/>
        </w:r>
        <w:r>
          <w:rPr>
            <w:webHidden/>
          </w:rPr>
          <w:fldChar w:fldCharType="begin"/>
        </w:r>
        <w:r>
          <w:rPr>
            <w:webHidden/>
          </w:rPr>
          <w:instrText xml:space="preserve"> PAGEREF _Toc352132113 \h </w:instrText>
        </w:r>
        <w:r>
          <w:rPr>
            <w:webHidden/>
          </w:rPr>
        </w:r>
        <w:r>
          <w:rPr>
            <w:webHidden/>
          </w:rPr>
          <w:fldChar w:fldCharType="separate"/>
        </w:r>
        <w:r w:rsidR="0064396E">
          <w:rPr>
            <w:webHidden/>
          </w:rPr>
          <w:t>16</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4" w:history="1">
        <w:r w:rsidRPr="00B225CC">
          <w:rPr>
            <w:rStyle w:val="Hyperlink"/>
            <w14:scene3d>
              <w14:camera w14:prst="orthographicFront"/>
              <w14:lightRig w14:rig="threePt" w14:dir="t">
                <w14:rot w14:lat="0" w14:lon="0" w14:rev="0"/>
              </w14:lightRig>
            </w14:scene3d>
          </w:rPr>
          <w:t>2.4</w:t>
        </w:r>
        <w:r w:rsidRPr="00B225CC">
          <w:rPr>
            <w:rStyle w:val="Hyperlink"/>
          </w:rPr>
          <w:t xml:space="preserve"> Project Schedule</w:t>
        </w:r>
        <w:r>
          <w:rPr>
            <w:webHidden/>
          </w:rPr>
          <w:tab/>
        </w:r>
        <w:r>
          <w:rPr>
            <w:webHidden/>
          </w:rPr>
          <w:fldChar w:fldCharType="begin"/>
        </w:r>
        <w:r>
          <w:rPr>
            <w:webHidden/>
          </w:rPr>
          <w:instrText xml:space="preserve"> PAGEREF _Toc352132114 \h </w:instrText>
        </w:r>
        <w:r>
          <w:rPr>
            <w:webHidden/>
          </w:rPr>
        </w:r>
        <w:r>
          <w:rPr>
            <w:webHidden/>
          </w:rPr>
          <w:fldChar w:fldCharType="separate"/>
        </w:r>
        <w:r w:rsidR="0064396E">
          <w:rPr>
            <w:webHidden/>
          </w:rPr>
          <w:t>17</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15" w:history="1">
        <w:r w:rsidRPr="00B225CC">
          <w:rPr>
            <w:rStyle w:val="Hyperlink"/>
          </w:rPr>
          <w:t>3 Architectural Design</w:t>
        </w:r>
        <w:r>
          <w:rPr>
            <w:webHidden/>
          </w:rPr>
          <w:tab/>
        </w:r>
        <w:r>
          <w:rPr>
            <w:webHidden/>
          </w:rPr>
          <w:fldChar w:fldCharType="begin"/>
        </w:r>
        <w:r>
          <w:rPr>
            <w:webHidden/>
          </w:rPr>
          <w:instrText xml:space="preserve"> PAGEREF _Toc352132115 \h </w:instrText>
        </w:r>
        <w:r>
          <w:rPr>
            <w:webHidden/>
          </w:rPr>
        </w:r>
        <w:r>
          <w:rPr>
            <w:webHidden/>
          </w:rPr>
          <w:fldChar w:fldCharType="separate"/>
        </w:r>
        <w:r w:rsidR="0064396E">
          <w:rPr>
            <w:webHidden/>
          </w:rPr>
          <w:t>18</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6" w:history="1">
        <w:r w:rsidRPr="00B225CC">
          <w:rPr>
            <w:rStyle w:val="Hyperlink"/>
            <w:lang w:val="en-AU"/>
            <w14:scene3d>
              <w14:camera w14:prst="orthographicFront"/>
              <w14:lightRig w14:rig="threePt" w14:dir="t">
                <w14:rot w14:lat="0" w14:lon="0" w14:rev="0"/>
              </w14:lightRig>
            </w14:scene3d>
          </w:rPr>
          <w:t>3.1</w:t>
        </w:r>
        <w:r w:rsidRPr="00B225CC">
          <w:rPr>
            <w:rStyle w:val="Hyperlink"/>
            <w:lang w:val="en-AU"/>
          </w:rPr>
          <w:t xml:space="preserve"> &lt;&lt;driver&gt;&gt; emac</w:t>
        </w:r>
        <w:r>
          <w:rPr>
            <w:webHidden/>
          </w:rPr>
          <w:tab/>
        </w:r>
        <w:r>
          <w:rPr>
            <w:webHidden/>
          </w:rPr>
          <w:fldChar w:fldCharType="begin"/>
        </w:r>
        <w:r>
          <w:rPr>
            <w:webHidden/>
          </w:rPr>
          <w:instrText xml:space="preserve"> PAGEREF _Toc352132116 \h </w:instrText>
        </w:r>
        <w:r>
          <w:rPr>
            <w:webHidden/>
          </w:rPr>
        </w:r>
        <w:r>
          <w:rPr>
            <w:webHidden/>
          </w:rPr>
          <w:fldChar w:fldCharType="separate"/>
        </w:r>
        <w:r w:rsidR="0064396E">
          <w:rPr>
            <w:webHidden/>
          </w:rPr>
          <w:t>18</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7" w:history="1">
        <w:r w:rsidRPr="00B225CC">
          <w:rPr>
            <w:rStyle w:val="Hyperlink"/>
            <w:lang w:val="en-AU"/>
            <w14:scene3d>
              <w14:camera w14:prst="orthographicFront"/>
              <w14:lightRig w14:rig="threePt" w14:dir="t">
                <w14:rot w14:lat="0" w14:lon="0" w14:rev="0"/>
              </w14:lightRig>
            </w14:scene3d>
          </w:rPr>
          <w:t>3.2</w:t>
        </w:r>
        <w:r w:rsidRPr="00B225CC">
          <w:rPr>
            <w:rStyle w:val="Hyperlink"/>
            <w:lang w:val="en-AU"/>
          </w:rPr>
          <w:t xml:space="preserve"> &lt;&lt;driver&gt;&gt; BF Helper</w:t>
        </w:r>
        <w:r>
          <w:rPr>
            <w:webHidden/>
          </w:rPr>
          <w:tab/>
        </w:r>
        <w:r>
          <w:rPr>
            <w:webHidden/>
          </w:rPr>
          <w:fldChar w:fldCharType="begin"/>
        </w:r>
        <w:r>
          <w:rPr>
            <w:webHidden/>
          </w:rPr>
          <w:instrText xml:space="preserve"> PAGEREF _Toc352132117 \h </w:instrText>
        </w:r>
        <w:r>
          <w:rPr>
            <w:webHidden/>
          </w:rPr>
        </w:r>
        <w:r>
          <w:rPr>
            <w:webHidden/>
          </w:rPr>
          <w:fldChar w:fldCharType="separate"/>
        </w:r>
        <w:r w:rsidR="0064396E">
          <w:rPr>
            <w:webHidden/>
          </w:rPr>
          <w:t>19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8" w:history="1">
        <w:r w:rsidRPr="00B225CC">
          <w:rPr>
            <w:rStyle w:val="Hyperlink"/>
            <w:lang w:val="en-AU"/>
            <w14:scene3d>
              <w14:camera w14:prst="orthographicFront"/>
              <w14:lightRig w14:rig="threePt" w14:dir="t">
                <w14:rot w14:lat="0" w14:lon="0" w14:rev="0"/>
              </w14:lightRig>
            </w14:scene3d>
          </w:rPr>
          <w:t>3.3</w:t>
        </w:r>
        <w:r w:rsidRPr="00B225CC">
          <w:rPr>
            <w:rStyle w:val="Hyperlink"/>
            <w:lang w:val="en-AU"/>
          </w:rPr>
          <w:t xml:space="preserve"> &lt;&lt;driver&gt;&gt; Device drivers</w:t>
        </w:r>
        <w:r>
          <w:rPr>
            <w:webHidden/>
          </w:rPr>
          <w:tab/>
        </w:r>
        <w:r>
          <w:rPr>
            <w:webHidden/>
          </w:rPr>
          <w:fldChar w:fldCharType="begin"/>
        </w:r>
        <w:r>
          <w:rPr>
            <w:webHidden/>
          </w:rPr>
          <w:instrText xml:space="preserve"> PAGEREF _Toc352132118 \h </w:instrText>
        </w:r>
        <w:r>
          <w:rPr>
            <w:webHidden/>
          </w:rPr>
        </w:r>
        <w:r>
          <w:rPr>
            <w:webHidden/>
          </w:rPr>
          <w:fldChar w:fldCharType="separate"/>
        </w:r>
        <w:r w:rsidR="0064396E">
          <w:rPr>
            <w:webHidden/>
          </w:rPr>
          <w:t>19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19" w:history="1">
        <w:r w:rsidRPr="00B225CC">
          <w:rPr>
            <w:rStyle w:val="Hyperlink"/>
            <w:lang w:val="en-AU"/>
            <w14:scene3d>
              <w14:camera w14:prst="orthographicFront"/>
              <w14:lightRig w14:rig="threePt" w14:dir="t">
                <w14:rot w14:lat="0" w14:lon="0" w14:rev="0"/>
              </w14:lightRig>
            </w14:scene3d>
          </w:rPr>
          <w:t>3.4</w:t>
        </w:r>
        <w:r w:rsidRPr="00B225CC">
          <w:rPr>
            <w:rStyle w:val="Hyperlink"/>
            <w:lang w:val="en-AU"/>
          </w:rPr>
          <w:t xml:space="preserve"> &lt;&lt;stack&gt;&gt; lwIP</w:t>
        </w:r>
        <w:r>
          <w:rPr>
            <w:webHidden/>
          </w:rPr>
          <w:tab/>
        </w:r>
        <w:r>
          <w:rPr>
            <w:webHidden/>
          </w:rPr>
          <w:fldChar w:fldCharType="begin"/>
        </w:r>
        <w:r>
          <w:rPr>
            <w:webHidden/>
          </w:rPr>
          <w:instrText xml:space="preserve"> PAGEREF _Toc352132119 \h </w:instrText>
        </w:r>
        <w:r>
          <w:rPr>
            <w:webHidden/>
          </w:rPr>
        </w:r>
        <w:r>
          <w:rPr>
            <w:webHidden/>
          </w:rPr>
          <w:fldChar w:fldCharType="separate"/>
        </w:r>
        <w:r w:rsidR="0064396E">
          <w:rPr>
            <w:webHidden/>
          </w:rPr>
          <w:t>19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20" w:history="1">
        <w:r w:rsidRPr="00B225CC">
          <w:rPr>
            <w:rStyle w:val="Hyperlink"/>
            <w:lang w:val="en-AU"/>
            <w14:scene3d>
              <w14:camera w14:prst="orthographicFront"/>
              <w14:lightRig w14:rig="threePt" w14:dir="t">
                <w14:rot w14:lat="0" w14:lon="0" w14:rev="0"/>
              </w14:lightRig>
            </w14:scene3d>
          </w:rPr>
          <w:t>3.5</w:t>
        </w:r>
        <w:r w:rsidRPr="00B225CC">
          <w:rPr>
            <w:rStyle w:val="Hyperlink"/>
            <w:lang w:val="en-AU"/>
          </w:rPr>
          <w:t xml:space="preserve"> &lt;&lt;application&gt;&gt; ptpd</w:t>
        </w:r>
        <w:r>
          <w:rPr>
            <w:webHidden/>
          </w:rPr>
          <w:tab/>
        </w:r>
        <w:r>
          <w:rPr>
            <w:webHidden/>
          </w:rPr>
          <w:fldChar w:fldCharType="begin"/>
        </w:r>
        <w:r>
          <w:rPr>
            <w:webHidden/>
          </w:rPr>
          <w:instrText xml:space="preserve"> PAGEREF _Toc352132120 \h </w:instrText>
        </w:r>
        <w:r>
          <w:rPr>
            <w:webHidden/>
          </w:rPr>
        </w:r>
        <w:r>
          <w:rPr>
            <w:webHidden/>
          </w:rPr>
          <w:fldChar w:fldCharType="separate"/>
        </w:r>
        <w:r w:rsidR="0064396E">
          <w:rPr>
            <w:webHidden/>
          </w:rPr>
          <w:t>19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21" w:history="1">
        <w:r w:rsidRPr="00B225CC">
          <w:rPr>
            <w:rStyle w:val="Hyperlink"/>
            <w:lang w:val="en-AU"/>
            <w14:scene3d>
              <w14:camera w14:prst="orthographicFront"/>
              <w14:lightRig w14:rig="threePt" w14:dir="t">
                <w14:rot w14:lat="0" w14:lon="0" w14:rev="0"/>
              </w14:lightRig>
            </w14:scene3d>
          </w:rPr>
          <w:t>3.6</w:t>
        </w:r>
        <w:r w:rsidRPr="00B225CC">
          <w:rPr>
            <w:rStyle w:val="Hyperlink"/>
            <w:lang w:val="en-AU"/>
          </w:rPr>
          <w:t xml:space="preserve"> &lt;&lt;application&gt;&gt; init</w:t>
        </w:r>
        <w:r>
          <w:rPr>
            <w:webHidden/>
          </w:rPr>
          <w:tab/>
        </w:r>
        <w:r>
          <w:rPr>
            <w:webHidden/>
          </w:rPr>
          <w:fldChar w:fldCharType="begin"/>
        </w:r>
        <w:r>
          <w:rPr>
            <w:webHidden/>
          </w:rPr>
          <w:instrText xml:space="preserve"> PAGEREF _Toc352132121 \h </w:instrText>
        </w:r>
        <w:r>
          <w:rPr>
            <w:webHidden/>
          </w:rPr>
        </w:r>
        <w:r>
          <w:rPr>
            <w:webHidden/>
          </w:rPr>
          <w:fldChar w:fldCharType="separate"/>
        </w:r>
        <w:r w:rsidR="0064396E">
          <w:rPr>
            <w:webHidden/>
          </w:rPr>
          <w:t>20</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22" w:history="1">
        <w:r w:rsidRPr="00B225CC">
          <w:rPr>
            <w:rStyle w:val="Hyperlink"/>
            <w:lang w:val="en-AU"/>
            <w14:scene3d>
              <w14:camera w14:prst="orthographicFront"/>
              <w14:lightRig w14:rig="threePt" w14:dir="t">
                <w14:rot w14:lat="0" w14:lon="0" w14:rev="0"/>
              </w14:lightRig>
            </w14:scene3d>
          </w:rPr>
          <w:t>3.7</w:t>
        </w:r>
        <w:r w:rsidRPr="00B225CC">
          <w:rPr>
            <w:rStyle w:val="Hyperlink"/>
            <w:lang w:val="en-AU"/>
          </w:rPr>
          <w:t xml:space="preserve"> Behavioural Model</w:t>
        </w:r>
        <w:r>
          <w:rPr>
            <w:webHidden/>
          </w:rPr>
          <w:tab/>
        </w:r>
        <w:r>
          <w:rPr>
            <w:webHidden/>
          </w:rPr>
          <w:fldChar w:fldCharType="begin"/>
        </w:r>
        <w:r>
          <w:rPr>
            <w:webHidden/>
          </w:rPr>
          <w:instrText xml:space="preserve"> PAGEREF _Toc352132122 \h </w:instrText>
        </w:r>
        <w:r>
          <w:rPr>
            <w:webHidden/>
          </w:rPr>
        </w:r>
        <w:r>
          <w:rPr>
            <w:webHidden/>
          </w:rPr>
          <w:fldChar w:fldCharType="separate"/>
        </w:r>
        <w:r w:rsidR="0064396E">
          <w:rPr>
            <w:webHidden/>
          </w:rPr>
          <w:t>20</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23" w:history="1">
        <w:r w:rsidRPr="00B225CC">
          <w:rPr>
            <w:rStyle w:val="Hyperlink"/>
            <w:lang w:val="en-AU"/>
          </w:rPr>
          <w:t>4 Mechanistic Design</w:t>
        </w:r>
        <w:r>
          <w:rPr>
            <w:webHidden/>
          </w:rPr>
          <w:tab/>
        </w:r>
        <w:r>
          <w:rPr>
            <w:webHidden/>
          </w:rPr>
          <w:fldChar w:fldCharType="begin"/>
        </w:r>
        <w:r>
          <w:rPr>
            <w:webHidden/>
          </w:rPr>
          <w:instrText xml:space="preserve"> PAGEREF _Toc352132123 \h </w:instrText>
        </w:r>
        <w:r>
          <w:rPr>
            <w:webHidden/>
          </w:rPr>
        </w:r>
        <w:r>
          <w:rPr>
            <w:webHidden/>
          </w:rPr>
          <w:fldChar w:fldCharType="separate"/>
        </w:r>
        <w:r w:rsidR="0064396E">
          <w:rPr>
            <w:webHidden/>
          </w:rPr>
          <w:t>21</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24" w:history="1">
        <w:r w:rsidRPr="00B225CC">
          <w:rPr>
            <w:rStyle w:val="Hyperlink"/>
            <w:lang w:val="en-AU"/>
            <w14:scene3d>
              <w14:camera w14:prst="orthographicFront"/>
              <w14:lightRig w14:rig="threePt" w14:dir="t">
                <w14:rot w14:lat="0" w14:lon="0" w14:rev="0"/>
              </w14:lightRig>
            </w14:scene3d>
          </w:rPr>
          <w:t>4.1</w:t>
        </w:r>
        <w:r w:rsidRPr="00B225CC">
          <w:rPr>
            <w:rStyle w:val="Hyperlink"/>
            <w:lang w:val="en-AU"/>
          </w:rPr>
          <w:t xml:space="preserve"> &lt;&lt;driver&gt;&gt; BF Helper</w:t>
        </w:r>
        <w:r>
          <w:rPr>
            <w:webHidden/>
          </w:rPr>
          <w:tab/>
        </w:r>
        <w:r>
          <w:rPr>
            <w:webHidden/>
          </w:rPr>
          <w:fldChar w:fldCharType="begin"/>
        </w:r>
        <w:r>
          <w:rPr>
            <w:webHidden/>
          </w:rPr>
          <w:instrText xml:space="preserve"> PAGEREF _Toc352132124 \h </w:instrText>
        </w:r>
        <w:r>
          <w:rPr>
            <w:webHidden/>
          </w:rPr>
        </w:r>
        <w:r>
          <w:rPr>
            <w:webHidden/>
          </w:rPr>
          <w:fldChar w:fldCharType="separate"/>
        </w:r>
        <w:r w:rsidR="0064396E">
          <w:rPr>
            <w:webHidden/>
          </w:rPr>
          <w:t>21</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25" w:history="1">
        <w:r w:rsidRPr="00B225CC">
          <w:rPr>
            <w:rStyle w:val="Hyperlink"/>
          </w:rPr>
          <w:t>4.1.1 Attributes</w:t>
        </w:r>
        <w:r>
          <w:rPr>
            <w:webHidden/>
          </w:rPr>
          <w:tab/>
        </w:r>
        <w:r>
          <w:rPr>
            <w:webHidden/>
          </w:rPr>
          <w:fldChar w:fldCharType="begin"/>
        </w:r>
        <w:r>
          <w:rPr>
            <w:webHidden/>
          </w:rPr>
          <w:instrText xml:space="preserve"> PAGEREF _Toc352132125 \h </w:instrText>
        </w:r>
        <w:r>
          <w:rPr>
            <w:webHidden/>
          </w:rPr>
        </w:r>
        <w:r>
          <w:rPr>
            <w:webHidden/>
          </w:rPr>
          <w:fldChar w:fldCharType="separate"/>
        </w:r>
        <w:r w:rsidR="0064396E">
          <w:rPr>
            <w:webHidden/>
          </w:rPr>
          <w:t>21</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26" w:history="1">
        <w:r w:rsidRPr="00B225CC">
          <w:rPr>
            <w:rStyle w:val="Hyperlink"/>
          </w:rPr>
          <w:t>4.1.1.1 &lt;&lt;define&gt;&gt;PTP_FREQUENCY</w:t>
        </w:r>
        <w:r>
          <w:rPr>
            <w:webHidden/>
          </w:rPr>
          <w:tab/>
        </w:r>
        <w:r>
          <w:rPr>
            <w:webHidden/>
          </w:rPr>
          <w:fldChar w:fldCharType="begin"/>
        </w:r>
        <w:r>
          <w:rPr>
            <w:webHidden/>
          </w:rPr>
          <w:instrText xml:space="preserve"> PAGEREF _Toc352132126 \h </w:instrText>
        </w:r>
        <w:r>
          <w:rPr>
            <w:webHidden/>
          </w:rPr>
        </w:r>
        <w:r>
          <w:rPr>
            <w:webHidden/>
          </w:rPr>
          <w:fldChar w:fldCharType="separate"/>
        </w:r>
        <w:r w:rsidR="0064396E">
          <w:rPr>
            <w:webHidden/>
          </w:rPr>
          <w:t>21</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27" w:history="1">
        <w:r w:rsidRPr="00B225CC">
          <w:rPr>
            <w:rStyle w:val="Hyperlink"/>
          </w:rPr>
          <w:t>4.1.1.2 &lt;&lt;defines&gt;&gt;PTPEVT_*</w:t>
        </w:r>
        <w:r>
          <w:rPr>
            <w:webHidden/>
          </w:rPr>
          <w:tab/>
        </w:r>
        <w:r>
          <w:rPr>
            <w:webHidden/>
          </w:rPr>
          <w:fldChar w:fldCharType="begin"/>
        </w:r>
        <w:r>
          <w:rPr>
            <w:webHidden/>
          </w:rPr>
          <w:instrText xml:space="preserve"> PAGEREF _Toc352132127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28" w:history="1">
        <w:r w:rsidRPr="00B225CC">
          <w:rPr>
            <w:rStyle w:val="Hyperlink"/>
          </w:rPr>
          <w:t>4.1.2 Operations</w:t>
        </w:r>
        <w:r>
          <w:rPr>
            <w:webHidden/>
          </w:rPr>
          <w:tab/>
        </w:r>
        <w:r>
          <w:rPr>
            <w:webHidden/>
          </w:rPr>
          <w:fldChar w:fldCharType="begin"/>
        </w:r>
        <w:r>
          <w:rPr>
            <w:webHidden/>
          </w:rPr>
          <w:instrText xml:space="preserve"> PAGEREF _Toc352132128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29" w:history="1">
        <w:r w:rsidRPr="00B225CC">
          <w:rPr>
            <w:rStyle w:val="Hyperlink"/>
          </w:rPr>
          <w:t>4.1.3 nanosec_to_pulse()</w:t>
        </w:r>
        <w:r>
          <w:rPr>
            <w:webHidden/>
          </w:rPr>
          <w:tab/>
        </w:r>
        <w:r>
          <w:rPr>
            <w:webHidden/>
          </w:rPr>
          <w:fldChar w:fldCharType="begin"/>
        </w:r>
        <w:r>
          <w:rPr>
            <w:webHidden/>
          </w:rPr>
          <w:instrText xml:space="preserve"> PAGEREF _Toc352132129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0" w:history="1">
        <w:r w:rsidRPr="00B225CC">
          <w:rPr>
            <w:rStyle w:val="Hyperlink"/>
          </w:rPr>
          <w:t>4.1.4 pulse_to_nanosec()</w:t>
        </w:r>
        <w:r>
          <w:rPr>
            <w:webHidden/>
          </w:rPr>
          <w:tab/>
        </w:r>
        <w:r>
          <w:rPr>
            <w:webHidden/>
          </w:rPr>
          <w:fldChar w:fldCharType="begin"/>
        </w:r>
        <w:r>
          <w:rPr>
            <w:webHidden/>
          </w:rPr>
          <w:instrText xml:space="preserve"> PAGEREF _Toc352132130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1" w:history="1">
        <w:r w:rsidRPr="00B225CC">
          <w:rPr>
            <w:rStyle w:val="Hyperlink"/>
          </w:rPr>
          <w:t>4.1.5 Init_BF_PTP_Timer()</w:t>
        </w:r>
        <w:r>
          <w:rPr>
            <w:webHidden/>
          </w:rPr>
          <w:tab/>
        </w:r>
        <w:r>
          <w:rPr>
            <w:webHidden/>
          </w:rPr>
          <w:fldChar w:fldCharType="begin"/>
        </w:r>
        <w:r>
          <w:rPr>
            <w:webHidden/>
          </w:rPr>
          <w:instrText xml:space="preserve"> PAGEREF _Toc352132131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2" w:history="1">
        <w:r w:rsidRPr="00B225CC">
          <w:rPr>
            <w:rStyle w:val="Hyperlink"/>
          </w:rPr>
          <w:t>4.1.6 Gettimeofday()</w:t>
        </w:r>
        <w:r>
          <w:rPr>
            <w:webHidden/>
          </w:rPr>
          <w:tab/>
        </w:r>
        <w:r>
          <w:rPr>
            <w:webHidden/>
          </w:rPr>
          <w:fldChar w:fldCharType="begin"/>
        </w:r>
        <w:r>
          <w:rPr>
            <w:webHidden/>
          </w:rPr>
          <w:instrText xml:space="preserve"> PAGEREF _Toc352132132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3" w:history="1">
        <w:r w:rsidRPr="00B225CC">
          <w:rPr>
            <w:rStyle w:val="Hyperlink"/>
          </w:rPr>
          <w:t>4.1.7 settimeofday()</w:t>
        </w:r>
        <w:r>
          <w:rPr>
            <w:webHidden/>
          </w:rPr>
          <w:tab/>
        </w:r>
        <w:r>
          <w:rPr>
            <w:webHidden/>
          </w:rPr>
          <w:fldChar w:fldCharType="begin"/>
        </w:r>
        <w:r>
          <w:rPr>
            <w:webHidden/>
          </w:rPr>
          <w:instrText xml:space="preserve"> PAGEREF _Toc352132133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4" w:history="1">
        <w:r w:rsidRPr="00B225CC">
          <w:rPr>
            <w:rStyle w:val="Hyperlink"/>
          </w:rPr>
          <w:t>4.1.8 adjtimex()</w:t>
        </w:r>
        <w:r>
          <w:rPr>
            <w:webHidden/>
          </w:rPr>
          <w:tab/>
        </w:r>
        <w:r>
          <w:rPr>
            <w:webHidden/>
          </w:rPr>
          <w:fldChar w:fldCharType="begin"/>
        </w:r>
        <w:r>
          <w:rPr>
            <w:webHidden/>
          </w:rPr>
          <w:instrText xml:space="preserve"> PAGEREF _Toc352132134 \h </w:instrText>
        </w:r>
        <w:r>
          <w:rPr>
            <w:webHidden/>
          </w:rPr>
        </w:r>
        <w:r>
          <w:rPr>
            <w:webHidden/>
          </w:rPr>
          <w:fldChar w:fldCharType="separate"/>
        </w:r>
        <w:r w:rsidR="0064396E">
          <w:rPr>
            <w:webHidden/>
          </w:rPr>
          <w:t>22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5" w:history="1">
        <w:r w:rsidRPr="00B225CC">
          <w:rPr>
            <w:rStyle w:val="Hyperlink"/>
          </w:rPr>
          <w:t>4.1.9 rand_r()</w:t>
        </w:r>
        <w:r>
          <w:rPr>
            <w:webHidden/>
          </w:rPr>
          <w:tab/>
        </w:r>
        <w:r>
          <w:rPr>
            <w:webHidden/>
          </w:rPr>
          <w:fldChar w:fldCharType="begin"/>
        </w:r>
        <w:r>
          <w:rPr>
            <w:webHidden/>
          </w:rPr>
          <w:instrText xml:space="preserve"> PAGEREF _Toc352132135 \h </w:instrText>
        </w:r>
        <w:r>
          <w:rPr>
            <w:webHidden/>
          </w:rPr>
        </w:r>
        <w:r>
          <w:rPr>
            <w:webHidden/>
          </w:rPr>
          <w:fldChar w:fldCharType="separate"/>
        </w:r>
        <w:r w:rsidR="0064396E">
          <w:rPr>
            <w:webHidden/>
          </w:rPr>
          <w:t>23</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6" w:history="1">
        <w:r w:rsidRPr="00B225CC">
          <w:rPr>
            <w:rStyle w:val="Hyperlink"/>
          </w:rPr>
          <w:t>4.1.10 getRxStamp ()</w:t>
        </w:r>
        <w:r>
          <w:rPr>
            <w:webHidden/>
          </w:rPr>
          <w:tab/>
        </w:r>
        <w:r>
          <w:rPr>
            <w:webHidden/>
          </w:rPr>
          <w:fldChar w:fldCharType="begin"/>
        </w:r>
        <w:r>
          <w:rPr>
            <w:webHidden/>
          </w:rPr>
          <w:instrText xml:space="preserve"> PAGEREF _Toc352132136 \h </w:instrText>
        </w:r>
        <w:r>
          <w:rPr>
            <w:webHidden/>
          </w:rPr>
        </w:r>
        <w:r>
          <w:rPr>
            <w:webHidden/>
          </w:rPr>
          <w:fldChar w:fldCharType="separate"/>
        </w:r>
        <w:r w:rsidR="0064396E">
          <w:rPr>
            <w:webHidden/>
          </w:rPr>
          <w:t>23</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7" w:history="1">
        <w:r w:rsidRPr="00B225CC">
          <w:rPr>
            <w:rStyle w:val="Hyperlink"/>
            <w:lang w:val="en-AU"/>
          </w:rPr>
          <w:t>4.1.11 getTxStamp</w:t>
        </w:r>
        <w:r>
          <w:rPr>
            <w:webHidden/>
          </w:rPr>
          <w:tab/>
        </w:r>
        <w:r>
          <w:rPr>
            <w:webHidden/>
          </w:rPr>
          <w:fldChar w:fldCharType="begin"/>
        </w:r>
        <w:r>
          <w:rPr>
            <w:webHidden/>
          </w:rPr>
          <w:instrText xml:space="preserve"> PAGEREF _Toc352132137 \h </w:instrText>
        </w:r>
        <w:r>
          <w:rPr>
            <w:webHidden/>
          </w:rPr>
        </w:r>
        <w:r>
          <w:rPr>
            <w:webHidden/>
          </w:rPr>
          <w:fldChar w:fldCharType="separate"/>
        </w:r>
        <w:r w:rsidR="0064396E">
          <w:rPr>
            <w:webHidden/>
          </w:rPr>
          <w:t>24</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38" w:history="1">
        <w:r w:rsidRPr="00B225CC">
          <w:rPr>
            <w:rStyle w:val="Hyperlink"/>
            <w:lang w:val="en-AU"/>
          </w:rPr>
          <w:t>4.1.12 checkMsgStamp</w:t>
        </w:r>
        <w:r>
          <w:rPr>
            <w:webHidden/>
          </w:rPr>
          <w:tab/>
        </w:r>
        <w:r>
          <w:rPr>
            <w:webHidden/>
          </w:rPr>
          <w:fldChar w:fldCharType="begin"/>
        </w:r>
        <w:r>
          <w:rPr>
            <w:webHidden/>
          </w:rPr>
          <w:instrText xml:space="preserve"> PAGEREF _Toc352132138 \h </w:instrText>
        </w:r>
        <w:r>
          <w:rPr>
            <w:webHidden/>
          </w:rPr>
        </w:r>
        <w:r>
          <w:rPr>
            <w:webHidden/>
          </w:rPr>
          <w:fldChar w:fldCharType="separate"/>
        </w:r>
        <w:r w:rsidR="0064396E">
          <w:rPr>
            <w:webHidden/>
          </w:rPr>
          <w:t>24</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39" w:history="1">
        <w:r w:rsidRPr="00B225CC">
          <w:rPr>
            <w:rStyle w:val="Hyperlink"/>
            <w:lang w:val="en-AU"/>
            <w14:scene3d>
              <w14:camera w14:prst="orthographicFront"/>
              <w14:lightRig w14:rig="threePt" w14:dir="t">
                <w14:rot w14:lat="0" w14:lon="0" w14:rev="0"/>
              </w14:lightRig>
            </w14:scene3d>
          </w:rPr>
          <w:t>4.2</w:t>
        </w:r>
        <w:r w:rsidRPr="00B225CC">
          <w:rPr>
            <w:rStyle w:val="Hyperlink"/>
            <w:lang w:val="en-AU"/>
          </w:rPr>
          <w:t xml:space="preserve"> &lt;&lt;application&gt;&gt; Ptpd</w:t>
        </w:r>
        <w:r>
          <w:rPr>
            <w:webHidden/>
          </w:rPr>
          <w:tab/>
        </w:r>
        <w:r>
          <w:rPr>
            <w:webHidden/>
          </w:rPr>
          <w:fldChar w:fldCharType="begin"/>
        </w:r>
        <w:r>
          <w:rPr>
            <w:webHidden/>
          </w:rPr>
          <w:instrText xml:space="preserve"> PAGEREF _Toc352132139 \h </w:instrText>
        </w:r>
        <w:r>
          <w:rPr>
            <w:webHidden/>
          </w:rPr>
        </w:r>
        <w:r>
          <w:rPr>
            <w:webHidden/>
          </w:rPr>
          <w:fldChar w:fldCharType="separate"/>
        </w:r>
        <w:r w:rsidR="0064396E">
          <w:rPr>
            <w:webHidden/>
          </w:rPr>
          <w:t>25</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40" w:history="1">
        <w:r w:rsidRPr="00B225CC">
          <w:rPr>
            <w:rStyle w:val="Hyperlink"/>
            <w:lang w:val="en-AU"/>
          </w:rPr>
          <w:t>4.2.1 Behavioural model</w:t>
        </w:r>
        <w:r>
          <w:rPr>
            <w:webHidden/>
          </w:rPr>
          <w:tab/>
        </w:r>
        <w:r>
          <w:rPr>
            <w:webHidden/>
          </w:rPr>
          <w:fldChar w:fldCharType="begin"/>
        </w:r>
        <w:r>
          <w:rPr>
            <w:webHidden/>
          </w:rPr>
          <w:instrText xml:space="preserve"> PAGEREF _Toc352132140 \h </w:instrText>
        </w:r>
        <w:r>
          <w:rPr>
            <w:webHidden/>
          </w:rPr>
        </w:r>
        <w:r>
          <w:rPr>
            <w:webHidden/>
          </w:rPr>
          <w:fldChar w:fldCharType="separate"/>
        </w:r>
        <w:r w:rsidR="0064396E">
          <w:rPr>
            <w:webHidden/>
          </w:rPr>
          <w:t>26</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41" w:history="1">
        <w:r w:rsidRPr="00B225CC">
          <w:rPr>
            <w:rStyle w:val="Hyperlink"/>
            <w:lang w:val="en-AU"/>
          </w:rPr>
          <w:t>4.2.1.1 Initialization</w:t>
        </w:r>
        <w:r>
          <w:rPr>
            <w:webHidden/>
          </w:rPr>
          <w:tab/>
        </w:r>
        <w:r>
          <w:rPr>
            <w:webHidden/>
          </w:rPr>
          <w:fldChar w:fldCharType="begin"/>
        </w:r>
        <w:r>
          <w:rPr>
            <w:webHidden/>
          </w:rPr>
          <w:instrText xml:space="preserve"> PAGEREF _Toc352132141 \h </w:instrText>
        </w:r>
        <w:r>
          <w:rPr>
            <w:webHidden/>
          </w:rPr>
        </w:r>
        <w:r>
          <w:rPr>
            <w:webHidden/>
          </w:rPr>
          <w:fldChar w:fldCharType="separate"/>
        </w:r>
        <w:r w:rsidR="0064396E">
          <w:rPr>
            <w:webHidden/>
          </w:rPr>
          <w:t>26</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42" w:history="1">
        <w:r w:rsidRPr="00B225CC">
          <w:rPr>
            <w:rStyle w:val="Hyperlink"/>
            <w:lang w:val="en-AU"/>
          </w:rPr>
          <w:t>4.2.1.2 State machine</w:t>
        </w:r>
        <w:r>
          <w:rPr>
            <w:webHidden/>
          </w:rPr>
          <w:tab/>
        </w:r>
        <w:r>
          <w:rPr>
            <w:webHidden/>
          </w:rPr>
          <w:fldChar w:fldCharType="begin"/>
        </w:r>
        <w:r>
          <w:rPr>
            <w:webHidden/>
          </w:rPr>
          <w:instrText xml:space="preserve"> PAGEREF _Toc352132142 \h </w:instrText>
        </w:r>
        <w:r>
          <w:rPr>
            <w:webHidden/>
          </w:rPr>
        </w:r>
        <w:r>
          <w:rPr>
            <w:webHidden/>
          </w:rPr>
          <w:fldChar w:fldCharType="separate"/>
        </w:r>
        <w:r w:rsidR="0064396E">
          <w:rPr>
            <w:webHidden/>
          </w:rPr>
          <w:t>27</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43" w:history="1">
        <w:r w:rsidRPr="00B225CC">
          <w:rPr>
            <w:rStyle w:val="Hyperlink"/>
            <w:lang w:val="en-AU"/>
          </w:rPr>
          <w:t>4.2.1.3 Event handling</w:t>
        </w:r>
        <w:r>
          <w:rPr>
            <w:webHidden/>
          </w:rPr>
          <w:tab/>
        </w:r>
        <w:r>
          <w:rPr>
            <w:webHidden/>
          </w:rPr>
          <w:fldChar w:fldCharType="begin"/>
        </w:r>
        <w:r>
          <w:rPr>
            <w:webHidden/>
          </w:rPr>
          <w:instrText xml:space="preserve"> PAGEREF _Toc352132143 \h </w:instrText>
        </w:r>
        <w:r>
          <w:rPr>
            <w:webHidden/>
          </w:rPr>
        </w:r>
        <w:r>
          <w:rPr>
            <w:webHidden/>
          </w:rPr>
          <w:fldChar w:fldCharType="separate"/>
        </w:r>
        <w:r w:rsidR="0064396E">
          <w:rPr>
            <w:webHidden/>
          </w:rPr>
          <w:t>29</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44" w:history="1">
        <w:r w:rsidRPr="00B225CC">
          <w:rPr>
            <w:rStyle w:val="Hyperlink"/>
            <w:lang w:val="en-AU"/>
          </w:rPr>
          <w:t>4.2.2 bmca (Best Master Clock Algorithm)</w:t>
        </w:r>
        <w:r>
          <w:rPr>
            <w:webHidden/>
          </w:rPr>
          <w:tab/>
        </w:r>
        <w:r>
          <w:rPr>
            <w:webHidden/>
          </w:rPr>
          <w:fldChar w:fldCharType="begin"/>
        </w:r>
        <w:r>
          <w:rPr>
            <w:webHidden/>
          </w:rPr>
          <w:instrText xml:space="preserve"> PAGEREF _Toc352132144 \h </w:instrText>
        </w:r>
        <w:r>
          <w:rPr>
            <w:webHidden/>
          </w:rPr>
        </w:r>
        <w:r>
          <w:rPr>
            <w:webHidden/>
          </w:rPr>
          <w:fldChar w:fldCharType="separate"/>
        </w:r>
        <w:r w:rsidR="0064396E">
          <w:rPr>
            <w:webHidden/>
          </w:rPr>
          <w:t>29</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45" w:history="1">
        <w:r w:rsidRPr="00B225CC">
          <w:rPr>
            <w:rStyle w:val="Hyperlink"/>
            <w:lang w:val="en-AU"/>
          </w:rPr>
          <w:t>4.2.3 protocol (Protocol implementation)</w:t>
        </w:r>
        <w:r>
          <w:rPr>
            <w:webHidden/>
          </w:rPr>
          <w:tab/>
        </w:r>
        <w:r>
          <w:rPr>
            <w:webHidden/>
          </w:rPr>
          <w:fldChar w:fldCharType="begin"/>
        </w:r>
        <w:r>
          <w:rPr>
            <w:webHidden/>
          </w:rPr>
          <w:instrText xml:space="preserve"> PAGEREF _Toc352132145 \h </w:instrText>
        </w:r>
        <w:r>
          <w:rPr>
            <w:webHidden/>
          </w:rPr>
        </w:r>
        <w:r>
          <w:rPr>
            <w:webHidden/>
          </w:rPr>
          <w:fldChar w:fldCharType="separate"/>
        </w:r>
        <w:r w:rsidR="0064396E">
          <w:rPr>
            <w:webHidden/>
          </w:rPr>
          <w:t>30</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46" w:history="1">
        <w:r w:rsidRPr="00B225CC">
          <w:rPr>
            <w:rStyle w:val="Hyperlink"/>
            <w:lang w:val="en-AU"/>
          </w:rPr>
          <w:t>4.2.3.1 Operations</w:t>
        </w:r>
        <w:r>
          <w:rPr>
            <w:webHidden/>
          </w:rPr>
          <w:tab/>
        </w:r>
        <w:r>
          <w:rPr>
            <w:webHidden/>
          </w:rPr>
          <w:fldChar w:fldCharType="begin"/>
        </w:r>
        <w:r>
          <w:rPr>
            <w:webHidden/>
          </w:rPr>
          <w:instrText xml:space="preserve"> PAGEREF _Toc352132146 \h </w:instrText>
        </w:r>
        <w:r>
          <w:rPr>
            <w:webHidden/>
          </w:rPr>
        </w:r>
        <w:r>
          <w:rPr>
            <w:webHidden/>
          </w:rPr>
          <w:fldChar w:fldCharType="separate"/>
        </w:r>
        <w:r w:rsidR="0064396E">
          <w:rPr>
            <w:webHidden/>
          </w:rPr>
          <w:t>30</w:t>
        </w:r>
        <w:r>
          <w:rPr>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47" w:history="1">
        <w:r w:rsidRPr="00B225CC">
          <w:rPr>
            <w:rStyle w:val="Hyperlink"/>
            <w:noProof/>
            <w:lang w:val="en-AU"/>
          </w:rPr>
          <w:t>4.2.3.1.1 protocol()</w:t>
        </w:r>
        <w:r>
          <w:rPr>
            <w:noProof/>
            <w:webHidden/>
          </w:rPr>
          <w:tab/>
        </w:r>
        <w:r>
          <w:rPr>
            <w:noProof/>
            <w:webHidden/>
          </w:rPr>
          <w:fldChar w:fldCharType="begin"/>
        </w:r>
        <w:r>
          <w:rPr>
            <w:noProof/>
            <w:webHidden/>
          </w:rPr>
          <w:instrText xml:space="preserve"> PAGEREF _Toc352132147 \h </w:instrText>
        </w:r>
        <w:r>
          <w:rPr>
            <w:noProof/>
            <w:webHidden/>
          </w:rPr>
        </w:r>
        <w:r>
          <w:rPr>
            <w:noProof/>
            <w:webHidden/>
          </w:rPr>
          <w:fldChar w:fldCharType="separate"/>
        </w:r>
        <w:r w:rsidR="0064396E">
          <w:rPr>
            <w:noProof/>
            <w:webHidden/>
          </w:rPr>
          <w:t>30</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48" w:history="1">
        <w:r w:rsidRPr="00B225CC">
          <w:rPr>
            <w:rStyle w:val="Hyperlink"/>
            <w:noProof/>
            <w:lang w:val="en-US"/>
          </w:rPr>
          <w:t>4.2.3.1.2 handleSync()</w:t>
        </w:r>
        <w:r>
          <w:rPr>
            <w:noProof/>
            <w:webHidden/>
          </w:rPr>
          <w:tab/>
        </w:r>
        <w:r>
          <w:rPr>
            <w:noProof/>
            <w:webHidden/>
          </w:rPr>
          <w:fldChar w:fldCharType="begin"/>
        </w:r>
        <w:r>
          <w:rPr>
            <w:noProof/>
            <w:webHidden/>
          </w:rPr>
          <w:instrText xml:space="preserve"> PAGEREF _Toc352132148 \h </w:instrText>
        </w:r>
        <w:r>
          <w:rPr>
            <w:noProof/>
            <w:webHidden/>
          </w:rPr>
        </w:r>
        <w:r>
          <w:rPr>
            <w:noProof/>
            <w:webHidden/>
          </w:rPr>
          <w:fldChar w:fldCharType="separate"/>
        </w:r>
        <w:r w:rsidR="0064396E">
          <w:rPr>
            <w:noProof/>
            <w:webHidden/>
          </w:rPr>
          <w:t>31</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49" w:history="1">
        <w:r w:rsidRPr="00B225CC">
          <w:rPr>
            <w:rStyle w:val="Hyperlink"/>
            <w:noProof/>
            <w:lang w:val="en-US"/>
          </w:rPr>
          <w:t>4.2.3.1.3 handleDelayReq()</w:t>
        </w:r>
        <w:r>
          <w:rPr>
            <w:noProof/>
            <w:webHidden/>
          </w:rPr>
          <w:tab/>
        </w:r>
        <w:r>
          <w:rPr>
            <w:noProof/>
            <w:webHidden/>
          </w:rPr>
          <w:fldChar w:fldCharType="begin"/>
        </w:r>
        <w:r>
          <w:rPr>
            <w:noProof/>
            <w:webHidden/>
          </w:rPr>
          <w:instrText xml:space="preserve"> PAGEREF _Toc352132149 \h </w:instrText>
        </w:r>
        <w:r>
          <w:rPr>
            <w:noProof/>
            <w:webHidden/>
          </w:rPr>
        </w:r>
        <w:r>
          <w:rPr>
            <w:noProof/>
            <w:webHidden/>
          </w:rPr>
          <w:fldChar w:fldCharType="separate"/>
        </w:r>
        <w:r w:rsidR="0064396E">
          <w:rPr>
            <w:noProof/>
            <w:webHidden/>
          </w:rPr>
          <w:t>32</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0" w:history="1">
        <w:r w:rsidRPr="00B225CC">
          <w:rPr>
            <w:rStyle w:val="Hyperlink"/>
            <w:noProof/>
            <w:lang w:val="en-US"/>
          </w:rPr>
          <w:t>4.2.3.1.4 handleDelayResp ()</w:t>
        </w:r>
        <w:r>
          <w:rPr>
            <w:noProof/>
            <w:webHidden/>
          </w:rPr>
          <w:tab/>
        </w:r>
        <w:r>
          <w:rPr>
            <w:noProof/>
            <w:webHidden/>
          </w:rPr>
          <w:fldChar w:fldCharType="begin"/>
        </w:r>
        <w:r>
          <w:rPr>
            <w:noProof/>
            <w:webHidden/>
          </w:rPr>
          <w:instrText xml:space="preserve"> PAGEREF _Toc352132150 \h </w:instrText>
        </w:r>
        <w:r>
          <w:rPr>
            <w:noProof/>
            <w:webHidden/>
          </w:rPr>
        </w:r>
        <w:r>
          <w:rPr>
            <w:noProof/>
            <w:webHidden/>
          </w:rPr>
          <w:fldChar w:fldCharType="separate"/>
        </w:r>
        <w:r w:rsidR="0064396E">
          <w:rPr>
            <w:noProof/>
            <w:webHidden/>
          </w:rPr>
          <w:t>32</w:t>
        </w:r>
        <w:r>
          <w:rPr>
            <w:noProof/>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51" w:history="1">
        <w:r w:rsidRPr="00B225CC">
          <w:rPr>
            <w:rStyle w:val="Hyperlink"/>
            <w:lang w:val="en-AU"/>
          </w:rPr>
          <w:t>4.2.4 msg (Message handling)</w:t>
        </w:r>
        <w:r>
          <w:rPr>
            <w:webHidden/>
          </w:rPr>
          <w:tab/>
        </w:r>
        <w:r>
          <w:rPr>
            <w:webHidden/>
          </w:rPr>
          <w:fldChar w:fldCharType="begin"/>
        </w:r>
        <w:r>
          <w:rPr>
            <w:webHidden/>
          </w:rPr>
          <w:instrText xml:space="preserve"> PAGEREF _Toc352132151 \h </w:instrText>
        </w:r>
        <w:r>
          <w:rPr>
            <w:webHidden/>
          </w:rPr>
        </w:r>
        <w:r>
          <w:rPr>
            <w:webHidden/>
          </w:rPr>
          <w:fldChar w:fldCharType="separate"/>
        </w:r>
        <w:r w:rsidR="0064396E">
          <w:rPr>
            <w:webHidden/>
          </w:rPr>
          <w:t>32</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52" w:history="1">
        <w:r w:rsidRPr="00B225CC">
          <w:rPr>
            <w:rStyle w:val="Hyperlink"/>
            <w:lang w:val="en-AU"/>
          </w:rPr>
          <w:t>4.2.5 net (Net services)</w:t>
        </w:r>
        <w:r>
          <w:rPr>
            <w:webHidden/>
          </w:rPr>
          <w:tab/>
        </w:r>
        <w:r>
          <w:rPr>
            <w:webHidden/>
          </w:rPr>
          <w:fldChar w:fldCharType="begin"/>
        </w:r>
        <w:r>
          <w:rPr>
            <w:webHidden/>
          </w:rPr>
          <w:instrText xml:space="preserve"> PAGEREF _Toc352132152 \h </w:instrText>
        </w:r>
        <w:r>
          <w:rPr>
            <w:webHidden/>
          </w:rPr>
        </w:r>
        <w:r>
          <w:rPr>
            <w:webHidden/>
          </w:rPr>
          <w:fldChar w:fldCharType="separate"/>
        </w:r>
        <w:r w:rsidR="0064396E">
          <w:rPr>
            <w:webHidden/>
          </w:rPr>
          <w:t>33</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53" w:history="1">
        <w:r w:rsidRPr="00B225CC">
          <w:rPr>
            <w:rStyle w:val="Hyperlink"/>
            <w:lang w:val="en-AU"/>
          </w:rPr>
          <w:t>4.2.5.1 Attributes</w:t>
        </w:r>
        <w:r>
          <w:rPr>
            <w:webHidden/>
          </w:rPr>
          <w:tab/>
        </w:r>
        <w:r>
          <w:rPr>
            <w:webHidden/>
          </w:rPr>
          <w:fldChar w:fldCharType="begin"/>
        </w:r>
        <w:r>
          <w:rPr>
            <w:webHidden/>
          </w:rPr>
          <w:instrText xml:space="preserve"> PAGEREF _Toc352132153 \h </w:instrText>
        </w:r>
        <w:r>
          <w:rPr>
            <w:webHidden/>
          </w:rPr>
        </w:r>
        <w:r>
          <w:rPr>
            <w:webHidden/>
          </w:rPr>
          <w:fldChar w:fldCharType="separate"/>
        </w:r>
        <w:r w:rsidR="0064396E">
          <w:rPr>
            <w:webHidden/>
          </w:rPr>
          <w:t>33</w:t>
        </w:r>
        <w:r>
          <w:rPr>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4" w:history="1">
        <w:r w:rsidRPr="00B225CC">
          <w:rPr>
            <w:rStyle w:val="Hyperlink"/>
            <w:noProof/>
            <w:lang w:val="en-US"/>
          </w:rPr>
          <w:t>4.2.5.1.1 Hwaddr</w:t>
        </w:r>
        <w:r>
          <w:rPr>
            <w:noProof/>
            <w:webHidden/>
          </w:rPr>
          <w:tab/>
        </w:r>
        <w:r>
          <w:rPr>
            <w:noProof/>
            <w:webHidden/>
          </w:rPr>
          <w:fldChar w:fldCharType="begin"/>
        </w:r>
        <w:r>
          <w:rPr>
            <w:noProof/>
            <w:webHidden/>
          </w:rPr>
          <w:instrText xml:space="preserve"> PAGEREF _Toc352132154 \h </w:instrText>
        </w:r>
        <w:r>
          <w:rPr>
            <w:noProof/>
            <w:webHidden/>
          </w:rPr>
        </w:r>
        <w:r>
          <w:rPr>
            <w:noProof/>
            <w:webHidden/>
          </w:rPr>
          <w:fldChar w:fldCharType="separate"/>
        </w:r>
        <w:r w:rsidR="0064396E">
          <w:rPr>
            <w:noProof/>
            <w:webHidden/>
          </w:rPr>
          <w:t>33</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5" w:history="1">
        <w:r w:rsidRPr="00B225CC">
          <w:rPr>
            <w:rStyle w:val="Hyperlink"/>
            <w:noProof/>
            <w:lang w:val="en-US"/>
          </w:rPr>
          <w:t>4.2.5.1.2 myIP</w:t>
        </w:r>
        <w:r>
          <w:rPr>
            <w:noProof/>
            <w:webHidden/>
          </w:rPr>
          <w:tab/>
        </w:r>
        <w:r>
          <w:rPr>
            <w:noProof/>
            <w:webHidden/>
          </w:rPr>
          <w:fldChar w:fldCharType="begin"/>
        </w:r>
        <w:r>
          <w:rPr>
            <w:noProof/>
            <w:webHidden/>
          </w:rPr>
          <w:instrText xml:space="preserve"> PAGEREF _Toc352132155 \h </w:instrText>
        </w:r>
        <w:r>
          <w:rPr>
            <w:noProof/>
            <w:webHidden/>
          </w:rPr>
        </w:r>
        <w:r>
          <w:rPr>
            <w:noProof/>
            <w:webHidden/>
          </w:rPr>
          <w:fldChar w:fldCharType="separate"/>
        </w:r>
        <w:r w:rsidR="0064396E">
          <w:rPr>
            <w:noProof/>
            <w:webHidden/>
          </w:rPr>
          <w:t>33</w:t>
        </w:r>
        <w:r>
          <w:rPr>
            <w:noProof/>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56" w:history="1">
        <w:r w:rsidRPr="00B225CC">
          <w:rPr>
            <w:rStyle w:val="Hyperlink"/>
            <w:lang w:val="en-US"/>
          </w:rPr>
          <w:t>4.2.5.2 Operations</w:t>
        </w:r>
        <w:r>
          <w:rPr>
            <w:webHidden/>
          </w:rPr>
          <w:tab/>
        </w:r>
        <w:r>
          <w:rPr>
            <w:webHidden/>
          </w:rPr>
          <w:fldChar w:fldCharType="begin"/>
        </w:r>
        <w:r>
          <w:rPr>
            <w:webHidden/>
          </w:rPr>
          <w:instrText xml:space="preserve"> PAGEREF _Toc352132156 \h </w:instrText>
        </w:r>
        <w:r>
          <w:rPr>
            <w:webHidden/>
          </w:rPr>
        </w:r>
        <w:r>
          <w:rPr>
            <w:webHidden/>
          </w:rPr>
          <w:fldChar w:fldCharType="separate"/>
        </w:r>
        <w:r w:rsidR="0064396E">
          <w:rPr>
            <w:webHidden/>
          </w:rPr>
          <w:t>34</w:t>
        </w:r>
        <w:r>
          <w:rPr>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7" w:history="1">
        <w:r w:rsidRPr="00B225CC">
          <w:rPr>
            <w:rStyle w:val="Hyperlink"/>
            <w:noProof/>
            <w:lang w:val="en-AU"/>
          </w:rPr>
          <w:t>4.2.5.2.1 lookupCommunicationTechnology()</w:t>
        </w:r>
        <w:r>
          <w:rPr>
            <w:noProof/>
            <w:webHidden/>
          </w:rPr>
          <w:tab/>
        </w:r>
        <w:r>
          <w:rPr>
            <w:noProof/>
            <w:webHidden/>
          </w:rPr>
          <w:fldChar w:fldCharType="begin"/>
        </w:r>
        <w:r>
          <w:rPr>
            <w:noProof/>
            <w:webHidden/>
          </w:rPr>
          <w:instrText xml:space="preserve"> PAGEREF _Toc352132157 \h </w:instrText>
        </w:r>
        <w:r>
          <w:rPr>
            <w:noProof/>
            <w:webHidden/>
          </w:rPr>
        </w:r>
        <w:r>
          <w:rPr>
            <w:noProof/>
            <w:webHidden/>
          </w:rPr>
          <w:fldChar w:fldCharType="separate"/>
        </w:r>
        <w:r w:rsidR="0064396E">
          <w:rPr>
            <w:noProof/>
            <w:webHidden/>
          </w:rPr>
          <w:t>34</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8" w:history="1">
        <w:r w:rsidRPr="00B225CC">
          <w:rPr>
            <w:rStyle w:val="Hyperlink"/>
            <w:noProof/>
            <w:lang w:val="en-AU"/>
          </w:rPr>
          <w:t>4.2.5.2.2 findIface()</w:t>
        </w:r>
        <w:r>
          <w:rPr>
            <w:noProof/>
            <w:webHidden/>
          </w:rPr>
          <w:tab/>
        </w:r>
        <w:r>
          <w:rPr>
            <w:noProof/>
            <w:webHidden/>
          </w:rPr>
          <w:fldChar w:fldCharType="begin"/>
        </w:r>
        <w:r>
          <w:rPr>
            <w:noProof/>
            <w:webHidden/>
          </w:rPr>
          <w:instrText xml:space="preserve"> PAGEREF _Toc352132158 \h </w:instrText>
        </w:r>
        <w:r>
          <w:rPr>
            <w:noProof/>
            <w:webHidden/>
          </w:rPr>
        </w:r>
        <w:r>
          <w:rPr>
            <w:noProof/>
            <w:webHidden/>
          </w:rPr>
          <w:fldChar w:fldCharType="separate"/>
        </w:r>
        <w:r w:rsidR="0064396E">
          <w:rPr>
            <w:noProof/>
            <w:webHidden/>
          </w:rPr>
          <w:t>34</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59" w:history="1">
        <w:r w:rsidRPr="00B225CC">
          <w:rPr>
            <w:rStyle w:val="Hyperlink"/>
            <w:rFonts w:ascii="Verdana" w:hAnsi="Verdana"/>
            <w:noProof/>
          </w:rPr>
          <w:t>4.2.5.2.3 netInit()</w:t>
        </w:r>
        <w:r>
          <w:rPr>
            <w:noProof/>
            <w:webHidden/>
          </w:rPr>
          <w:tab/>
        </w:r>
        <w:r>
          <w:rPr>
            <w:noProof/>
            <w:webHidden/>
          </w:rPr>
          <w:fldChar w:fldCharType="begin"/>
        </w:r>
        <w:r>
          <w:rPr>
            <w:noProof/>
            <w:webHidden/>
          </w:rPr>
          <w:instrText xml:space="preserve"> PAGEREF _Toc352132159 \h </w:instrText>
        </w:r>
        <w:r>
          <w:rPr>
            <w:noProof/>
            <w:webHidden/>
          </w:rPr>
        </w:r>
        <w:r>
          <w:rPr>
            <w:noProof/>
            <w:webHidden/>
          </w:rPr>
          <w:fldChar w:fldCharType="separate"/>
        </w:r>
        <w:r w:rsidR="0064396E">
          <w:rPr>
            <w:noProof/>
            <w:webHidden/>
          </w:rPr>
          <w:t>34</w:t>
        </w:r>
        <w:r>
          <w:rPr>
            <w:noProof/>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60" w:history="1">
        <w:r w:rsidRPr="00B225CC">
          <w:rPr>
            <w:rStyle w:val="Hyperlink"/>
            <w:noProof/>
          </w:rPr>
          <w:t>4.2.5.2.4 netRecvEvent()</w:t>
        </w:r>
        <w:r>
          <w:rPr>
            <w:noProof/>
            <w:webHidden/>
          </w:rPr>
          <w:tab/>
        </w:r>
        <w:r>
          <w:rPr>
            <w:noProof/>
            <w:webHidden/>
          </w:rPr>
          <w:fldChar w:fldCharType="begin"/>
        </w:r>
        <w:r>
          <w:rPr>
            <w:noProof/>
            <w:webHidden/>
          </w:rPr>
          <w:instrText xml:space="preserve"> PAGEREF _Toc352132160 \h </w:instrText>
        </w:r>
        <w:r>
          <w:rPr>
            <w:noProof/>
            <w:webHidden/>
          </w:rPr>
        </w:r>
        <w:r>
          <w:rPr>
            <w:noProof/>
            <w:webHidden/>
          </w:rPr>
          <w:fldChar w:fldCharType="separate"/>
        </w:r>
        <w:r w:rsidR="0064396E">
          <w:rPr>
            <w:noProof/>
            <w:webHidden/>
          </w:rPr>
          <w:t>35</w:t>
        </w:r>
        <w:r>
          <w:rPr>
            <w:noProof/>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61" w:history="1">
        <w:r w:rsidRPr="00B225CC">
          <w:rPr>
            <w:rStyle w:val="Hyperlink"/>
            <w:lang w:val="en-AU"/>
          </w:rPr>
          <w:t>4.2.6 servo (Clock syntonization functions)</w:t>
        </w:r>
        <w:r>
          <w:rPr>
            <w:webHidden/>
          </w:rPr>
          <w:tab/>
        </w:r>
        <w:r>
          <w:rPr>
            <w:webHidden/>
          </w:rPr>
          <w:fldChar w:fldCharType="begin"/>
        </w:r>
        <w:r>
          <w:rPr>
            <w:webHidden/>
          </w:rPr>
          <w:instrText xml:space="preserve"> PAGEREF _Toc352132161 \h </w:instrText>
        </w:r>
        <w:r>
          <w:rPr>
            <w:webHidden/>
          </w:rPr>
        </w:r>
        <w:r>
          <w:rPr>
            <w:webHidden/>
          </w:rPr>
          <w:fldChar w:fldCharType="separate"/>
        </w:r>
        <w:r w:rsidR="0064396E">
          <w:rPr>
            <w:webHidden/>
          </w:rPr>
          <w:t>36</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62" w:history="1">
        <w:r w:rsidRPr="00B225CC">
          <w:rPr>
            <w:rStyle w:val="Hyperlink"/>
            <w:lang w:val="en-AU"/>
          </w:rPr>
          <w:t>4.2.7 sys (utility functions)</w:t>
        </w:r>
        <w:r>
          <w:rPr>
            <w:webHidden/>
          </w:rPr>
          <w:tab/>
        </w:r>
        <w:r>
          <w:rPr>
            <w:webHidden/>
          </w:rPr>
          <w:fldChar w:fldCharType="begin"/>
        </w:r>
        <w:r>
          <w:rPr>
            <w:webHidden/>
          </w:rPr>
          <w:instrText xml:space="preserve"> PAGEREF _Toc352132162 \h </w:instrText>
        </w:r>
        <w:r>
          <w:rPr>
            <w:webHidden/>
          </w:rPr>
        </w:r>
        <w:r>
          <w:rPr>
            <w:webHidden/>
          </w:rPr>
          <w:fldChar w:fldCharType="separate"/>
        </w:r>
        <w:r w:rsidR="0064396E">
          <w:rPr>
            <w:webHidden/>
          </w:rPr>
          <w:t>37</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63" w:history="1">
        <w:r w:rsidRPr="00B225CC">
          <w:rPr>
            <w:rStyle w:val="Hyperlink"/>
            <w:lang w:val="en-AU"/>
          </w:rPr>
          <w:t>4.2.7.1 Operations</w:t>
        </w:r>
        <w:r>
          <w:rPr>
            <w:webHidden/>
          </w:rPr>
          <w:tab/>
        </w:r>
        <w:r>
          <w:rPr>
            <w:webHidden/>
          </w:rPr>
          <w:fldChar w:fldCharType="begin"/>
        </w:r>
        <w:r>
          <w:rPr>
            <w:webHidden/>
          </w:rPr>
          <w:instrText xml:space="preserve"> PAGEREF _Toc352132163 \h </w:instrText>
        </w:r>
        <w:r>
          <w:rPr>
            <w:webHidden/>
          </w:rPr>
        </w:r>
        <w:r>
          <w:rPr>
            <w:webHidden/>
          </w:rPr>
          <w:fldChar w:fldCharType="separate"/>
        </w:r>
        <w:r w:rsidR="0064396E">
          <w:rPr>
            <w:webHidden/>
          </w:rPr>
          <w:t>37</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64" w:history="1">
        <w:r w:rsidRPr="00B225CC">
          <w:rPr>
            <w:rStyle w:val="Hyperlink"/>
            <w:lang w:val="en-AU"/>
          </w:rPr>
          <w:t>4.2.8 timer (Timer functions)</w:t>
        </w:r>
        <w:r>
          <w:rPr>
            <w:webHidden/>
          </w:rPr>
          <w:tab/>
        </w:r>
        <w:r>
          <w:rPr>
            <w:webHidden/>
          </w:rPr>
          <w:fldChar w:fldCharType="begin"/>
        </w:r>
        <w:r>
          <w:rPr>
            <w:webHidden/>
          </w:rPr>
          <w:instrText xml:space="preserve"> PAGEREF _Toc352132164 \h </w:instrText>
        </w:r>
        <w:r>
          <w:rPr>
            <w:webHidden/>
          </w:rPr>
        </w:r>
        <w:r>
          <w:rPr>
            <w:webHidden/>
          </w:rPr>
          <w:fldChar w:fldCharType="separate"/>
        </w:r>
        <w:r w:rsidR="0064396E">
          <w:rPr>
            <w:webHidden/>
          </w:rPr>
          <w:t>38</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65" w:history="1">
        <w:r w:rsidRPr="00B225CC">
          <w:rPr>
            <w:rStyle w:val="Hyperlink"/>
            <w:lang w:val="en-AU"/>
          </w:rPr>
          <w:t>4.2.8.1 Operations</w:t>
        </w:r>
        <w:r>
          <w:rPr>
            <w:webHidden/>
          </w:rPr>
          <w:tab/>
        </w:r>
        <w:r>
          <w:rPr>
            <w:webHidden/>
          </w:rPr>
          <w:fldChar w:fldCharType="begin"/>
        </w:r>
        <w:r>
          <w:rPr>
            <w:webHidden/>
          </w:rPr>
          <w:instrText xml:space="preserve"> PAGEREF _Toc352132165 \h </w:instrText>
        </w:r>
        <w:r>
          <w:rPr>
            <w:webHidden/>
          </w:rPr>
        </w:r>
        <w:r>
          <w:rPr>
            <w:webHidden/>
          </w:rPr>
          <w:fldChar w:fldCharType="separate"/>
        </w:r>
        <w:r w:rsidR="0064396E">
          <w:rPr>
            <w:webHidden/>
          </w:rPr>
          <w:t>38</w:t>
        </w:r>
        <w:r>
          <w:rPr>
            <w:webHidden/>
          </w:rPr>
          <w:fldChar w:fldCharType="end"/>
        </w:r>
      </w:hyperlink>
    </w:p>
    <w:p w:rsidR="00BD13B2" w:rsidRDefault="00BD13B2">
      <w:pPr>
        <w:pStyle w:val="TOC5"/>
        <w:rPr>
          <w:rFonts w:asciiTheme="minorHAnsi" w:eastAsiaTheme="minorEastAsia" w:hAnsiTheme="minorHAnsi" w:cstheme="minorBidi"/>
          <w:noProof/>
          <w:szCs w:val="22"/>
          <w:lang w:eastAsia="en-IN"/>
        </w:rPr>
      </w:pPr>
      <w:hyperlink w:anchor="_Toc352132166" w:history="1">
        <w:r w:rsidRPr="00B225CC">
          <w:rPr>
            <w:rStyle w:val="Hyperlink"/>
            <w:noProof/>
          </w:rPr>
          <w:t>4.2.8.1.1 initTimer()</w:t>
        </w:r>
        <w:r>
          <w:rPr>
            <w:noProof/>
            <w:webHidden/>
          </w:rPr>
          <w:tab/>
        </w:r>
        <w:r>
          <w:rPr>
            <w:noProof/>
            <w:webHidden/>
          </w:rPr>
          <w:fldChar w:fldCharType="begin"/>
        </w:r>
        <w:r>
          <w:rPr>
            <w:noProof/>
            <w:webHidden/>
          </w:rPr>
          <w:instrText xml:space="preserve"> PAGEREF _Toc352132166 \h </w:instrText>
        </w:r>
        <w:r>
          <w:rPr>
            <w:noProof/>
            <w:webHidden/>
          </w:rPr>
        </w:r>
        <w:r>
          <w:rPr>
            <w:noProof/>
            <w:webHidden/>
          </w:rPr>
          <w:fldChar w:fldCharType="separate"/>
        </w:r>
        <w:r w:rsidR="0064396E">
          <w:rPr>
            <w:noProof/>
            <w:webHidden/>
          </w:rPr>
          <w:t>38</w:t>
        </w:r>
        <w:r>
          <w:rPr>
            <w:noProof/>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67" w:history="1">
        <w:r w:rsidRPr="00B225CC">
          <w:rPr>
            <w:rStyle w:val="Hyperlink"/>
          </w:rPr>
          <w:t>5 Testing</w:t>
        </w:r>
        <w:r>
          <w:rPr>
            <w:webHidden/>
          </w:rPr>
          <w:tab/>
        </w:r>
        <w:r>
          <w:rPr>
            <w:webHidden/>
          </w:rPr>
          <w:fldChar w:fldCharType="begin"/>
        </w:r>
        <w:r>
          <w:rPr>
            <w:webHidden/>
          </w:rPr>
          <w:instrText xml:space="preserve"> PAGEREF _Toc352132167 \h </w:instrText>
        </w:r>
        <w:r>
          <w:rPr>
            <w:webHidden/>
          </w:rPr>
        </w:r>
        <w:r>
          <w:rPr>
            <w:webHidden/>
          </w:rPr>
          <w:fldChar w:fldCharType="separate"/>
        </w:r>
        <w:r w:rsidR="0064396E">
          <w:rPr>
            <w:webHidden/>
          </w:rPr>
          <w:t>39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68" w:history="1">
        <w:r w:rsidRPr="00B225CC">
          <w:rPr>
            <w:rStyle w:val="Hyperlink"/>
            <w14:scene3d>
              <w14:camera w14:prst="orthographicFront"/>
              <w14:lightRig w14:rig="threePt" w14:dir="t">
                <w14:rot w14:lat="0" w14:lon="0" w14:rev="0"/>
              </w14:lightRig>
            </w14:scene3d>
          </w:rPr>
          <w:t>5.1</w:t>
        </w:r>
        <w:r w:rsidRPr="00B225CC">
          <w:rPr>
            <w:rStyle w:val="Hyperlink"/>
          </w:rPr>
          <w:t xml:space="preserve"> Test Setup</w:t>
        </w:r>
        <w:r>
          <w:rPr>
            <w:webHidden/>
          </w:rPr>
          <w:tab/>
        </w:r>
        <w:r>
          <w:rPr>
            <w:webHidden/>
          </w:rPr>
          <w:fldChar w:fldCharType="begin"/>
        </w:r>
        <w:r>
          <w:rPr>
            <w:webHidden/>
          </w:rPr>
          <w:instrText xml:space="preserve"> PAGEREF _Toc352132168 \h </w:instrText>
        </w:r>
        <w:r>
          <w:rPr>
            <w:webHidden/>
          </w:rPr>
        </w:r>
        <w:r>
          <w:rPr>
            <w:webHidden/>
          </w:rPr>
          <w:fldChar w:fldCharType="separate"/>
        </w:r>
        <w:r w:rsidR="0064396E">
          <w:rPr>
            <w:webHidden/>
          </w:rPr>
          <w:t>39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69" w:history="1">
        <w:r w:rsidRPr="00B225CC">
          <w:rPr>
            <w:rStyle w:val="Hyperlink"/>
            <w14:scene3d>
              <w14:camera w14:prst="orthographicFront"/>
              <w14:lightRig w14:rig="threePt" w14:dir="t">
                <w14:rot w14:lat="0" w14:lon="0" w14:rev="0"/>
              </w14:lightRig>
            </w14:scene3d>
          </w:rPr>
          <w:t>5.2</w:t>
        </w:r>
        <w:r w:rsidRPr="00B225CC">
          <w:rPr>
            <w:rStyle w:val="Hyperlink"/>
          </w:rPr>
          <w:t xml:space="preserve"> Test Sequence</w:t>
        </w:r>
        <w:r>
          <w:rPr>
            <w:webHidden/>
          </w:rPr>
          <w:tab/>
        </w:r>
        <w:r>
          <w:rPr>
            <w:webHidden/>
          </w:rPr>
          <w:fldChar w:fldCharType="begin"/>
        </w:r>
        <w:r>
          <w:rPr>
            <w:webHidden/>
          </w:rPr>
          <w:instrText xml:space="preserve"> PAGEREF _Toc352132169 \h </w:instrText>
        </w:r>
        <w:r>
          <w:rPr>
            <w:webHidden/>
          </w:rPr>
        </w:r>
        <w:r>
          <w:rPr>
            <w:webHidden/>
          </w:rPr>
          <w:fldChar w:fldCharType="separate"/>
        </w:r>
        <w:r w:rsidR="0064396E">
          <w:rPr>
            <w:webHidden/>
          </w:rPr>
          <w:t>39</w:t>
        </w:r>
        <w:r>
          <w:rPr>
            <w:webHidden/>
          </w:rPr>
          <w:fldChar w:fldCharType="end"/>
        </w:r>
      </w:hyperlink>
    </w:p>
    <w:p w:rsidR="00BD13B2" w:rsidRDefault="00BD13B2">
      <w:pPr>
        <w:pStyle w:val="TOC2"/>
        <w:rPr>
          <w:rFonts w:asciiTheme="minorHAnsi" w:eastAsiaTheme="minorEastAsia" w:hAnsiTheme="minorHAnsi" w:cstheme="minorBidi"/>
          <w:szCs w:val="22"/>
          <w:lang w:eastAsia="en-IN"/>
        </w:rPr>
      </w:pPr>
      <w:hyperlink w:anchor="_Toc352132170" w:history="1">
        <w:r w:rsidRPr="00B225CC">
          <w:rPr>
            <w:rStyle w:val="Hyperlink"/>
            <w14:scene3d>
              <w14:camera w14:prst="orthographicFront"/>
              <w14:lightRig w14:rig="threePt" w14:dir="t">
                <w14:rot w14:lat="0" w14:lon="0" w14:rev="0"/>
              </w14:lightRig>
            </w14:scene3d>
          </w:rPr>
          <w:t>5.3</w:t>
        </w:r>
        <w:r w:rsidRPr="00B225CC">
          <w:rPr>
            <w:rStyle w:val="Hyperlink"/>
          </w:rPr>
          <w:t xml:space="preserve"> Test Results</w:t>
        </w:r>
        <w:r>
          <w:rPr>
            <w:webHidden/>
          </w:rPr>
          <w:tab/>
        </w:r>
        <w:r>
          <w:rPr>
            <w:webHidden/>
          </w:rPr>
          <w:fldChar w:fldCharType="begin"/>
        </w:r>
        <w:r>
          <w:rPr>
            <w:webHidden/>
          </w:rPr>
          <w:instrText xml:space="preserve"> PAGEREF _Toc352132170 \h </w:instrText>
        </w:r>
        <w:r>
          <w:rPr>
            <w:webHidden/>
          </w:rPr>
        </w:r>
        <w:r>
          <w:rPr>
            <w:webHidden/>
          </w:rPr>
          <w:fldChar w:fldCharType="separate"/>
        </w:r>
        <w:r w:rsidR="0064396E">
          <w:rPr>
            <w:webHidden/>
          </w:rPr>
          <w:t>41</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1" w:history="1">
        <w:r w:rsidRPr="00B225CC">
          <w:rPr>
            <w:rStyle w:val="Hyperlink"/>
          </w:rPr>
          <w:t>5.3.1.1 Wireshark reports</w:t>
        </w:r>
        <w:r>
          <w:rPr>
            <w:webHidden/>
          </w:rPr>
          <w:tab/>
        </w:r>
        <w:r>
          <w:rPr>
            <w:webHidden/>
          </w:rPr>
          <w:fldChar w:fldCharType="begin"/>
        </w:r>
        <w:r>
          <w:rPr>
            <w:webHidden/>
          </w:rPr>
          <w:instrText xml:space="preserve"> PAGEREF _Toc352132171 \h </w:instrText>
        </w:r>
        <w:r>
          <w:rPr>
            <w:webHidden/>
          </w:rPr>
        </w:r>
        <w:r>
          <w:rPr>
            <w:webHidden/>
          </w:rPr>
          <w:fldChar w:fldCharType="separate"/>
        </w:r>
        <w:r w:rsidR="0064396E">
          <w:rPr>
            <w:webHidden/>
          </w:rPr>
          <w:t>41</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2" w:history="1">
        <w:r w:rsidRPr="00B225CC">
          <w:rPr>
            <w:rStyle w:val="Hyperlink"/>
          </w:rPr>
          <w:t>5.3.1.2 Captured packets</w:t>
        </w:r>
        <w:r>
          <w:rPr>
            <w:webHidden/>
          </w:rPr>
          <w:tab/>
        </w:r>
        <w:r>
          <w:rPr>
            <w:webHidden/>
          </w:rPr>
          <w:fldChar w:fldCharType="begin"/>
        </w:r>
        <w:r>
          <w:rPr>
            <w:webHidden/>
          </w:rPr>
          <w:instrText xml:space="preserve"> PAGEREF _Toc352132172 \h </w:instrText>
        </w:r>
        <w:r>
          <w:rPr>
            <w:webHidden/>
          </w:rPr>
        </w:r>
        <w:r>
          <w:rPr>
            <w:webHidden/>
          </w:rPr>
          <w:fldChar w:fldCharType="separate"/>
        </w:r>
        <w:r w:rsidR="0064396E">
          <w:rPr>
            <w:webHidden/>
          </w:rPr>
          <w:t>41</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3" w:history="1">
        <w:r w:rsidRPr="00B225CC">
          <w:rPr>
            <w:rStyle w:val="Hyperlink"/>
            <w:lang w:val="en-AU"/>
          </w:rPr>
          <w:t>5.3.1.3 Endpoints</w:t>
        </w:r>
        <w:r>
          <w:rPr>
            <w:webHidden/>
          </w:rPr>
          <w:tab/>
        </w:r>
        <w:r>
          <w:rPr>
            <w:webHidden/>
          </w:rPr>
          <w:fldChar w:fldCharType="begin"/>
        </w:r>
        <w:r>
          <w:rPr>
            <w:webHidden/>
          </w:rPr>
          <w:instrText xml:space="preserve"> PAGEREF _Toc352132173 \h </w:instrText>
        </w:r>
        <w:r>
          <w:rPr>
            <w:webHidden/>
          </w:rPr>
        </w:r>
        <w:r>
          <w:rPr>
            <w:webHidden/>
          </w:rPr>
          <w:fldChar w:fldCharType="separate"/>
        </w:r>
        <w:r w:rsidR="0064396E">
          <w:rPr>
            <w:webHidden/>
          </w:rPr>
          <w:t>42</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4" w:history="1">
        <w:r w:rsidRPr="00B225CC">
          <w:rPr>
            <w:rStyle w:val="Hyperlink"/>
            <w:lang w:val="en-AU"/>
          </w:rPr>
          <w:t>5.3.1.4 Protocol Hierarchy</w:t>
        </w:r>
        <w:r>
          <w:rPr>
            <w:webHidden/>
          </w:rPr>
          <w:tab/>
        </w:r>
        <w:r>
          <w:rPr>
            <w:webHidden/>
          </w:rPr>
          <w:fldChar w:fldCharType="begin"/>
        </w:r>
        <w:r>
          <w:rPr>
            <w:webHidden/>
          </w:rPr>
          <w:instrText xml:space="preserve"> PAGEREF _Toc352132174 \h </w:instrText>
        </w:r>
        <w:r>
          <w:rPr>
            <w:webHidden/>
          </w:rPr>
        </w:r>
        <w:r>
          <w:rPr>
            <w:webHidden/>
          </w:rPr>
          <w:fldChar w:fldCharType="separate"/>
        </w:r>
        <w:r w:rsidR="0064396E">
          <w:rPr>
            <w:webHidden/>
          </w:rPr>
          <w:t>43</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5" w:history="1">
        <w:r w:rsidRPr="00B225CC">
          <w:rPr>
            <w:rStyle w:val="Hyperlink"/>
            <w:lang w:val="en-AU"/>
          </w:rPr>
          <w:t>5.3.1.5 Conversations</w:t>
        </w:r>
        <w:r>
          <w:rPr>
            <w:webHidden/>
          </w:rPr>
          <w:tab/>
        </w:r>
        <w:r>
          <w:rPr>
            <w:webHidden/>
          </w:rPr>
          <w:fldChar w:fldCharType="begin"/>
        </w:r>
        <w:r>
          <w:rPr>
            <w:webHidden/>
          </w:rPr>
          <w:instrText xml:space="preserve"> PAGEREF _Toc352132175 \h </w:instrText>
        </w:r>
        <w:r>
          <w:rPr>
            <w:webHidden/>
          </w:rPr>
        </w:r>
        <w:r>
          <w:rPr>
            <w:webHidden/>
          </w:rPr>
          <w:fldChar w:fldCharType="separate"/>
        </w:r>
        <w:r w:rsidR="0064396E">
          <w:rPr>
            <w:webHidden/>
          </w:rPr>
          <w:t>44</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6" w:history="1">
        <w:r w:rsidRPr="00B225CC">
          <w:rPr>
            <w:rStyle w:val="Hyperlink"/>
            <w:lang w:val="en-AU"/>
          </w:rPr>
          <w:t>5.3.1.6 Flow</w:t>
        </w:r>
        <w:r>
          <w:rPr>
            <w:webHidden/>
          </w:rPr>
          <w:tab/>
        </w:r>
        <w:r>
          <w:rPr>
            <w:webHidden/>
          </w:rPr>
          <w:fldChar w:fldCharType="begin"/>
        </w:r>
        <w:r>
          <w:rPr>
            <w:webHidden/>
          </w:rPr>
          <w:instrText xml:space="preserve"> PAGEREF _Toc352132176 \h </w:instrText>
        </w:r>
        <w:r>
          <w:rPr>
            <w:webHidden/>
          </w:rPr>
        </w:r>
        <w:r>
          <w:rPr>
            <w:webHidden/>
          </w:rPr>
          <w:fldChar w:fldCharType="separate"/>
        </w:r>
        <w:r w:rsidR="0064396E">
          <w:rPr>
            <w:webHidden/>
          </w:rPr>
          <w:t>44</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7" w:history="1">
        <w:r w:rsidRPr="00B225CC">
          <w:rPr>
            <w:rStyle w:val="Hyperlink"/>
            <w:lang w:val="en-AU"/>
          </w:rPr>
          <w:t>5.3.1.7 IO rate</w:t>
        </w:r>
        <w:r>
          <w:rPr>
            <w:webHidden/>
          </w:rPr>
          <w:tab/>
        </w:r>
        <w:r>
          <w:rPr>
            <w:webHidden/>
          </w:rPr>
          <w:fldChar w:fldCharType="begin"/>
        </w:r>
        <w:r>
          <w:rPr>
            <w:webHidden/>
          </w:rPr>
          <w:instrText xml:space="preserve"> PAGEREF _Toc352132177 \h </w:instrText>
        </w:r>
        <w:r>
          <w:rPr>
            <w:webHidden/>
          </w:rPr>
        </w:r>
        <w:r>
          <w:rPr>
            <w:webHidden/>
          </w:rPr>
          <w:fldChar w:fldCharType="separate"/>
        </w:r>
        <w:r w:rsidR="0064396E">
          <w:rPr>
            <w:webHidden/>
          </w:rPr>
          <w:t>46</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8" w:history="1">
        <w:r w:rsidRPr="00B225CC">
          <w:rPr>
            <w:rStyle w:val="Hyperlink"/>
            <w:lang w:val="en-AU"/>
          </w:rPr>
          <w:t>5.3.1.8 Sync message captured packet</w:t>
        </w:r>
        <w:r>
          <w:rPr>
            <w:webHidden/>
          </w:rPr>
          <w:tab/>
        </w:r>
        <w:r>
          <w:rPr>
            <w:webHidden/>
          </w:rPr>
          <w:fldChar w:fldCharType="begin"/>
        </w:r>
        <w:r>
          <w:rPr>
            <w:webHidden/>
          </w:rPr>
          <w:instrText xml:space="preserve"> PAGEREF _Toc352132178 \h </w:instrText>
        </w:r>
        <w:r>
          <w:rPr>
            <w:webHidden/>
          </w:rPr>
        </w:r>
        <w:r>
          <w:rPr>
            <w:webHidden/>
          </w:rPr>
          <w:fldChar w:fldCharType="separate"/>
        </w:r>
        <w:r w:rsidR="0064396E">
          <w:rPr>
            <w:webHidden/>
          </w:rPr>
          <w:t>47</w:t>
        </w:r>
        <w:r>
          <w:rPr>
            <w:webHidden/>
          </w:rPr>
          <w:fldChar w:fldCharType="end"/>
        </w:r>
      </w:hyperlink>
    </w:p>
    <w:p w:rsidR="00BD13B2" w:rsidRDefault="00BD13B2">
      <w:pPr>
        <w:pStyle w:val="TOC4"/>
        <w:rPr>
          <w:rFonts w:asciiTheme="minorHAnsi" w:eastAsiaTheme="minorEastAsia" w:hAnsiTheme="minorHAnsi" w:cstheme="minorBidi"/>
          <w:szCs w:val="22"/>
          <w:lang w:eastAsia="en-IN"/>
        </w:rPr>
      </w:pPr>
      <w:hyperlink w:anchor="_Toc352132179" w:history="1">
        <w:r w:rsidRPr="00B225CC">
          <w:rPr>
            <w:rStyle w:val="Hyperlink"/>
            <w:lang w:val="en-AU"/>
          </w:rPr>
          <w:t>5.3.1.9 Delay response captured packet</w:t>
        </w:r>
        <w:r>
          <w:rPr>
            <w:webHidden/>
          </w:rPr>
          <w:tab/>
        </w:r>
        <w:r>
          <w:rPr>
            <w:webHidden/>
          </w:rPr>
          <w:fldChar w:fldCharType="begin"/>
        </w:r>
        <w:r>
          <w:rPr>
            <w:webHidden/>
          </w:rPr>
          <w:instrText xml:space="preserve"> PAGEREF _Toc352132179 \h </w:instrText>
        </w:r>
        <w:r>
          <w:rPr>
            <w:webHidden/>
          </w:rPr>
        </w:r>
        <w:r>
          <w:rPr>
            <w:webHidden/>
          </w:rPr>
          <w:fldChar w:fldCharType="separate"/>
        </w:r>
        <w:r w:rsidR="0064396E">
          <w:rPr>
            <w:webHidden/>
          </w:rPr>
          <w:t>48</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80" w:history="1">
        <w:r w:rsidRPr="00B225CC">
          <w:rPr>
            <w:rStyle w:val="Hyperlink"/>
          </w:rPr>
          <w:t>5.3.2 Debug logs</w:t>
        </w:r>
        <w:r>
          <w:rPr>
            <w:webHidden/>
          </w:rPr>
          <w:tab/>
        </w:r>
        <w:r>
          <w:rPr>
            <w:webHidden/>
          </w:rPr>
          <w:fldChar w:fldCharType="begin"/>
        </w:r>
        <w:r>
          <w:rPr>
            <w:webHidden/>
          </w:rPr>
          <w:instrText xml:space="preserve"> PAGEREF _Toc352132180 \h </w:instrText>
        </w:r>
        <w:r>
          <w:rPr>
            <w:webHidden/>
          </w:rPr>
        </w:r>
        <w:r>
          <w:rPr>
            <w:webHidden/>
          </w:rPr>
          <w:fldChar w:fldCharType="separate"/>
        </w:r>
        <w:r w:rsidR="0064396E">
          <w:rPr>
            <w:webHidden/>
          </w:rPr>
          <w:t>48</w:t>
        </w:r>
        <w:r>
          <w:rPr>
            <w:webHidden/>
          </w:rPr>
          <w:fldChar w:fldCharType="end"/>
        </w:r>
      </w:hyperlink>
    </w:p>
    <w:p w:rsidR="00BD13B2" w:rsidRDefault="00BD13B2">
      <w:pPr>
        <w:pStyle w:val="TOC3"/>
        <w:rPr>
          <w:rFonts w:asciiTheme="minorHAnsi" w:eastAsiaTheme="minorEastAsia" w:hAnsiTheme="minorHAnsi" w:cstheme="minorBidi"/>
          <w:szCs w:val="22"/>
          <w:lang w:eastAsia="en-IN"/>
        </w:rPr>
      </w:pPr>
      <w:hyperlink w:anchor="_Toc352132181" w:history="1">
        <w:r w:rsidRPr="00B225CC">
          <w:rPr>
            <w:rStyle w:val="Hyperlink"/>
          </w:rPr>
          <w:t>5.3.3 Conclusions</w:t>
        </w:r>
        <w:r>
          <w:rPr>
            <w:webHidden/>
          </w:rPr>
          <w:tab/>
        </w:r>
        <w:r>
          <w:rPr>
            <w:webHidden/>
          </w:rPr>
          <w:fldChar w:fldCharType="begin"/>
        </w:r>
        <w:r>
          <w:rPr>
            <w:webHidden/>
          </w:rPr>
          <w:instrText xml:space="preserve"> PAGEREF _Toc352132181 \h </w:instrText>
        </w:r>
        <w:r>
          <w:rPr>
            <w:webHidden/>
          </w:rPr>
        </w:r>
        <w:r>
          <w:rPr>
            <w:webHidden/>
          </w:rPr>
          <w:fldChar w:fldCharType="separate"/>
        </w:r>
        <w:r w:rsidR="0064396E">
          <w:rPr>
            <w:webHidden/>
          </w:rPr>
          <w:t>48</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82" w:history="1">
        <w:r w:rsidRPr="00B225CC">
          <w:rPr>
            <w:rStyle w:val="Hyperlink"/>
          </w:rPr>
          <w:t>6 Summary</w:t>
        </w:r>
        <w:r>
          <w:rPr>
            <w:webHidden/>
          </w:rPr>
          <w:tab/>
        </w:r>
        <w:r>
          <w:rPr>
            <w:webHidden/>
          </w:rPr>
          <w:fldChar w:fldCharType="begin"/>
        </w:r>
        <w:r>
          <w:rPr>
            <w:webHidden/>
          </w:rPr>
          <w:instrText xml:space="preserve"> PAGEREF _Toc352132182 \h </w:instrText>
        </w:r>
        <w:r>
          <w:rPr>
            <w:webHidden/>
          </w:rPr>
        </w:r>
        <w:r>
          <w:rPr>
            <w:webHidden/>
          </w:rPr>
          <w:fldChar w:fldCharType="separate"/>
        </w:r>
        <w:r w:rsidR="0064396E">
          <w:rPr>
            <w:webHidden/>
          </w:rPr>
          <w:t>49</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83" w:history="1">
        <w:r w:rsidRPr="00B225CC">
          <w:rPr>
            <w:rStyle w:val="Hyperlink"/>
          </w:rPr>
          <w:t>7 Directions for future work</w:t>
        </w:r>
        <w:r>
          <w:rPr>
            <w:webHidden/>
          </w:rPr>
          <w:tab/>
        </w:r>
        <w:r>
          <w:rPr>
            <w:webHidden/>
          </w:rPr>
          <w:fldChar w:fldCharType="begin"/>
        </w:r>
        <w:r>
          <w:rPr>
            <w:webHidden/>
          </w:rPr>
          <w:instrText xml:space="preserve"> PAGEREF _Toc352132183 \h </w:instrText>
        </w:r>
        <w:r>
          <w:rPr>
            <w:webHidden/>
          </w:rPr>
        </w:r>
        <w:r>
          <w:rPr>
            <w:webHidden/>
          </w:rPr>
          <w:fldChar w:fldCharType="separate"/>
        </w:r>
        <w:r w:rsidR="0064396E">
          <w:rPr>
            <w:webHidden/>
          </w:rPr>
          <w:t>51</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84" w:history="1">
        <w:r w:rsidRPr="00B225CC">
          <w:rPr>
            <w:rStyle w:val="Hyperlink"/>
          </w:rPr>
          <w:t>8 Bibliography</w:t>
        </w:r>
        <w:r>
          <w:rPr>
            <w:webHidden/>
          </w:rPr>
          <w:tab/>
        </w:r>
        <w:r>
          <w:rPr>
            <w:webHidden/>
          </w:rPr>
          <w:fldChar w:fldCharType="begin"/>
        </w:r>
        <w:r>
          <w:rPr>
            <w:webHidden/>
          </w:rPr>
          <w:instrText xml:space="preserve"> PAGEREF _Toc352132184 \h </w:instrText>
        </w:r>
        <w:r>
          <w:rPr>
            <w:webHidden/>
          </w:rPr>
        </w:r>
        <w:r>
          <w:rPr>
            <w:webHidden/>
          </w:rPr>
          <w:fldChar w:fldCharType="separate"/>
        </w:r>
        <w:r w:rsidR="0064396E">
          <w:rPr>
            <w:webHidden/>
          </w:rPr>
          <w:t>52</w:t>
        </w:r>
        <w:r>
          <w:rPr>
            <w:webHidden/>
          </w:rPr>
          <w:fldChar w:fldCharType="end"/>
        </w:r>
      </w:hyperlink>
    </w:p>
    <w:p w:rsidR="00BD13B2" w:rsidRDefault="00BD13B2">
      <w:pPr>
        <w:pStyle w:val="TOC1"/>
        <w:rPr>
          <w:rFonts w:asciiTheme="minorHAnsi" w:eastAsiaTheme="minorEastAsia" w:hAnsiTheme="minorHAnsi" w:cstheme="minorBidi"/>
          <w:b w:val="0"/>
          <w:bCs w:val="0"/>
          <w:lang w:eastAsia="en-IN"/>
        </w:rPr>
      </w:pPr>
      <w:hyperlink w:anchor="_Toc352132185" w:history="1">
        <w:r w:rsidRPr="00B225CC">
          <w:rPr>
            <w:rStyle w:val="Hyperlink"/>
          </w:rPr>
          <w:t>9 References</w:t>
        </w:r>
        <w:r>
          <w:rPr>
            <w:webHidden/>
          </w:rPr>
          <w:tab/>
        </w:r>
        <w:r>
          <w:rPr>
            <w:webHidden/>
          </w:rPr>
          <w:fldChar w:fldCharType="begin"/>
        </w:r>
        <w:r>
          <w:rPr>
            <w:webHidden/>
          </w:rPr>
          <w:instrText xml:space="preserve"> PAGEREF _Toc352132185 \h </w:instrText>
        </w:r>
        <w:r>
          <w:rPr>
            <w:webHidden/>
          </w:rPr>
        </w:r>
        <w:r>
          <w:rPr>
            <w:webHidden/>
          </w:rPr>
          <w:fldChar w:fldCharType="separate"/>
        </w:r>
        <w:r w:rsidR="0064396E">
          <w:rPr>
            <w:webHidden/>
          </w:rPr>
          <w:t>53</w:t>
        </w:r>
        <w:r>
          <w:rPr>
            <w:webHidden/>
          </w:rPr>
          <w:fldChar w:fldCharType="end"/>
        </w:r>
      </w:hyperlink>
    </w:p>
    <w:p w:rsidR="00BD13B2" w:rsidRDefault="00BD13B2">
      <w:pPr>
        <w:pStyle w:val="TOC1"/>
        <w:tabs>
          <w:tab w:val="left" w:pos="1797"/>
        </w:tabs>
        <w:rPr>
          <w:rFonts w:asciiTheme="minorHAnsi" w:eastAsiaTheme="minorEastAsia" w:hAnsiTheme="minorHAnsi" w:cstheme="minorBidi"/>
          <w:b w:val="0"/>
          <w:bCs w:val="0"/>
          <w:lang w:eastAsia="en-IN"/>
        </w:rPr>
      </w:pPr>
      <w:hyperlink w:anchor="_Toc352132186" w:history="1">
        <w:r w:rsidRPr="00B225CC">
          <w:rPr>
            <w:rStyle w:val="Hyperlink"/>
            <w:lang w:val="en-US"/>
          </w:rPr>
          <w:t>Appendix A:</w:t>
        </w:r>
        <w:r>
          <w:rPr>
            <w:rFonts w:asciiTheme="minorHAnsi" w:eastAsiaTheme="minorEastAsia" w:hAnsiTheme="minorHAnsi" w:cstheme="minorBidi"/>
            <w:b w:val="0"/>
            <w:bCs w:val="0"/>
            <w:lang w:eastAsia="en-IN"/>
          </w:rPr>
          <w:tab/>
        </w:r>
        <w:r w:rsidRPr="00B225CC">
          <w:rPr>
            <w:rStyle w:val="Hyperlink"/>
            <w:lang w:val="en-US"/>
          </w:rPr>
          <w:t>ADSP-BF518 debug log</w:t>
        </w:r>
        <w:r>
          <w:rPr>
            <w:webHidden/>
          </w:rPr>
          <w:tab/>
        </w:r>
        <w:r>
          <w:rPr>
            <w:webHidden/>
          </w:rPr>
          <w:fldChar w:fldCharType="begin"/>
        </w:r>
        <w:r>
          <w:rPr>
            <w:webHidden/>
          </w:rPr>
          <w:instrText xml:space="preserve"> PAGEREF _Toc352132186 \h </w:instrText>
        </w:r>
        <w:r>
          <w:rPr>
            <w:webHidden/>
          </w:rPr>
        </w:r>
        <w:r>
          <w:rPr>
            <w:webHidden/>
          </w:rPr>
          <w:fldChar w:fldCharType="separate"/>
        </w:r>
        <w:r w:rsidR="0064396E">
          <w:rPr>
            <w:webHidden/>
          </w:rPr>
          <w:t>54</w:t>
        </w:r>
        <w:r>
          <w:rPr>
            <w:webHidden/>
          </w:rPr>
          <w:fldChar w:fldCharType="end"/>
        </w:r>
      </w:hyperlink>
    </w:p>
    <w:p w:rsidR="00BD13B2" w:rsidRDefault="00BD13B2">
      <w:pPr>
        <w:pStyle w:val="TOC1"/>
        <w:tabs>
          <w:tab w:val="left" w:pos="1797"/>
        </w:tabs>
        <w:rPr>
          <w:rFonts w:asciiTheme="minorHAnsi" w:eastAsiaTheme="minorEastAsia" w:hAnsiTheme="minorHAnsi" w:cstheme="minorBidi"/>
          <w:b w:val="0"/>
          <w:bCs w:val="0"/>
          <w:lang w:eastAsia="en-IN"/>
        </w:rPr>
      </w:pPr>
      <w:hyperlink w:anchor="_Toc352132187" w:history="1">
        <w:r w:rsidRPr="00B225CC">
          <w:rPr>
            <w:rStyle w:val="Hyperlink"/>
            <w:lang w:val="en-US"/>
          </w:rPr>
          <w:t>Appendix B:</w:t>
        </w:r>
        <w:r>
          <w:rPr>
            <w:rFonts w:asciiTheme="minorHAnsi" w:eastAsiaTheme="minorEastAsia" w:hAnsiTheme="minorHAnsi" w:cstheme="minorBidi"/>
            <w:b w:val="0"/>
            <w:bCs w:val="0"/>
            <w:lang w:eastAsia="en-IN"/>
          </w:rPr>
          <w:tab/>
        </w:r>
        <w:r w:rsidRPr="00B225CC">
          <w:rPr>
            <w:rStyle w:val="Hyperlink"/>
            <w:lang w:val="en-US"/>
          </w:rPr>
          <w:t>PC debug log</w:t>
        </w:r>
        <w:r>
          <w:rPr>
            <w:webHidden/>
          </w:rPr>
          <w:tab/>
        </w:r>
        <w:r>
          <w:rPr>
            <w:webHidden/>
          </w:rPr>
          <w:fldChar w:fldCharType="begin"/>
        </w:r>
        <w:r>
          <w:rPr>
            <w:webHidden/>
          </w:rPr>
          <w:instrText xml:space="preserve"> PAGEREF _Toc352132187 \h </w:instrText>
        </w:r>
        <w:r>
          <w:rPr>
            <w:webHidden/>
          </w:rPr>
        </w:r>
        <w:r>
          <w:rPr>
            <w:webHidden/>
          </w:rPr>
          <w:fldChar w:fldCharType="separate"/>
        </w:r>
        <w:r w:rsidR="0064396E">
          <w:rPr>
            <w:webHidden/>
          </w:rPr>
          <w:t>56</w:t>
        </w:r>
        <w:r>
          <w:rPr>
            <w:webHidden/>
          </w:rPr>
          <w:fldChar w:fldCharType="end"/>
        </w:r>
      </w:hyperlink>
    </w:p>
    <w:p w:rsidR="00252A92" w:rsidRDefault="00257965" w:rsidP="009862A0">
      <w:pPr>
        <w:pStyle w:val="Heading-TOCLists"/>
      </w:pPr>
      <w:r>
        <w:fldChar w:fldCharType="end"/>
      </w:r>
      <w:r w:rsidR="00252A92">
        <w:t>List of Figures</w:t>
      </w:r>
    </w:p>
    <w:p w:rsidR="00BD13B2" w:rsidRDefault="00257965">
      <w:pPr>
        <w:pStyle w:val="TableofFigures"/>
        <w:rPr>
          <w:rFonts w:asciiTheme="minorHAnsi" w:eastAsiaTheme="minorEastAsia" w:hAnsiTheme="minorHAnsi" w:cstheme="minorBidi"/>
          <w:szCs w:val="22"/>
          <w:lang w:eastAsia="en-IN"/>
        </w:rPr>
      </w:pPr>
      <w:r>
        <w:fldChar w:fldCharType="begin"/>
      </w:r>
      <w:r w:rsidR="006F0584">
        <w:instrText xml:space="preserve"> TOC \h \z \c "Figure" </w:instrText>
      </w:r>
      <w:r>
        <w:fldChar w:fldCharType="separate"/>
      </w:r>
      <w:hyperlink w:anchor="_Toc352132188" w:history="1">
        <w:r w:rsidR="00BD13B2" w:rsidRPr="00D1705F">
          <w:rPr>
            <w:rStyle w:val="Hyperlink"/>
          </w:rPr>
          <w:t>Figure 1: AVB connections [1]</w:t>
        </w:r>
        <w:r w:rsidR="00BD13B2">
          <w:rPr>
            <w:webHidden/>
          </w:rPr>
          <w:tab/>
        </w:r>
        <w:r w:rsidR="00BD13B2">
          <w:rPr>
            <w:webHidden/>
          </w:rPr>
          <w:fldChar w:fldCharType="begin"/>
        </w:r>
        <w:r w:rsidR="00BD13B2">
          <w:rPr>
            <w:webHidden/>
          </w:rPr>
          <w:instrText xml:space="preserve"> PAGEREF _Toc352132188 \h </w:instrText>
        </w:r>
        <w:r w:rsidR="00BD13B2">
          <w:rPr>
            <w:webHidden/>
          </w:rPr>
        </w:r>
        <w:r w:rsidR="00BD13B2">
          <w:rPr>
            <w:webHidden/>
          </w:rPr>
          <w:fldChar w:fldCharType="separate"/>
        </w:r>
        <w:r w:rsidR="0064396E">
          <w:rPr>
            <w:webHidden/>
          </w:rPr>
          <w:t>4</w:t>
        </w:r>
        <w:r w:rsidR="00BD13B2">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89" w:history="1">
        <w:r w:rsidRPr="00D1705F">
          <w:rPr>
            <w:rStyle w:val="Hyperlink"/>
          </w:rPr>
          <w:t>Figure 2: Simple master−slave clock hierarchy [2]</w:t>
        </w:r>
        <w:r>
          <w:rPr>
            <w:webHidden/>
          </w:rPr>
          <w:tab/>
        </w:r>
        <w:r>
          <w:rPr>
            <w:webHidden/>
          </w:rPr>
          <w:fldChar w:fldCharType="begin"/>
        </w:r>
        <w:r>
          <w:rPr>
            <w:webHidden/>
          </w:rPr>
          <w:instrText xml:space="preserve"> PAGEREF _Toc352132189 \h </w:instrText>
        </w:r>
        <w:r>
          <w:rPr>
            <w:webHidden/>
          </w:rPr>
        </w:r>
        <w:r>
          <w:rPr>
            <w:webHidden/>
          </w:rPr>
          <w:fldChar w:fldCharType="separate"/>
        </w:r>
        <w:r w:rsidR="0064396E">
          <w:rPr>
            <w:webHidden/>
          </w:rPr>
          <w:t>6</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0" w:history="1">
        <w:r w:rsidRPr="00D1705F">
          <w:rPr>
            <w:rStyle w:val="Hyperlink"/>
          </w:rPr>
          <w:t>Figure 3: Basic synchronization message exchange [2]</w:t>
        </w:r>
        <w:r>
          <w:rPr>
            <w:webHidden/>
          </w:rPr>
          <w:tab/>
        </w:r>
        <w:r>
          <w:rPr>
            <w:webHidden/>
          </w:rPr>
          <w:fldChar w:fldCharType="begin"/>
        </w:r>
        <w:r>
          <w:rPr>
            <w:webHidden/>
          </w:rPr>
          <w:instrText xml:space="preserve"> PAGEREF _Toc352132190 \h </w:instrText>
        </w:r>
        <w:r>
          <w:rPr>
            <w:webHidden/>
          </w:rPr>
        </w:r>
        <w:r>
          <w:rPr>
            <w:webHidden/>
          </w:rPr>
          <w:fldChar w:fldCharType="separate"/>
        </w:r>
        <w:r w:rsidR="0064396E">
          <w:rPr>
            <w:webHidden/>
          </w:rPr>
          <w:t>8</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1" w:history="1">
        <w:r w:rsidRPr="00D1705F">
          <w:rPr>
            <w:rStyle w:val="Hyperlink"/>
          </w:rPr>
          <w:t>Figure 4: Timestamp generation model [2]</w:t>
        </w:r>
        <w:r>
          <w:rPr>
            <w:webHidden/>
          </w:rPr>
          <w:tab/>
        </w:r>
        <w:r>
          <w:rPr>
            <w:webHidden/>
          </w:rPr>
          <w:fldChar w:fldCharType="begin"/>
        </w:r>
        <w:r>
          <w:rPr>
            <w:webHidden/>
          </w:rPr>
          <w:instrText xml:space="preserve"> PAGEREF _Toc352132191 \h </w:instrText>
        </w:r>
        <w:r>
          <w:rPr>
            <w:webHidden/>
          </w:rPr>
        </w:r>
        <w:r>
          <w:rPr>
            <w:webHidden/>
          </w:rPr>
          <w:fldChar w:fldCharType="separate"/>
        </w:r>
        <w:r w:rsidR="0064396E">
          <w:rPr>
            <w:webHidden/>
          </w:rPr>
          <w:t>10</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2" w:history="1">
        <w:r w:rsidRPr="00D1705F">
          <w:rPr>
            <w:rStyle w:val="Hyperlink"/>
          </w:rPr>
          <w:t>Figure 5: Example Qav traffic shaping [1]</w:t>
        </w:r>
        <w:r>
          <w:rPr>
            <w:webHidden/>
          </w:rPr>
          <w:tab/>
        </w:r>
        <w:r>
          <w:rPr>
            <w:webHidden/>
          </w:rPr>
          <w:fldChar w:fldCharType="begin"/>
        </w:r>
        <w:r>
          <w:rPr>
            <w:webHidden/>
          </w:rPr>
          <w:instrText xml:space="preserve"> PAGEREF _Toc352132192 \h </w:instrText>
        </w:r>
        <w:r>
          <w:rPr>
            <w:webHidden/>
          </w:rPr>
        </w:r>
        <w:r>
          <w:rPr>
            <w:webHidden/>
          </w:rPr>
          <w:fldChar w:fldCharType="separate"/>
        </w:r>
        <w:r w:rsidR="0064396E">
          <w:rPr>
            <w:webHidden/>
          </w:rPr>
          <w:t>11</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3" w:history="1">
        <w:r w:rsidRPr="00D1705F">
          <w:rPr>
            <w:rStyle w:val="Hyperlink"/>
          </w:rPr>
          <w:t>Figure 6: Successful reservation (talker advertise) [1]</w:t>
        </w:r>
        <w:r>
          <w:rPr>
            <w:webHidden/>
          </w:rPr>
          <w:tab/>
        </w:r>
        <w:r>
          <w:rPr>
            <w:webHidden/>
          </w:rPr>
          <w:fldChar w:fldCharType="begin"/>
        </w:r>
        <w:r>
          <w:rPr>
            <w:webHidden/>
          </w:rPr>
          <w:instrText xml:space="preserve"> PAGEREF _Toc352132193 \h </w:instrText>
        </w:r>
        <w:r>
          <w:rPr>
            <w:webHidden/>
          </w:rPr>
        </w:r>
        <w:r>
          <w:rPr>
            <w:webHidden/>
          </w:rPr>
          <w:fldChar w:fldCharType="separate"/>
        </w:r>
        <w:r w:rsidR="0064396E">
          <w:rPr>
            <w:webHidden/>
          </w:rPr>
          <w:t>12</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4" w:history="1">
        <w:r w:rsidRPr="00D1705F">
          <w:rPr>
            <w:rStyle w:val="Hyperlink"/>
          </w:rPr>
          <w:t>Figure 7</w:t>
        </w:r>
        <w:r w:rsidRPr="00D1705F">
          <w:rPr>
            <w:rStyle w:val="Hyperlink"/>
            <w:lang w:val="en-US"/>
          </w:rPr>
          <w:t xml:space="preserve">: ADSP-BF518F Block Diagram </w:t>
        </w:r>
        <w:r w:rsidRPr="00D1705F">
          <w:rPr>
            <w:rStyle w:val="Hyperlink"/>
          </w:rPr>
          <w:t>[7]</w:t>
        </w:r>
        <w:r>
          <w:rPr>
            <w:webHidden/>
          </w:rPr>
          <w:tab/>
        </w:r>
        <w:r>
          <w:rPr>
            <w:webHidden/>
          </w:rPr>
          <w:fldChar w:fldCharType="begin"/>
        </w:r>
        <w:r>
          <w:rPr>
            <w:webHidden/>
          </w:rPr>
          <w:instrText xml:space="preserve"> PAGEREF _Toc352132194 \h </w:instrText>
        </w:r>
        <w:r>
          <w:rPr>
            <w:webHidden/>
          </w:rPr>
        </w:r>
        <w:r>
          <w:rPr>
            <w:webHidden/>
          </w:rPr>
          <w:fldChar w:fldCharType="separate"/>
        </w:r>
        <w:r w:rsidR="0064396E">
          <w:rPr>
            <w:webHidden/>
          </w:rPr>
          <w:t>13</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5" w:history="1">
        <w:r w:rsidRPr="00D1705F">
          <w:rPr>
            <w:rStyle w:val="Hyperlink"/>
          </w:rPr>
          <w:t>Figure 8: Software Architecture</w:t>
        </w:r>
        <w:r>
          <w:rPr>
            <w:webHidden/>
          </w:rPr>
          <w:tab/>
        </w:r>
        <w:r>
          <w:rPr>
            <w:webHidden/>
          </w:rPr>
          <w:fldChar w:fldCharType="begin"/>
        </w:r>
        <w:r>
          <w:rPr>
            <w:webHidden/>
          </w:rPr>
          <w:instrText xml:space="preserve"> PAGEREF _Toc352132195 \h </w:instrText>
        </w:r>
        <w:r>
          <w:rPr>
            <w:webHidden/>
          </w:rPr>
        </w:r>
        <w:r>
          <w:rPr>
            <w:webHidden/>
          </w:rPr>
          <w:fldChar w:fldCharType="separate"/>
        </w:r>
        <w:r w:rsidR="0064396E">
          <w:rPr>
            <w:webHidden/>
          </w:rPr>
          <w:t>18</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6" w:history="1">
        <w:r w:rsidRPr="00D1705F">
          <w:rPr>
            <w:rStyle w:val="Hyperlink"/>
          </w:rPr>
          <w:t>Figure 9: High level software sequence</w:t>
        </w:r>
        <w:r>
          <w:rPr>
            <w:webHidden/>
          </w:rPr>
          <w:tab/>
        </w:r>
        <w:r>
          <w:rPr>
            <w:webHidden/>
          </w:rPr>
          <w:fldChar w:fldCharType="begin"/>
        </w:r>
        <w:r>
          <w:rPr>
            <w:webHidden/>
          </w:rPr>
          <w:instrText xml:space="preserve"> PAGEREF _Toc352132196 \h </w:instrText>
        </w:r>
        <w:r>
          <w:rPr>
            <w:webHidden/>
          </w:rPr>
        </w:r>
        <w:r>
          <w:rPr>
            <w:webHidden/>
          </w:rPr>
          <w:fldChar w:fldCharType="separate"/>
        </w:r>
        <w:r w:rsidR="0064396E">
          <w:rPr>
            <w:webHidden/>
          </w:rPr>
          <w:t>20</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7" w:history="1">
        <w:r w:rsidRPr="00D1705F">
          <w:rPr>
            <w:rStyle w:val="Hyperlink"/>
          </w:rPr>
          <w:t>Figure 10: BF Helper list of attributes</w:t>
        </w:r>
        <w:r>
          <w:rPr>
            <w:webHidden/>
          </w:rPr>
          <w:tab/>
        </w:r>
        <w:r>
          <w:rPr>
            <w:webHidden/>
          </w:rPr>
          <w:fldChar w:fldCharType="begin"/>
        </w:r>
        <w:r>
          <w:rPr>
            <w:webHidden/>
          </w:rPr>
          <w:instrText xml:space="preserve"> PAGEREF _Toc352132197 \h </w:instrText>
        </w:r>
        <w:r>
          <w:rPr>
            <w:webHidden/>
          </w:rPr>
        </w:r>
        <w:r>
          <w:rPr>
            <w:webHidden/>
          </w:rPr>
          <w:fldChar w:fldCharType="separate"/>
        </w:r>
        <w:r w:rsidR="0064396E">
          <w:rPr>
            <w:webHidden/>
          </w:rPr>
          <w:t>21</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8" w:history="1">
        <w:r w:rsidRPr="00D1705F">
          <w:rPr>
            <w:rStyle w:val="Hyperlink"/>
          </w:rPr>
          <w:t>Figure 11: BF Helper list of operations</w:t>
        </w:r>
        <w:r>
          <w:rPr>
            <w:webHidden/>
          </w:rPr>
          <w:tab/>
        </w:r>
        <w:r>
          <w:rPr>
            <w:webHidden/>
          </w:rPr>
          <w:fldChar w:fldCharType="begin"/>
        </w:r>
        <w:r>
          <w:rPr>
            <w:webHidden/>
          </w:rPr>
          <w:instrText xml:space="preserve"> PAGEREF _Toc352132198 \h </w:instrText>
        </w:r>
        <w:r>
          <w:rPr>
            <w:webHidden/>
          </w:rPr>
        </w:r>
        <w:r>
          <w:rPr>
            <w:webHidden/>
          </w:rPr>
          <w:fldChar w:fldCharType="separate"/>
        </w:r>
        <w:r w:rsidR="0064396E">
          <w:rPr>
            <w:webHidden/>
          </w:rPr>
          <w:t>21</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199" w:history="1">
        <w:r w:rsidRPr="00D1705F">
          <w:rPr>
            <w:rStyle w:val="Hyperlink"/>
          </w:rPr>
          <w:t>Figure 12: getRxStamp activity</w:t>
        </w:r>
        <w:r>
          <w:rPr>
            <w:webHidden/>
          </w:rPr>
          <w:tab/>
        </w:r>
        <w:r>
          <w:rPr>
            <w:webHidden/>
          </w:rPr>
          <w:fldChar w:fldCharType="begin"/>
        </w:r>
        <w:r>
          <w:rPr>
            <w:webHidden/>
          </w:rPr>
          <w:instrText xml:space="preserve"> PAGEREF _Toc352132199 \h </w:instrText>
        </w:r>
        <w:r>
          <w:rPr>
            <w:webHidden/>
          </w:rPr>
        </w:r>
        <w:r>
          <w:rPr>
            <w:webHidden/>
          </w:rPr>
          <w:fldChar w:fldCharType="separate"/>
        </w:r>
        <w:r w:rsidR="0064396E">
          <w:rPr>
            <w:webHidden/>
          </w:rPr>
          <w:t>23</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0" w:history="1">
        <w:r w:rsidRPr="00D1705F">
          <w:rPr>
            <w:rStyle w:val="Hyperlink"/>
          </w:rPr>
          <w:t>Figure 13: getTxStamp activity</w:t>
        </w:r>
        <w:r>
          <w:rPr>
            <w:webHidden/>
          </w:rPr>
          <w:tab/>
        </w:r>
        <w:r>
          <w:rPr>
            <w:webHidden/>
          </w:rPr>
          <w:fldChar w:fldCharType="begin"/>
        </w:r>
        <w:r>
          <w:rPr>
            <w:webHidden/>
          </w:rPr>
          <w:instrText xml:space="preserve"> PAGEREF _Toc352132200 \h </w:instrText>
        </w:r>
        <w:r>
          <w:rPr>
            <w:webHidden/>
          </w:rPr>
        </w:r>
        <w:r>
          <w:rPr>
            <w:webHidden/>
          </w:rPr>
          <w:fldChar w:fldCharType="separate"/>
        </w:r>
        <w:r w:rsidR="0064396E">
          <w:rPr>
            <w:webHidden/>
          </w:rPr>
          <w:t>24</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1" w:history="1">
        <w:r w:rsidRPr="00D1705F">
          <w:rPr>
            <w:rStyle w:val="Hyperlink"/>
          </w:rPr>
          <w:t>Figure 14</w:t>
        </w:r>
        <w:r w:rsidRPr="00D1705F">
          <w:rPr>
            <w:rStyle w:val="Hyperlink"/>
            <w:lang w:val="en-US"/>
          </w:rPr>
          <w:t>: ptpd class diagram</w:t>
        </w:r>
        <w:r>
          <w:rPr>
            <w:webHidden/>
          </w:rPr>
          <w:tab/>
        </w:r>
        <w:r>
          <w:rPr>
            <w:webHidden/>
          </w:rPr>
          <w:fldChar w:fldCharType="begin"/>
        </w:r>
        <w:r>
          <w:rPr>
            <w:webHidden/>
          </w:rPr>
          <w:instrText xml:space="preserve"> PAGEREF _Toc352132201 \h </w:instrText>
        </w:r>
        <w:r>
          <w:rPr>
            <w:webHidden/>
          </w:rPr>
        </w:r>
        <w:r>
          <w:rPr>
            <w:webHidden/>
          </w:rPr>
          <w:fldChar w:fldCharType="separate"/>
        </w:r>
        <w:r w:rsidR="0064396E">
          <w:rPr>
            <w:webHidden/>
          </w:rPr>
          <w:t>25</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2" w:history="1">
        <w:r w:rsidRPr="00D1705F">
          <w:rPr>
            <w:rStyle w:val="Hyperlink"/>
          </w:rPr>
          <w:t>Figure 15: ptpd initialization</w:t>
        </w:r>
        <w:r>
          <w:rPr>
            <w:webHidden/>
          </w:rPr>
          <w:tab/>
        </w:r>
        <w:r>
          <w:rPr>
            <w:webHidden/>
          </w:rPr>
          <w:fldChar w:fldCharType="begin"/>
        </w:r>
        <w:r>
          <w:rPr>
            <w:webHidden/>
          </w:rPr>
          <w:instrText xml:space="preserve"> PAGEREF _Toc352132202 \h </w:instrText>
        </w:r>
        <w:r>
          <w:rPr>
            <w:webHidden/>
          </w:rPr>
        </w:r>
        <w:r>
          <w:rPr>
            <w:webHidden/>
          </w:rPr>
          <w:fldChar w:fldCharType="separate"/>
        </w:r>
        <w:r w:rsidR="0064396E">
          <w:rPr>
            <w:webHidden/>
          </w:rPr>
          <w:t>26</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3" w:history="1">
        <w:r w:rsidRPr="00D1705F">
          <w:rPr>
            <w:rStyle w:val="Hyperlink"/>
          </w:rPr>
          <w:t>Figure 16: ptpd state machine</w:t>
        </w:r>
        <w:r>
          <w:rPr>
            <w:webHidden/>
          </w:rPr>
          <w:tab/>
        </w:r>
        <w:r>
          <w:rPr>
            <w:webHidden/>
          </w:rPr>
          <w:fldChar w:fldCharType="begin"/>
        </w:r>
        <w:r>
          <w:rPr>
            <w:webHidden/>
          </w:rPr>
          <w:instrText xml:space="preserve"> PAGEREF _Toc352132203 \h </w:instrText>
        </w:r>
        <w:r>
          <w:rPr>
            <w:webHidden/>
          </w:rPr>
        </w:r>
        <w:r>
          <w:rPr>
            <w:webHidden/>
          </w:rPr>
          <w:fldChar w:fldCharType="separate"/>
        </w:r>
        <w:r w:rsidR="0064396E">
          <w:rPr>
            <w:webHidden/>
          </w:rPr>
          <w:t>28</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4" w:history="1">
        <w:r w:rsidRPr="00D1705F">
          <w:rPr>
            <w:rStyle w:val="Hyperlink"/>
          </w:rPr>
          <w:t>Figure 17: ptpd event handling</w:t>
        </w:r>
        <w:r>
          <w:rPr>
            <w:webHidden/>
          </w:rPr>
          <w:tab/>
        </w:r>
        <w:r>
          <w:rPr>
            <w:webHidden/>
          </w:rPr>
          <w:fldChar w:fldCharType="begin"/>
        </w:r>
        <w:r>
          <w:rPr>
            <w:webHidden/>
          </w:rPr>
          <w:instrText xml:space="preserve"> PAGEREF _Toc352132204 \h </w:instrText>
        </w:r>
        <w:r>
          <w:rPr>
            <w:webHidden/>
          </w:rPr>
        </w:r>
        <w:r>
          <w:rPr>
            <w:webHidden/>
          </w:rPr>
          <w:fldChar w:fldCharType="separate"/>
        </w:r>
        <w:r w:rsidR="0064396E">
          <w:rPr>
            <w:webHidden/>
          </w:rPr>
          <w:t>29</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5" w:history="1">
        <w:r w:rsidRPr="00D1705F">
          <w:rPr>
            <w:rStyle w:val="Hyperlink"/>
          </w:rPr>
          <w:t>Figure 18: ptpd::bmca operations</w:t>
        </w:r>
        <w:r>
          <w:rPr>
            <w:webHidden/>
          </w:rPr>
          <w:tab/>
        </w:r>
        <w:r>
          <w:rPr>
            <w:webHidden/>
          </w:rPr>
          <w:fldChar w:fldCharType="begin"/>
        </w:r>
        <w:r>
          <w:rPr>
            <w:webHidden/>
          </w:rPr>
          <w:instrText xml:space="preserve"> PAGEREF _Toc352132205 \h </w:instrText>
        </w:r>
        <w:r>
          <w:rPr>
            <w:webHidden/>
          </w:rPr>
        </w:r>
        <w:r>
          <w:rPr>
            <w:webHidden/>
          </w:rPr>
          <w:fldChar w:fldCharType="separate"/>
        </w:r>
        <w:r w:rsidR="0064396E">
          <w:rPr>
            <w:webHidden/>
          </w:rPr>
          <w:t>30</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6" w:history="1">
        <w:r w:rsidRPr="00D1705F">
          <w:rPr>
            <w:rStyle w:val="Hyperlink"/>
          </w:rPr>
          <w:t>Figure 19: ptpd::protocol operations</w:t>
        </w:r>
        <w:r>
          <w:rPr>
            <w:webHidden/>
          </w:rPr>
          <w:tab/>
        </w:r>
        <w:r>
          <w:rPr>
            <w:webHidden/>
          </w:rPr>
          <w:fldChar w:fldCharType="begin"/>
        </w:r>
        <w:r>
          <w:rPr>
            <w:webHidden/>
          </w:rPr>
          <w:instrText xml:space="preserve"> PAGEREF _Toc352132206 \h </w:instrText>
        </w:r>
        <w:r>
          <w:rPr>
            <w:webHidden/>
          </w:rPr>
        </w:r>
        <w:r>
          <w:rPr>
            <w:webHidden/>
          </w:rPr>
          <w:fldChar w:fldCharType="separate"/>
        </w:r>
        <w:r w:rsidR="0064396E">
          <w:rPr>
            <w:webHidden/>
          </w:rPr>
          <w:t>30</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7" w:history="1">
        <w:r w:rsidRPr="00D1705F">
          <w:rPr>
            <w:rStyle w:val="Hyperlink"/>
          </w:rPr>
          <w:t>Figure 20</w:t>
        </w:r>
        <w:r w:rsidRPr="00D1705F">
          <w:rPr>
            <w:rStyle w:val="Hyperlink"/>
            <w:lang w:val="en-US"/>
          </w:rPr>
          <w:t>: ptpd::protocol::protocol() sequence</w:t>
        </w:r>
        <w:r>
          <w:rPr>
            <w:webHidden/>
          </w:rPr>
          <w:tab/>
        </w:r>
        <w:r>
          <w:rPr>
            <w:webHidden/>
          </w:rPr>
          <w:fldChar w:fldCharType="begin"/>
        </w:r>
        <w:r>
          <w:rPr>
            <w:webHidden/>
          </w:rPr>
          <w:instrText xml:space="preserve"> PAGEREF _Toc352132207 \h </w:instrText>
        </w:r>
        <w:r>
          <w:rPr>
            <w:webHidden/>
          </w:rPr>
        </w:r>
        <w:r>
          <w:rPr>
            <w:webHidden/>
          </w:rPr>
          <w:fldChar w:fldCharType="separate"/>
        </w:r>
        <w:r w:rsidR="0064396E">
          <w:rPr>
            <w:webHidden/>
          </w:rPr>
          <w:t>31</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8" w:history="1">
        <w:r w:rsidRPr="00D1705F">
          <w:rPr>
            <w:rStyle w:val="Hyperlink"/>
          </w:rPr>
          <w:t>Figure 21: ptpd::msg handling operations</w:t>
        </w:r>
        <w:r>
          <w:rPr>
            <w:webHidden/>
          </w:rPr>
          <w:tab/>
        </w:r>
        <w:r>
          <w:rPr>
            <w:webHidden/>
          </w:rPr>
          <w:fldChar w:fldCharType="begin"/>
        </w:r>
        <w:r>
          <w:rPr>
            <w:webHidden/>
          </w:rPr>
          <w:instrText xml:space="preserve"> PAGEREF _Toc352132208 \h </w:instrText>
        </w:r>
        <w:r>
          <w:rPr>
            <w:webHidden/>
          </w:rPr>
        </w:r>
        <w:r>
          <w:rPr>
            <w:webHidden/>
          </w:rPr>
          <w:fldChar w:fldCharType="separate"/>
        </w:r>
        <w:r w:rsidR="0064396E">
          <w:rPr>
            <w:webHidden/>
          </w:rPr>
          <w:t>33</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09" w:history="1">
        <w:r w:rsidRPr="00D1705F">
          <w:rPr>
            <w:rStyle w:val="Hyperlink"/>
          </w:rPr>
          <w:t>Figure 22</w:t>
        </w:r>
        <w:r w:rsidRPr="00D1705F">
          <w:rPr>
            <w:rStyle w:val="Hyperlink"/>
            <w:lang w:val="en-US"/>
          </w:rPr>
          <w:t>: ptpd::net attributes</w:t>
        </w:r>
        <w:r>
          <w:rPr>
            <w:webHidden/>
          </w:rPr>
          <w:tab/>
        </w:r>
        <w:r>
          <w:rPr>
            <w:webHidden/>
          </w:rPr>
          <w:fldChar w:fldCharType="begin"/>
        </w:r>
        <w:r>
          <w:rPr>
            <w:webHidden/>
          </w:rPr>
          <w:instrText xml:space="preserve"> PAGEREF _Toc352132209 \h </w:instrText>
        </w:r>
        <w:r>
          <w:rPr>
            <w:webHidden/>
          </w:rPr>
        </w:r>
        <w:r>
          <w:rPr>
            <w:webHidden/>
          </w:rPr>
          <w:fldChar w:fldCharType="separate"/>
        </w:r>
        <w:r w:rsidR="0064396E">
          <w:rPr>
            <w:webHidden/>
          </w:rPr>
          <w:t>33</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0" w:history="1">
        <w:r w:rsidRPr="00D1705F">
          <w:rPr>
            <w:rStyle w:val="Hyperlink"/>
          </w:rPr>
          <w:t>Figure 23: ptpd::net operations</w:t>
        </w:r>
        <w:r>
          <w:rPr>
            <w:webHidden/>
          </w:rPr>
          <w:tab/>
        </w:r>
        <w:r>
          <w:rPr>
            <w:webHidden/>
          </w:rPr>
          <w:fldChar w:fldCharType="begin"/>
        </w:r>
        <w:r>
          <w:rPr>
            <w:webHidden/>
          </w:rPr>
          <w:instrText xml:space="preserve"> PAGEREF _Toc352132210 \h </w:instrText>
        </w:r>
        <w:r>
          <w:rPr>
            <w:webHidden/>
          </w:rPr>
        </w:r>
        <w:r>
          <w:rPr>
            <w:webHidden/>
          </w:rPr>
          <w:fldChar w:fldCharType="separate"/>
        </w:r>
        <w:r w:rsidR="0064396E">
          <w:rPr>
            <w:webHidden/>
          </w:rPr>
          <w:t>34</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1" w:history="1">
        <w:r w:rsidRPr="00D1705F">
          <w:rPr>
            <w:rStyle w:val="Hyperlink"/>
          </w:rPr>
          <w:t>Figure 24</w:t>
        </w:r>
        <w:r w:rsidRPr="00D1705F">
          <w:rPr>
            <w:rStyle w:val="Hyperlink"/>
            <w:lang w:val="en-US"/>
          </w:rPr>
          <w:t>: ptpd::net::netinit() flow</w:t>
        </w:r>
        <w:r>
          <w:rPr>
            <w:webHidden/>
          </w:rPr>
          <w:tab/>
        </w:r>
        <w:r>
          <w:rPr>
            <w:webHidden/>
          </w:rPr>
          <w:fldChar w:fldCharType="begin"/>
        </w:r>
        <w:r>
          <w:rPr>
            <w:webHidden/>
          </w:rPr>
          <w:instrText xml:space="preserve"> PAGEREF _Toc352132211 \h </w:instrText>
        </w:r>
        <w:r>
          <w:rPr>
            <w:webHidden/>
          </w:rPr>
        </w:r>
        <w:r>
          <w:rPr>
            <w:webHidden/>
          </w:rPr>
          <w:fldChar w:fldCharType="separate"/>
        </w:r>
        <w:r w:rsidR="0064396E">
          <w:rPr>
            <w:webHidden/>
          </w:rPr>
          <w:t>35</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2" w:history="1">
        <w:r w:rsidRPr="00D1705F">
          <w:rPr>
            <w:rStyle w:val="Hyperlink"/>
          </w:rPr>
          <w:t>Figure 25</w:t>
        </w:r>
        <w:r w:rsidRPr="00D1705F">
          <w:rPr>
            <w:rStyle w:val="Hyperlink"/>
            <w:lang w:val="en-US"/>
          </w:rPr>
          <w:t>: net::ptpd::netRecvEvent() Sequence</w:t>
        </w:r>
        <w:r>
          <w:rPr>
            <w:webHidden/>
          </w:rPr>
          <w:tab/>
        </w:r>
        <w:r>
          <w:rPr>
            <w:webHidden/>
          </w:rPr>
          <w:fldChar w:fldCharType="begin"/>
        </w:r>
        <w:r>
          <w:rPr>
            <w:webHidden/>
          </w:rPr>
          <w:instrText xml:space="preserve"> PAGEREF _Toc352132212 \h </w:instrText>
        </w:r>
        <w:r>
          <w:rPr>
            <w:webHidden/>
          </w:rPr>
        </w:r>
        <w:r>
          <w:rPr>
            <w:webHidden/>
          </w:rPr>
          <w:fldChar w:fldCharType="separate"/>
        </w:r>
        <w:r w:rsidR="0064396E">
          <w:rPr>
            <w:webHidden/>
          </w:rPr>
          <w:t>36</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3" w:history="1">
        <w:r w:rsidRPr="00D1705F">
          <w:rPr>
            <w:rStyle w:val="Hyperlink"/>
          </w:rPr>
          <w:t>Figure 26</w:t>
        </w:r>
        <w:r w:rsidRPr="00D1705F">
          <w:rPr>
            <w:rStyle w:val="Hyperlink"/>
            <w:lang w:val="en-US"/>
          </w:rPr>
          <w:t>: ptpd::servo operations</w:t>
        </w:r>
        <w:r>
          <w:rPr>
            <w:webHidden/>
          </w:rPr>
          <w:tab/>
        </w:r>
        <w:r>
          <w:rPr>
            <w:webHidden/>
          </w:rPr>
          <w:fldChar w:fldCharType="begin"/>
        </w:r>
        <w:r>
          <w:rPr>
            <w:webHidden/>
          </w:rPr>
          <w:instrText xml:space="preserve"> PAGEREF _Toc352132213 \h </w:instrText>
        </w:r>
        <w:r>
          <w:rPr>
            <w:webHidden/>
          </w:rPr>
        </w:r>
        <w:r>
          <w:rPr>
            <w:webHidden/>
          </w:rPr>
          <w:fldChar w:fldCharType="separate"/>
        </w:r>
        <w:r w:rsidR="0064396E">
          <w:rPr>
            <w:webHidden/>
          </w:rPr>
          <w:t>36</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4" w:history="1">
        <w:r w:rsidRPr="00D1705F">
          <w:rPr>
            <w:rStyle w:val="Hyperlink"/>
          </w:rPr>
          <w:t>Figure 27</w:t>
        </w:r>
        <w:r w:rsidRPr="00D1705F">
          <w:rPr>
            <w:rStyle w:val="Hyperlink"/>
            <w:lang w:val="en-US"/>
          </w:rPr>
          <w:t>: ptpd::sys operations</w:t>
        </w:r>
        <w:r>
          <w:rPr>
            <w:webHidden/>
          </w:rPr>
          <w:tab/>
        </w:r>
        <w:r>
          <w:rPr>
            <w:webHidden/>
          </w:rPr>
          <w:fldChar w:fldCharType="begin"/>
        </w:r>
        <w:r>
          <w:rPr>
            <w:webHidden/>
          </w:rPr>
          <w:instrText xml:space="preserve"> PAGEREF _Toc352132214 \h </w:instrText>
        </w:r>
        <w:r>
          <w:rPr>
            <w:webHidden/>
          </w:rPr>
        </w:r>
        <w:r>
          <w:rPr>
            <w:webHidden/>
          </w:rPr>
          <w:fldChar w:fldCharType="separate"/>
        </w:r>
        <w:r w:rsidR="0064396E">
          <w:rPr>
            <w:webHidden/>
          </w:rPr>
          <w:t>37</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5" w:history="1">
        <w:r w:rsidRPr="00D1705F">
          <w:rPr>
            <w:rStyle w:val="Hyperlink"/>
          </w:rPr>
          <w:t>Figure 28</w:t>
        </w:r>
        <w:r w:rsidRPr="00D1705F">
          <w:rPr>
            <w:rStyle w:val="Hyperlink"/>
            <w:lang w:val="en-US"/>
          </w:rPr>
          <w:t>: ptpd::sys sequence</w:t>
        </w:r>
        <w:r>
          <w:rPr>
            <w:webHidden/>
          </w:rPr>
          <w:tab/>
        </w:r>
        <w:r>
          <w:rPr>
            <w:webHidden/>
          </w:rPr>
          <w:fldChar w:fldCharType="begin"/>
        </w:r>
        <w:r>
          <w:rPr>
            <w:webHidden/>
          </w:rPr>
          <w:instrText xml:space="preserve"> PAGEREF _Toc352132215 \h </w:instrText>
        </w:r>
        <w:r>
          <w:rPr>
            <w:webHidden/>
          </w:rPr>
        </w:r>
        <w:r>
          <w:rPr>
            <w:webHidden/>
          </w:rPr>
          <w:fldChar w:fldCharType="separate"/>
        </w:r>
        <w:r w:rsidR="0064396E">
          <w:rPr>
            <w:webHidden/>
          </w:rPr>
          <w:t>37</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6" w:history="1">
        <w:r w:rsidRPr="00D1705F">
          <w:rPr>
            <w:rStyle w:val="Hyperlink"/>
          </w:rPr>
          <w:t>Figure 29</w:t>
        </w:r>
        <w:r w:rsidRPr="00D1705F">
          <w:rPr>
            <w:rStyle w:val="Hyperlink"/>
            <w:lang w:val="en-US"/>
          </w:rPr>
          <w:t>: ptpd::timer operations</w:t>
        </w:r>
        <w:r>
          <w:rPr>
            <w:webHidden/>
          </w:rPr>
          <w:tab/>
        </w:r>
        <w:r>
          <w:rPr>
            <w:webHidden/>
          </w:rPr>
          <w:fldChar w:fldCharType="begin"/>
        </w:r>
        <w:r>
          <w:rPr>
            <w:webHidden/>
          </w:rPr>
          <w:instrText xml:space="preserve"> PAGEREF _Toc352132216 \h </w:instrText>
        </w:r>
        <w:r>
          <w:rPr>
            <w:webHidden/>
          </w:rPr>
        </w:r>
        <w:r>
          <w:rPr>
            <w:webHidden/>
          </w:rPr>
          <w:fldChar w:fldCharType="separate"/>
        </w:r>
        <w:r w:rsidR="0064396E">
          <w:rPr>
            <w:webHidden/>
          </w:rPr>
          <w:t>38</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7" w:history="1">
        <w:r w:rsidRPr="00D1705F">
          <w:rPr>
            <w:rStyle w:val="Hyperlink"/>
          </w:rPr>
          <w:t>Figure 30: Test Setup</w:t>
        </w:r>
        <w:r>
          <w:rPr>
            <w:webHidden/>
          </w:rPr>
          <w:tab/>
        </w:r>
        <w:r>
          <w:rPr>
            <w:webHidden/>
          </w:rPr>
          <w:fldChar w:fldCharType="begin"/>
        </w:r>
        <w:r>
          <w:rPr>
            <w:webHidden/>
          </w:rPr>
          <w:instrText xml:space="preserve"> PAGEREF _Toc352132217 \h </w:instrText>
        </w:r>
        <w:r>
          <w:rPr>
            <w:webHidden/>
          </w:rPr>
        </w:r>
        <w:r>
          <w:rPr>
            <w:webHidden/>
          </w:rPr>
          <w:fldChar w:fldCharType="separate"/>
        </w:r>
        <w:r w:rsidR="0064396E">
          <w:rPr>
            <w:webHidden/>
          </w:rPr>
          <w:t>39</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8" w:history="1">
        <w:r w:rsidRPr="00D1705F">
          <w:rPr>
            <w:rStyle w:val="Hyperlink"/>
          </w:rPr>
          <w:t>Figure 31: Wireshark captured packets</w:t>
        </w:r>
        <w:r>
          <w:rPr>
            <w:webHidden/>
          </w:rPr>
          <w:tab/>
        </w:r>
        <w:r>
          <w:rPr>
            <w:webHidden/>
          </w:rPr>
          <w:fldChar w:fldCharType="begin"/>
        </w:r>
        <w:r>
          <w:rPr>
            <w:webHidden/>
          </w:rPr>
          <w:instrText xml:space="preserve"> PAGEREF _Toc352132218 \h </w:instrText>
        </w:r>
        <w:r>
          <w:rPr>
            <w:webHidden/>
          </w:rPr>
        </w:r>
        <w:r>
          <w:rPr>
            <w:webHidden/>
          </w:rPr>
          <w:fldChar w:fldCharType="separate"/>
        </w:r>
        <w:r w:rsidR="0064396E">
          <w:rPr>
            <w:webHidden/>
          </w:rPr>
          <w:t>41</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19" w:history="1">
        <w:r w:rsidRPr="00D1705F">
          <w:rPr>
            <w:rStyle w:val="Hyperlink"/>
          </w:rPr>
          <w:t>Figure 32: Wireshark endpoints</w:t>
        </w:r>
        <w:r>
          <w:rPr>
            <w:webHidden/>
          </w:rPr>
          <w:tab/>
        </w:r>
        <w:r>
          <w:rPr>
            <w:webHidden/>
          </w:rPr>
          <w:fldChar w:fldCharType="begin"/>
        </w:r>
        <w:r>
          <w:rPr>
            <w:webHidden/>
          </w:rPr>
          <w:instrText xml:space="preserve"> PAGEREF _Toc352132219 \h </w:instrText>
        </w:r>
        <w:r>
          <w:rPr>
            <w:webHidden/>
          </w:rPr>
        </w:r>
        <w:r>
          <w:rPr>
            <w:webHidden/>
          </w:rPr>
          <w:fldChar w:fldCharType="separate"/>
        </w:r>
        <w:r w:rsidR="0064396E">
          <w:rPr>
            <w:webHidden/>
          </w:rPr>
          <w:t>42</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0" w:history="1">
        <w:r w:rsidRPr="00D1705F">
          <w:rPr>
            <w:rStyle w:val="Hyperlink"/>
          </w:rPr>
          <w:t>Figure 33: Wireshark protocol hierarchy</w:t>
        </w:r>
        <w:r>
          <w:rPr>
            <w:webHidden/>
          </w:rPr>
          <w:tab/>
        </w:r>
        <w:r>
          <w:rPr>
            <w:webHidden/>
          </w:rPr>
          <w:fldChar w:fldCharType="begin"/>
        </w:r>
        <w:r>
          <w:rPr>
            <w:webHidden/>
          </w:rPr>
          <w:instrText xml:space="preserve"> PAGEREF _Toc352132220 \h </w:instrText>
        </w:r>
        <w:r>
          <w:rPr>
            <w:webHidden/>
          </w:rPr>
        </w:r>
        <w:r>
          <w:rPr>
            <w:webHidden/>
          </w:rPr>
          <w:fldChar w:fldCharType="separate"/>
        </w:r>
        <w:r w:rsidR="0064396E">
          <w:rPr>
            <w:webHidden/>
          </w:rPr>
          <w:t>43</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1" w:history="1">
        <w:r w:rsidRPr="00D1705F">
          <w:rPr>
            <w:rStyle w:val="Hyperlink"/>
          </w:rPr>
          <w:t>Figure 34: Wireshark PTP conversations</w:t>
        </w:r>
        <w:r>
          <w:rPr>
            <w:webHidden/>
          </w:rPr>
          <w:tab/>
        </w:r>
        <w:r>
          <w:rPr>
            <w:webHidden/>
          </w:rPr>
          <w:fldChar w:fldCharType="begin"/>
        </w:r>
        <w:r>
          <w:rPr>
            <w:webHidden/>
          </w:rPr>
          <w:instrText xml:space="preserve"> PAGEREF _Toc352132221 \h </w:instrText>
        </w:r>
        <w:r>
          <w:rPr>
            <w:webHidden/>
          </w:rPr>
        </w:r>
        <w:r>
          <w:rPr>
            <w:webHidden/>
          </w:rPr>
          <w:fldChar w:fldCharType="separate"/>
        </w:r>
        <w:r w:rsidR="0064396E">
          <w:rPr>
            <w:webHidden/>
          </w:rPr>
          <w:t>44</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2" w:history="1">
        <w:r w:rsidRPr="00D1705F">
          <w:rPr>
            <w:rStyle w:val="Hyperlink"/>
          </w:rPr>
          <w:t>Figure 35: Wireshark flow</w:t>
        </w:r>
        <w:r>
          <w:rPr>
            <w:webHidden/>
          </w:rPr>
          <w:tab/>
        </w:r>
        <w:r>
          <w:rPr>
            <w:webHidden/>
          </w:rPr>
          <w:fldChar w:fldCharType="begin"/>
        </w:r>
        <w:r>
          <w:rPr>
            <w:webHidden/>
          </w:rPr>
          <w:instrText xml:space="preserve"> PAGEREF _Toc352132222 \h </w:instrText>
        </w:r>
        <w:r>
          <w:rPr>
            <w:webHidden/>
          </w:rPr>
        </w:r>
        <w:r>
          <w:rPr>
            <w:webHidden/>
          </w:rPr>
          <w:fldChar w:fldCharType="separate"/>
        </w:r>
        <w:r w:rsidR="0064396E">
          <w:rPr>
            <w:webHidden/>
          </w:rPr>
          <w:t>45</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3" w:history="1">
        <w:r w:rsidRPr="00D1705F">
          <w:rPr>
            <w:rStyle w:val="Hyperlink"/>
          </w:rPr>
          <w:t>Figure 36: Wireshark IO rate</w:t>
        </w:r>
        <w:r>
          <w:rPr>
            <w:webHidden/>
          </w:rPr>
          <w:tab/>
        </w:r>
        <w:r>
          <w:rPr>
            <w:webHidden/>
          </w:rPr>
          <w:fldChar w:fldCharType="begin"/>
        </w:r>
        <w:r>
          <w:rPr>
            <w:webHidden/>
          </w:rPr>
          <w:instrText xml:space="preserve"> PAGEREF _Toc352132223 \h </w:instrText>
        </w:r>
        <w:r>
          <w:rPr>
            <w:webHidden/>
          </w:rPr>
        </w:r>
        <w:r>
          <w:rPr>
            <w:webHidden/>
          </w:rPr>
          <w:fldChar w:fldCharType="separate"/>
        </w:r>
        <w:r w:rsidR="0064396E">
          <w:rPr>
            <w:webHidden/>
          </w:rPr>
          <w:t>46</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4" w:history="1">
        <w:r w:rsidRPr="00D1705F">
          <w:rPr>
            <w:rStyle w:val="Hyperlink"/>
          </w:rPr>
          <w:t>Figure 37: Wireshark sync message</w:t>
        </w:r>
        <w:r>
          <w:rPr>
            <w:webHidden/>
          </w:rPr>
          <w:tab/>
        </w:r>
        <w:r>
          <w:rPr>
            <w:webHidden/>
          </w:rPr>
          <w:fldChar w:fldCharType="begin"/>
        </w:r>
        <w:r>
          <w:rPr>
            <w:webHidden/>
          </w:rPr>
          <w:instrText xml:space="preserve"> PAGEREF _Toc352132224 \h </w:instrText>
        </w:r>
        <w:r>
          <w:rPr>
            <w:webHidden/>
          </w:rPr>
        </w:r>
        <w:r>
          <w:rPr>
            <w:webHidden/>
          </w:rPr>
          <w:fldChar w:fldCharType="separate"/>
        </w:r>
        <w:r w:rsidR="0064396E">
          <w:rPr>
            <w:webHidden/>
          </w:rPr>
          <w:t>47</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5" w:history="1">
        <w:r w:rsidRPr="00D1705F">
          <w:rPr>
            <w:rStyle w:val="Hyperlink"/>
          </w:rPr>
          <w:t>Figure 38: Wireshark delay response packet</w:t>
        </w:r>
        <w:r>
          <w:rPr>
            <w:webHidden/>
          </w:rPr>
          <w:tab/>
        </w:r>
        <w:r>
          <w:rPr>
            <w:webHidden/>
          </w:rPr>
          <w:fldChar w:fldCharType="begin"/>
        </w:r>
        <w:r>
          <w:rPr>
            <w:webHidden/>
          </w:rPr>
          <w:instrText xml:space="preserve"> PAGEREF _Toc352132225 \h </w:instrText>
        </w:r>
        <w:r>
          <w:rPr>
            <w:webHidden/>
          </w:rPr>
        </w:r>
        <w:r>
          <w:rPr>
            <w:webHidden/>
          </w:rPr>
          <w:fldChar w:fldCharType="separate"/>
        </w:r>
        <w:r w:rsidR="0064396E">
          <w:rPr>
            <w:webHidden/>
          </w:rPr>
          <w:t>48</w:t>
        </w:r>
        <w:r>
          <w:rPr>
            <w:webHidden/>
          </w:rPr>
          <w:fldChar w:fldCharType="end"/>
        </w:r>
      </w:hyperlink>
    </w:p>
    <w:p w:rsidR="006F0584" w:rsidRDefault="00257965" w:rsidP="006F0584">
      <w:pPr>
        <w:pStyle w:val="TableofFigures"/>
      </w:pPr>
      <w:r>
        <w:fldChar w:fldCharType="end"/>
      </w:r>
    </w:p>
    <w:p w:rsidR="00252A92" w:rsidRDefault="00252A92" w:rsidP="009A6598">
      <w:pPr>
        <w:pStyle w:val="Heading-TOCLists"/>
        <w:spacing w:before="240"/>
      </w:pPr>
      <w:r>
        <w:t>List of Tables</w:t>
      </w:r>
    </w:p>
    <w:p w:rsidR="00BD13B2" w:rsidRDefault="00257965">
      <w:pPr>
        <w:pStyle w:val="TableofFigures"/>
        <w:rPr>
          <w:rFonts w:asciiTheme="minorHAnsi" w:eastAsiaTheme="minorEastAsia" w:hAnsiTheme="minorHAnsi" w:cstheme="minorBidi"/>
          <w:szCs w:val="22"/>
          <w:lang w:eastAsia="en-IN"/>
        </w:rPr>
      </w:pPr>
      <w:r>
        <w:fldChar w:fldCharType="begin"/>
      </w:r>
      <w:r w:rsidR="006F0584">
        <w:instrText xml:space="preserve"> TOC \h \z \c "Table" </w:instrText>
      </w:r>
      <w:r>
        <w:fldChar w:fldCharType="separate"/>
      </w:r>
      <w:hyperlink w:anchor="_Toc352132226" w:history="1">
        <w:r w:rsidR="00BD13B2" w:rsidRPr="00A40365">
          <w:rPr>
            <w:rStyle w:val="Hyperlink"/>
          </w:rPr>
          <w:t>Table 1: Tools used in Project</w:t>
        </w:r>
        <w:r w:rsidR="00BD13B2">
          <w:rPr>
            <w:webHidden/>
          </w:rPr>
          <w:tab/>
        </w:r>
        <w:r w:rsidR="00BD13B2">
          <w:rPr>
            <w:webHidden/>
          </w:rPr>
          <w:fldChar w:fldCharType="begin"/>
        </w:r>
        <w:r w:rsidR="00BD13B2">
          <w:rPr>
            <w:webHidden/>
          </w:rPr>
          <w:instrText xml:space="preserve"> PAGEREF _Toc352132226 \h </w:instrText>
        </w:r>
        <w:r w:rsidR="00BD13B2">
          <w:rPr>
            <w:webHidden/>
          </w:rPr>
        </w:r>
        <w:r w:rsidR="00BD13B2">
          <w:rPr>
            <w:webHidden/>
          </w:rPr>
          <w:fldChar w:fldCharType="separate"/>
        </w:r>
        <w:r w:rsidR="0064396E">
          <w:rPr>
            <w:webHidden/>
          </w:rPr>
          <w:t>16</w:t>
        </w:r>
        <w:r w:rsidR="00BD13B2">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7" w:history="1">
        <w:r w:rsidRPr="00A40365">
          <w:rPr>
            <w:rStyle w:val="Hyperlink"/>
          </w:rPr>
          <w:t>Table 2: Project Schedule</w:t>
        </w:r>
        <w:r>
          <w:rPr>
            <w:webHidden/>
          </w:rPr>
          <w:tab/>
        </w:r>
        <w:r>
          <w:rPr>
            <w:webHidden/>
          </w:rPr>
          <w:fldChar w:fldCharType="begin"/>
        </w:r>
        <w:r>
          <w:rPr>
            <w:webHidden/>
          </w:rPr>
          <w:instrText xml:space="preserve"> PAGEREF _Toc352132227 \h </w:instrText>
        </w:r>
        <w:r>
          <w:rPr>
            <w:webHidden/>
          </w:rPr>
        </w:r>
        <w:r>
          <w:rPr>
            <w:webHidden/>
          </w:rPr>
          <w:fldChar w:fldCharType="separate"/>
        </w:r>
        <w:r w:rsidR="0064396E">
          <w:rPr>
            <w:webHidden/>
          </w:rPr>
          <w:t>17</w:t>
        </w:r>
        <w:r>
          <w:rPr>
            <w:webHidden/>
          </w:rPr>
          <w:fldChar w:fldCharType="end"/>
        </w:r>
      </w:hyperlink>
    </w:p>
    <w:p w:rsidR="00BD13B2" w:rsidRDefault="00BD13B2">
      <w:pPr>
        <w:pStyle w:val="TableofFigures"/>
        <w:rPr>
          <w:rFonts w:asciiTheme="minorHAnsi" w:eastAsiaTheme="minorEastAsia" w:hAnsiTheme="minorHAnsi" w:cstheme="minorBidi"/>
          <w:szCs w:val="22"/>
          <w:lang w:eastAsia="en-IN"/>
        </w:rPr>
      </w:pPr>
      <w:hyperlink w:anchor="_Toc352132228" w:history="1">
        <w:r w:rsidRPr="00A40365">
          <w:rPr>
            <w:rStyle w:val="Hyperlink"/>
          </w:rPr>
          <w:t>Table 3: PTP states [2]</w:t>
        </w:r>
        <w:r>
          <w:rPr>
            <w:webHidden/>
          </w:rPr>
          <w:tab/>
        </w:r>
        <w:r>
          <w:rPr>
            <w:webHidden/>
          </w:rPr>
          <w:fldChar w:fldCharType="begin"/>
        </w:r>
        <w:r>
          <w:rPr>
            <w:webHidden/>
          </w:rPr>
          <w:instrText xml:space="preserve"> PAGEREF _Toc352132228 \h </w:instrText>
        </w:r>
        <w:r>
          <w:rPr>
            <w:webHidden/>
          </w:rPr>
        </w:r>
        <w:r>
          <w:rPr>
            <w:webHidden/>
          </w:rPr>
          <w:fldChar w:fldCharType="separate"/>
        </w:r>
        <w:r w:rsidR="0064396E">
          <w:rPr>
            <w:webHidden/>
          </w:rPr>
          <w:t>27</w:t>
        </w:r>
        <w:r>
          <w:rPr>
            <w:webHidden/>
          </w:rPr>
          <w:fldChar w:fldCharType="end"/>
        </w:r>
      </w:hyperlink>
    </w:p>
    <w:p w:rsidR="006F0584" w:rsidRDefault="00257965" w:rsidP="00DE33B9">
      <w:pPr>
        <w:pStyle w:val="TableofFigures"/>
      </w:pPr>
      <w:r>
        <w:fldChar w:fldCharType="end"/>
      </w:r>
    </w:p>
    <w:p w:rsidR="00112EDF" w:rsidRDefault="00112EDF" w:rsidP="00112EDF"/>
    <w:p w:rsidR="009F38FA" w:rsidRDefault="009F38FA" w:rsidP="003E31B5">
      <w:pPr>
        <w:pStyle w:val="Heading1"/>
        <w:jc w:val="both"/>
        <w:sectPr w:rsidR="009F38FA" w:rsidSect="00503AC1">
          <w:headerReference w:type="default" r:id="rId9"/>
          <w:footerReference w:type="default" r:id="rId10"/>
          <w:pgSz w:w="11907" w:h="16840" w:code="9"/>
          <w:pgMar w:top="2002" w:right="851" w:bottom="799" w:left="851" w:header="851" w:footer="851" w:gutter="567"/>
          <w:cols w:space="720"/>
          <w:formProt w:val="0"/>
        </w:sectPr>
      </w:pPr>
      <w:bookmarkStart w:id="7" w:name="_Toc264973131"/>
    </w:p>
    <w:p w:rsidR="00C01A02" w:rsidRDefault="00C01A02" w:rsidP="00C01A02">
      <w:pPr>
        <w:pStyle w:val="Heading1"/>
        <w:jc w:val="both"/>
      </w:pPr>
      <w:bookmarkStart w:id="8" w:name="_Toc352130677"/>
      <w:bookmarkStart w:id="9" w:name="_Toc352132088"/>
      <w:r>
        <w:lastRenderedPageBreak/>
        <w:t>Introduction</w:t>
      </w:r>
      <w:bookmarkEnd w:id="8"/>
      <w:bookmarkEnd w:id="9"/>
    </w:p>
    <w:p w:rsidR="00C01A02" w:rsidRPr="00F83250" w:rsidRDefault="00C01A02" w:rsidP="00C01A02">
      <w:pPr>
        <w:pStyle w:val="Heading2"/>
      </w:pPr>
      <w:bookmarkStart w:id="10" w:name="_Toc352130678"/>
      <w:bookmarkStart w:id="11" w:name="_Toc352132089"/>
      <w:r>
        <w:t>Overview of media streaming</w:t>
      </w:r>
      <w:bookmarkEnd w:id="10"/>
      <w:bookmarkEnd w:id="11"/>
    </w:p>
    <w:p w:rsidR="00C01A02" w:rsidRPr="000E1EED" w:rsidRDefault="00C01A02" w:rsidP="00C01A02">
      <w:pPr>
        <w:pStyle w:val="Heading3"/>
      </w:pPr>
      <w:bookmarkStart w:id="12" w:name="_Toc352130679"/>
      <w:bookmarkStart w:id="13" w:name="_Toc352132090"/>
      <w:r w:rsidRPr="000E1EED">
        <w:t>Historical background</w:t>
      </w:r>
      <w:bookmarkEnd w:id="12"/>
      <w:bookmarkEnd w:id="13"/>
    </w:p>
    <w:p w:rsidR="00C01A02" w:rsidRPr="000E1EED" w:rsidRDefault="00C01A02" w:rsidP="00C01A02">
      <w:pPr>
        <w:pStyle w:val="BodyText"/>
      </w:pPr>
      <w:r w:rsidRPr="000E1EED">
        <w:t>Over the past ten years, consumer demand had driven a hefty increase in audio and video features in the automobile. Once only found in luxury cars, features such as DVD playback, backup cameras, and navigation have become familiar options in many typical automobiles. Rear Seat Entertainment (RSE) units are growing in erudition with more sources and selections at your fingertips. Each of these options has added to the necessity and yearning for a common networking architecture in the automobile.</w:t>
      </w:r>
    </w:p>
    <w:p w:rsidR="00C01A02" w:rsidRPr="000E1EED" w:rsidRDefault="00C01A02" w:rsidP="00C01A02">
      <w:pPr>
        <w:pStyle w:val="BodyText"/>
      </w:pPr>
      <w:r w:rsidRPr="000E1EED">
        <w:t>While automotive OEMs around the globe have encompassed the concept of low-bandwidth vehicle communication networking</w:t>
      </w:r>
      <w:r>
        <w:t>;</w:t>
      </w:r>
      <w:r w:rsidRPr="000E1EED">
        <w:t xml:space="preserve"> with Controller Area Network (CAN) being espoused almost universally, the distinctive and diverse challenges in vehicle multimedia networking (e.g., cost, economies of scale,</w:t>
      </w:r>
      <w:r>
        <w:t xml:space="preserve"> </w:t>
      </w:r>
      <w:r w:rsidRPr="000E1EED">
        <w:t xml:space="preserve">bandwidth, QOS, scalability, open vs. proprietary, and supplier choice) has left the door open for much deliberation over the best solution for multimedia from both a technical and </w:t>
      </w:r>
      <w:r>
        <w:t xml:space="preserve">a </w:t>
      </w:r>
      <w:r w:rsidRPr="000E1EED">
        <w:t>commercial perspective.</w:t>
      </w:r>
    </w:p>
    <w:p w:rsidR="00C01A02" w:rsidRPr="000E1EED" w:rsidRDefault="00C01A02" w:rsidP="00C01A02">
      <w:pPr>
        <w:pStyle w:val="BodyText"/>
      </w:pPr>
      <w:r w:rsidRPr="000E1EED">
        <w:t>Traditionally, the implementa</w:t>
      </w:r>
      <w:r>
        <w:t>tion of packet-switched network</w:t>
      </w:r>
      <w:r w:rsidRPr="000E1EED">
        <w:t xml:space="preserve"> has been circumvented for vehicle multimedia applications due to </w:t>
      </w:r>
      <w:r>
        <w:t>its</w:t>
      </w:r>
      <w:r w:rsidRPr="000E1EED">
        <w:t xml:space="preserve"> nondeterministic nature. The recent work of the IEEE Audio Video Bridging (AVB) task group offers draft standards-based approach for highly consistent networked transmission for low latency applications like those found within an automobile. While these AVB protocols can be used on more than one physical layer type, this project will focus on the application of AVB over Ethernet. Wired Ethernet networks employing AVB protocols are very well suited to automotive deployment due to both simplified cabling and reliability of a hard-wired solution.</w:t>
      </w:r>
    </w:p>
    <w:p w:rsidR="00C01A02" w:rsidRPr="000E1EED" w:rsidRDefault="00C01A02" w:rsidP="00C01A02">
      <w:pPr>
        <w:pStyle w:val="Heading3"/>
      </w:pPr>
      <w:bookmarkStart w:id="14" w:name="_Toc352130680"/>
      <w:bookmarkStart w:id="15" w:name="_Toc352132091"/>
      <w:r w:rsidRPr="000E1EED">
        <w:t>Requirements for A/V streaming</w:t>
      </w:r>
      <w:bookmarkEnd w:id="14"/>
      <w:bookmarkEnd w:id="15"/>
    </w:p>
    <w:p w:rsidR="00C01A02" w:rsidRPr="000E1EED" w:rsidRDefault="00C01A02" w:rsidP="00C01A02">
      <w:pPr>
        <w:pStyle w:val="BodyText"/>
      </w:pPr>
      <w:r w:rsidRPr="000E1EED">
        <w:t>So, what</w:t>
      </w:r>
      <w:r>
        <w:t xml:space="preserve"> is</w:t>
      </w:r>
      <w:r w:rsidRPr="000E1EED">
        <w:t xml:space="preserve"> wrong with typical packet-switched networks? Before that can be answered, the requirements for A/V streaming must be </w:t>
      </w:r>
      <w:r>
        <w:t>explored</w:t>
      </w:r>
      <w:r w:rsidRPr="000E1EED">
        <w:t>:</w:t>
      </w:r>
    </w:p>
    <w:p w:rsidR="00C01A02" w:rsidRPr="000E1EED" w:rsidRDefault="00C01A02" w:rsidP="00C01A02">
      <w:pPr>
        <w:pStyle w:val="BodyText"/>
      </w:pPr>
      <w:r w:rsidRPr="000E1EED">
        <w:lastRenderedPageBreak/>
        <w:t xml:space="preserve">It must be conceivable to synchronize multiple streams so that they can be rendered in time with </w:t>
      </w:r>
      <w:r>
        <w:t>regards</w:t>
      </w:r>
      <w:r w:rsidRPr="000E1EED">
        <w:t xml:space="preserve"> to each other. At its humblest case, this might be ensuring “lip synch” so that the audio and video aspects of a movie or television show are not out of synchronization. A much more rigorous requirement comes from the need to keep multiple digital speakers in phase, this means keeping streams synchronized within approximately one microsecond.</w:t>
      </w:r>
    </w:p>
    <w:p w:rsidR="00C01A02" w:rsidRPr="000E1EED" w:rsidRDefault="00C01A02" w:rsidP="00C01A02">
      <w:pPr>
        <w:pStyle w:val="BodyText"/>
      </w:pPr>
      <w:r w:rsidRPr="000E1EED">
        <w:t>The worst case delay for a stream in the network, including buffering delays at the source and destination, must be short and deterministic. For almost all automotive applications, this means that the network must not considerably contribute to the user-interface delay: the time from when the consumer requests an action (e.g., presses a button on a controller) until that action is readily apparent by the consumer (e.g., “play”, “pause”, “forward”, “reverse”, etc.). This is something on the order of 2ms.</w:t>
      </w:r>
    </w:p>
    <w:p w:rsidR="00C01A02" w:rsidRPr="000E1EED" w:rsidRDefault="00C01A02" w:rsidP="00C01A02">
      <w:pPr>
        <w:pStyle w:val="BodyText"/>
      </w:pPr>
      <w:r w:rsidRPr="000E1EED">
        <w:t>Lastly, applications must be able to get a high level of assurance that the network resources required are available and will continue</w:t>
      </w:r>
      <w:r>
        <w:t xml:space="preserve"> to be</w:t>
      </w:r>
      <w:r w:rsidRPr="000E1EED">
        <w:t xml:space="preserve"> available as long as the application needs it. This is </w:t>
      </w:r>
      <w:r>
        <w:t xml:space="preserve">sometimes </w:t>
      </w:r>
      <w:r w:rsidRPr="000E1EED">
        <w:t>called a</w:t>
      </w:r>
      <w:r>
        <w:t>s</w:t>
      </w:r>
      <w:r w:rsidRPr="000E1EED">
        <w:t xml:space="preserve"> “reservation”, and sometimes </w:t>
      </w:r>
      <w:r>
        <w:t>as</w:t>
      </w:r>
      <w:r w:rsidRPr="000E1EED">
        <w:t xml:space="preserve"> “admission control”. The intent is for an application to let know the network of the requirements for a stream ahead of time, and have the network lock down the resources required for that stream and, if they are not available, to notify the application. Typical resources needed by A/V streams are throughput and specific constraints on delay.</w:t>
      </w:r>
    </w:p>
    <w:p w:rsidR="00C01A02" w:rsidRPr="000E1EED" w:rsidRDefault="00C01A02" w:rsidP="00C01A02">
      <w:pPr>
        <w:pStyle w:val="Heading3"/>
      </w:pPr>
      <w:bookmarkStart w:id="16" w:name="_Toc352130681"/>
      <w:bookmarkStart w:id="17" w:name="_Toc352132092"/>
      <w:r w:rsidRPr="000E1EED">
        <w:t>The problems with existing approaches</w:t>
      </w:r>
      <w:bookmarkEnd w:id="16"/>
      <w:bookmarkEnd w:id="17"/>
    </w:p>
    <w:p w:rsidR="00C01A02" w:rsidRPr="000E1EED" w:rsidRDefault="00C01A02" w:rsidP="00C01A02">
      <w:pPr>
        <w:pStyle w:val="BodyText"/>
      </w:pPr>
      <w:r w:rsidRPr="000E1EED">
        <w:t xml:space="preserve">Virtually all existing network equipment is grounded on IT requirements: move the data through the network as fast as possible with smallest cost and marginal management. This is an admirable approach </w:t>
      </w:r>
      <w:r>
        <w:t>in a world with no</w:t>
      </w:r>
      <w:r w:rsidRPr="000E1EED">
        <w:t xml:space="preserve"> hard bounds on delay or synchronization requirements. IT-oriented networks do not always, however, meet the requirements of the previous section:</w:t>
      </w:r>
    </w:p>
    <w:p w:rsidR="00C01A02" w:rsidRPr="000E1EED" w:rsidRDefault="00C01A02" w:rsidP="00C01A02">
      <w:pPr>
        <w:pStyle w:val="BodyText"/>
      </w:pPr>
      <w:r w:rsidRPr="000E1EED">
        <w:t xml:space="preserve">There is no notion of “time” in an IT network – There is nothing in the network infrastructure itself that can </w:t>
      </w:r>
      <w:r>
        <w:t xml:space="preserve">provide </w:t>
      </w:r>
      <w:r w:rsidRPr="000E1EED">
        <w:t>assistance in synchronization or offer any kind of precision timing mechanism.</w:t>
      </w:r>
    </w:p>
    <w:p w:rsidR="00C01A02" w:rsidRPr="000E1EED" w:rsidRDefault="00C01A02" w:rsidP="00C01A02">
      <w:pPr>
        <w:pStyle w:val="BodyText"/>
      </w:pPr>
      <w:r w:rsidRPr="000E1EED">
        <w:t xml:space="preserve">Delays can be too high – While delay through a network may, on the average, be very low, there is little exertion made to bind that delay. In an IT network, transporting data </w:t>
      </w:r>
      <w:r w:rsidRPr="000E1EED">
        <w:lastRenderedPageBreak/>
        <w:t>reliably is regarded as much more imperative than for the data to be delivered within a definite time.</w:t>
      </w:r>
    </w:p>
    <w:p w:rsidR="00C01A02" w:rsidRPr="000E1EED" w:rsidRDefault="00C01A02" w:rsidP="00C01A02">
      <w:pPr>
        <w:pStyle w:val="BodyText"/>
      </w:pPr>
      <w:r w:rsidRPr="000E1EED">
        <w:t xml:space="preserve">The network itself does not avoid network congestion, so data can be lost if buffers are insufficient or link bandwidth is deficient for offered traffic – IT networks count on higher level protocols to </w:t>
      </w:r>
      <w:r>
        <w:t>manage</w:t>
      </w:r>
      <w:r w:rsidRPr="000E1EED">
        <w:t xml:space="preserve"> congestion (e.g., TCP) by regulating transmission and retransmitting dropped packets. This is tolerable when long delays are acceptable, but will not work where low deterministic delays are the requirement.</w:t>
      </w:r>
    </w:p>
    <w:p w:rsidR="00C01A02" w:rsidRPr="000E1EED" w:rsidRDefault="00C01A02" w:rsidP="00C01A02">
      <w:pPr>
        <w:pStyle w:val="BodyText"/>
      </w:pPr>
      <w:r w:rsidRPr="000E1EED">
        <w:t>The representative way these last two problems are handled today is with buffering, but excessive buffering can cause delays that are absolutely intolerable in an automotive environment.</w:t>
      </w:r>
    </w:p>
    <w:p w:rsidR="00C01A02" w:rsidRDefault="00C01A02" w:rsidP="00C01A02">
      <w:pPr>
        <w:pStyle w:val="Heading2"/>
      </w:pPr>
      <w:bookmarkStart w:id="18" w:name="_Toc352130682"/>
      <w:bookmarkStart w:id="19" w:name="_Toc352132093"/>
      <w:r>
        <w:t>The Audio and Video Bridging Standard</w:t>
      </w:r>
      <w:bookmarkEnd w:id="18"/>
      <w:bookmarkEnd w:id="19"/>
    </w:p>
    <w:p w:rsidR="00C01A02" w:rsidRDefault="00C01A02" w:rsidP="00C01A02">
      <w:pPr>
        <w:pStyle w:val="BodyText"/>
      </w:pPr>
      <w:r>
        <w:t>An “Audio Video Bridging” network is one that implements a set of protocols being developed by the IEEE 802.1 Audio/Video Bridging Task Group. There are four primary updates between the proposed Audio Video Bridging architecture and existing 802 architectures (from now on the term “AVB” will be used instead of “Audio Video Bridging”):</w:t>
      </w:r>
    </w:p>
    <w:p w:rsidR="00C01A02" w:rsidRDefault="00C01A02" w:rsidP="00C01A02">
      <w:pPr>
        <w:pStyle w:val="BodyText"/>
      </w:pPr>
      <w:r>
        <w:t>1. Precise synchronization,</w:t>
      </w:r>
    </w:p>
    <w:p w:rsidR="00C01A02" w:rsidRDefault="00C01A02" w:rsidP="00C01A02">
      <w:pPr>
        <w:pStyle w:val="BodyText"/>
      </w:pPr>
      <w:r>
        <w:t>2. Traffic shaping for media streams,</w:t>
      </w:r>
    </w:p>
    <w:p w:rsidR="00C01A02" w:rsidRDefault="00C01A02" w:rsidP="00C01A02">
      <w:pPr>
        <w:pStyle w:val="BodyText"/>
      </w:pPr>
      <w:r>
        <w:t>3. Admission controls (or stream reservation), and</w:t>
      </w:r>
    </w:p>
    <w:p w:rsidR="00C01A02" w:rsidRDefault="00C01A02" w:rsidP="00C01A02">
      <w:pPr>
        <w:pStyle w:val="BodyText"/>
      </w:pPr>
      <w:r>
        <w:t>4. Identification of non-participating devices.</w:t>
      </w:r>
    </w:p>
    <w:p w:rsidR="00C01A02" w:rsidRDefault="00C01A02" w:rsidP="004527AA">
      <w:pPr>
        <w:pStyle w:val="BodyText"/>
        <w:jc w:val="center"/>
      </w:pPr>
      <w:r>
        <w:rPr>
          <w:noProof/>
          <w:lang w:eastAsia="en-IN"/>
        </w:rPr>
        <w:lastRenderedPageBreak/>
        <w:drawing>
          <wp:inline distT="0" distB="0" distL="0" distR="0" wp14:anchorId="3BE7AECF" wp14:editId="422A0A53">
            <wp:extent cx="5943600" cy="3967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C01A02" w:rsidRPr="00F25EA2" w:rsidRDefault="00C01A02" w:rsidP="00C01A02">
      <w:pPr>
        <w:pStyle w:val="Caption"/>
      </w:pPr>
      <w:bookmarkStart w:id="20" w:name="_Toc352130777"/>
      <w:bookmarkStart w:id="21" w:name="_Ref352131736"/>
      <w:bookmarkStart w:id="22" w:name="_Toc352132188"/>
      <w:r>
        <w:t xml:space="preserve">Figure </w:t>
      </w:r>
      <w:r>
        <w:fldChar w:fldCharType="begin"/>
      </w:r>
      <w:r>
        <w:instrText xml:space="preserve"> SEQ Figure \* ARABIC </w:instrText>
      </w:r>
      <w:r>
        <w:fldChar w:fldCharType="separate"/>
      </w:r>
      <w:r w:rsidR="00DA08FF">
        <w:rPr>
          <w:noProof/>
        </w:rPr>
        <w:t>1</w:t>
      </w:r>
      <w:r>
        <w:fldChar w:fldCharType="end"/>
      </w:r>
      <w:bookmarkEnd w:id="21"/>
      <w:r>
        <w:t xml:space="preserve">: </w:t>
      </w:r>
      <w:r w:rsidRPr="00BC15E2">
        <w:t>AVB connections</w:t>
      </w:r>
      <w:r>
        <w:t xml:space="preserve"> </w:t>
      </w:r>
      <w:r>
        <w:fldChar w:fldCharType="begin"/>
      </w:r>
      <w:r>
        <w:instrText xml:space="preserve"> REF AVnuWhitepaper \h </w:instrText>
      </w:r>
      <w:r>
        <w:fldChar w:fldCharType="separate"/>
      </w:r>
      <w:r w:rsidR="00DA08FF">
        <w:t>[1]</w:t>
      </w:r>
      <w:bookmarkEnd w:id="20"/>
      <w:bookmarkEnd w:id="22"/>
      <w:r>
        <w:fldChar w:fldCharType="end"/>
      </w:r>
    </w:p>
    <w:p w:rsidR="00C01A02" w:rsidRDefault="00C01A02" w:rsidP="00C01A02">
      <w:pPr>
        <w:pStyle w:val="BodyText"/>
      </w:pPr>
    </w:p>
    <w:p w:rsidR="00C01A02" w:rsidRDefault="00C01A02" w:rsidP="00C01A02">
      <w:pPr>
        <w:pStyle w:val="BodyText"/>
      </w:pPr>
      <w:r>
        <w:t>These updates are implemented using rather small additions to the standard layer-2 MACs</w:t>
      </w:r>
      <w:r>
        <w:rPr>
          <w:rStyle w:val="FootnoteReference"/>
        </w:rPr>
        <w:footnoteReference w:id="1"/>
      </w:r>
      <w:r>
        <w:t xml:space="preserve"> and bridges protocol (IEEE Std.802.1). This “minimal change” attitude allows for easy communication between non-AVB and AVB devices using standard 802 frames. Nevertheless, as shown in</w:t>
      </w:r>
      <w:r w:rsidR="00BB0AA3">
        <w:t xml:space="preserve"> </w:t>
      </w:r>
      <w:r w:rsidR="00BB0AA3">
        <w:fldChar w:fldCharType="begin"/>
      </w:r>
      <w:r w:rsidR="00BB0AA3">
        <w:instrText xml:space="preserve"> REF _Ref352131736 \h </w:instrText>
      </w:r>
      <w:r w:rsidR="00BB0AA3">
        <w:fldChar w:fldCharType="separate"/>
      </w:r>
      <w:r w:rsidR="00DA08FF">
        <w:t xml:space="preserve">Figure </w:t>
      </w:r>
      <w:r w:rsidR="00DA08FF">
        <w:rPr>
          <w:noProof/>
        </w:rPr>
        <w:t>1</w:t>
      </w:r>
      <w:r w:rsidR="00BB0AA3">
        <w:fldChar w:fldCharType="end"/>
      </w:r>
      <w:r>
        <w:t>, only AVB devices are capable of:</w:t>
      </w:r>
    </w:p>
    <w:p w:rsidR="00C01A02" w:rsidRDefault="00C01A02" w:rsidP="00C01A02">
      <w:pPr>
        <w:pStyle w:val="BodyText"/>
        <w:numPr>
          <w:ilvl w:val="0"/>
          <w:numId w:val="7"/>
        </w:numPr>
      </w:pPr>
      <w:r>
        <w:t xml:space="preserve">Reserving a portion of network resources for streaming media </w:t>
      </w:r>
    </w:p>
    <w:p w:rsidR="00C01A02" w:rsidRDefault="00C01A02" w:rsidP="00C01A02">
      <w:pPr>
        <w:pStyle w:val="BodyText"/>
        <w:numPr>
          <w:ilvl w:val="0"/>
          <w:numId w:val="7"/>
        </w:numPr>
      </w:pPr>
      <w:r>
        <w:t xml:space="preserve">Sending and receiving the new time-sensitive frames. </w:t>
      </w:r>
    </w:p>
    <w:p w:rsidR="00C01A02" w:rsidRDefault="00C01A02" w:rsidP="00C01A02">
      <w:pPr>
        <w:pStyle w:val="Heading3"/>
      </w:pPr>
      <w:bookmarkStart w:id="23" w:name="_Toc352130683"/>
      <w:bookmarkStart w:id="24" w:name="_Toc352132094"/>
      <w:r>
        <w:lastRenderedPageBreak/>
        <w:t>Precise Time Synchronization</w:t>
      </w:r>
      <w:bookmarkEnd w:id="23"/>
      <w:bookmarkEnd w:id="24"/>
    </w:p>
    <w:p w:rsidR="00C01A02" w:rsidRDefault="00C01A02" w:rsidP="00C01A02">
      <w:pPr>
        <w:pStyle w:val="BodyText"/>
      </w:pPr>
      <w:r>
        <w:t>AVB nodes periodically synchronize their reference clocks very precisely by exchanging timing information across the links that connect them. This nano-precision synchronization has the following rationale:</w:t>
      </w:r>
    </w:p>
    <w:p w:rsidR="00C01A02" w:rsidRDefault="00C01A02" w:rsidP="00C01A02">
      <w:pPr>
        <w:pStyle w:val="BodyText"/>
        <w:numPr>
          <w:ilvl w:val="0"/>
          <w:numId w:val="28"/>
        </w:numPr>
      </w:pPr>
      <w:r>
        <w:t>To allow a common time base across the various connected nodes. This common time base now allows these nodes to communicate among themselves with respect to a time that every node in the cluster understands.</w:t>
      </w:r>
    </w:p>
    <w:p w:rsidR="00C01A02" w:rsidRDefault="00C01A02" w:rsidP="00C01A02">
      <w:pPr>
        <w:pStyle w:val="BodyText"/>
        <w:numPr>
          <w:ilvl w:val="0"/>
          <w:numId w:val="28"/>
        </w:numPr>
      </w:pPr>
      <w:r>
        <w:t xml:space="preserve">To allow the transmission and reception of multiple synchronized media streams. More explanation on this would follow. </w:t>
      </w:r>
    </w:p>
    <w:p w:rsidR="00C01A02" w:rsidRDefault="00C01A02" w:rsidP="00C01A02">
      <w:pPr>
        <w:pStyle w:val="BodyText"/>
      </w:pPr>
      <w:r>
        <w:t xml:space="preserve">The protocol used for maintaining this precise time synchronization is specified in IEEE Std.802.1AS </w:t>
      </w:r>
      <w:r>
        <w:fldChar w:fldCharType="begin"/>
      </w:r>
      <w:r>
        <w:instrText xml:space="preserve"> REF IEEEAS \h </w:instrText>
      </w:r>
      <w:r>
        <w:fldChar w:fldCharType="separate"/>
      </w:r>
      <w:r w:rsidR="00DA08FF">
        <w:t>[4]</w:t>
      </w:r>
      <w:r>
        <w:fldChar w:fldCharType="end"/>
      </w:r>
      <w:r>
        <w:t xml:space="preserve"> which is a very rigidly constrained subset of another IEEE standard (IEEE Std.1588 </w:t>
      </w:r>
      <w:r>
        <w:fldChar w:fldCharType="begin"/>
      </w:r>
      <w:r>
        <w:instrText xml:space="preserve"> REF IEEE1588 \h </w:instrText>
      </w:r>
      <w:r>
        <w:fldChar w:fldCharType="separate"/>
      </w:r>
      <w:r w:rsidR="00DA08FF">
        <w:t>[2]</w:t>
      </w:r>
      <w:r>
        <w:fldChar w:fldCharType="end"/>
      </w:r>
      <w:r>
        <w:t>). IEEE Std.1588 was drafted for industrial and control applications.</w:t>
      </w:r>
    </w:p>
    <w:p w:rsidR="00C01A02" w:rsidRDefault="00C01A02" w:rsidP="00C01A02">
      <w:pPr>
        <w:pStyle w:val="BodyText"/>
      </w:pPr>
      <w:r>
        <w:t xml:space="preserve">The IEEE Std.802.1AS protocol forms a domain among all the participating devices. And this domain dissects the devices into devices that are capable of implementing and adhering to the standard and those that do not. Refer to </w:t>
      </w:r>
      <w:r w:rsidR="00BB0AA3">
        <w:fldChar w:fldCharType="begin"/>
      </w:r>
      <w:r w:rsidR="00BB0AA3">
        <w:instrText xml:space="preserve"> REF _Ref352131736 \h </w:instrText>
      </w:r>
      <w:r w:rsidR="00BB0AA3">
        <w:fldChar w:fldCharType="separate"/>
      </w:r>
      <w:r w:rsidR="00DA08FF">
        <w:t xml:space="preserve">Figure </w:t>
      </w:r>
      <w:r w:rsidR="00DA08FF">
        <w:rPr>
          <w:noProof/>
        </w:rPr>
        <w:t>1</w:t>
      </w:r>
      <w:r w:rsidR="00BB0AA3">
        <w:fldChar w:fldCharType="end"/>
      </w:r>
      <w:r w:rsidR="00BB0AA3">
        <w:t xml:space="preserve"> </w:t>
      </w:r>
      <w:r>
        <w:t>for a visual representation of the domains are formed.</w:t>
      </w:r>
    </w:p>
    <w:p w:rsidR="00C01A02" w:rsidRDefault="00C01A02" w:rsidP="00C01A02">
      <w:pPr>
        <w:pStyle w:val="BodyText"/>
      </w:pPr>
      <w:r>
        <w:t xml:space="preserve">Each of these timing domains would have a single device named among the participating nodes as the “Grand Master Clock”. The Grand master clock typically has the “best” internal clock. The definition of best in this context would be some sort of traceability to the international atomic clock (TAI) or to the coordinated universal time (UTC). All the other devices would name themselves as the “Slave” and would attempt to synchronize (periodically adjust their internal clocks) and syntonize (continuously adjust its clock ratio) with the master clock. </w:t>
      </w:r>
    </w:p>
    <w:p w:rsidR="00C01A02" w:rsidRDefault="00C01A02" w:rsidP="00C01A02">
      <w:pPr>
        <w:pStyle w:val="Heading4"/>
      </w:pPr>
      <w:bookmarkStart w:id="25" w:name="_Toc352130684"/>
      <w:bookmarkStart w:id="26" w:name="_Toc352132095"/>
      <w:r>
        <w:t>Systems</w:t>
      </w:r>
      <w:bookmarkEnd w:id="25"/>
      <w:bookmarkEnd w:id="26"/>
    </w:p>
    <w:p w:rsidR="00C01A02" w:rsidRDefault="00C01A02" w:rsidP="00C01A02">
      <w:pPr>
        <w:pStyle w:val="BodyText"/>
      </w:pPr>
      <w:r>
        <w:t xml:space="preserve">A PTP system is a made up of a combination of PTP and non-PTP devices in a distributed, networked environment. PTP devices can be ordinary clocks, boundary clocks, end-to-end transparent clocks, peer-to-peer transparent clocks, and management nodes. Non-PTP devices include any device that has not implemented the IEEE Std. 1588 protocol. </w:t>
      </w:r>
    </w:p>
    <w:p w:rsidR="00C01A02" w:rsidRDefault="00C01A02" w:rsidP="00C01A02">
      <w:pPr>
        <w:pStyle w:val="Heading4"/>
      </w:pPr>
      <w:bookmarkStart w:id="27" w:name="_Toc352130685"/>
      <w:bookmarkStart w:id="28" w:name="_Toc352132096"/>
      <w:r>
        <w:lastRenderedPageBreak/>
        <w:t>Architecture</w:t>
      </w:r>
      <w:bookmarkEnd w:id="27"/>
      <w:bookmarkEnd w:id="28"/>
    </w:p>
    <w:p w:rsidR="00C01A02" w:rsidRPr="00D136D7" w:rsidRDefault="00C01A02" w:rsidP="00C01A02">
      <w:pPr>
        <w:pStyle w:val="BodyText"/>
        <w:rPr>
          <w:lang w:val="en-AU"/>
        </w:rPr>
      </w:pPr>
      <w:r w:rsidRPr="00D136D7">
        <w:rPr>
          <w:lang w:val="en-AU"/>
        </w:rPr>
        <w:t>There are five basic types of PTP devices, as follows:</w:t>
      </w:r>
    </w:p>
    <w:p w:rsidR="00C01A02" w:rsidRPr="00D136D7" w:rsidRDefault="00C01A02" w:rsidP="00C01A02">
      <w:pPr>
        <w:pStyle w:val="BodyText"/>
        <w:numPr>
          <w:ilvl w:val="0"/>
          <w:numId w:val="10"/>
        </w:numPr>
        <w:rPr>
          <w:lang w:val="en-AU"/>
        </w:rPr>
      </w:pPr>
      <w:r w:rsidRPr="00D136D7">
        <w:rPr>
          <w:lang w:val="en-AU"/>
        </w:rPr>
        <w:t>Ordinary clock</w:t>
      </w:r>
    </w:p>
    <w:p w:rsidR="00C01A02" w:rsidRPr="00D136D7" w:rsidRDefault="00C01A02" w:rsidP="00C01A02">
      <w:pPr>
        <w:pStyle w:val="BodyText"/>
        <w:numPr>
          <w:ilvl w:val="0"/>
          <w:numId w:val="10"/>
        </w:numPr>
        <w:rPr>
          <w:lang w:val="en-AU"/>
        </w:rPr>
      </w:pPr>
      <w:r w:rsidRPr="00D136D7">
        <w:rPr>
          <w:lang w:val="en-AU"/>
        </w:rPr>
        <w:t>Boundary clock</w:t>
      </w:r>
    </w:p>
    <w:p w:rsidR="00C01A02" w:rsidRPr="00D136D7" w:rsidRDefault="00C01A02" w:rsidP="00C01A02">
      <w:pPr>
        <w:pStyle w:val="BodyText"/>
        <w:numPr>
          <w:ilvl w:val="0"/>
          <w:numId w:val="10"/>
        </w:numPr>
        <w:rPr>
          <w:lang w:val="en-AU"/>
        </w:rPr>
      </w:pPr>
      <w:r w:rsidRPr="00D136D7">
        <w:rPr>
          <w:lang w:val="en-AU"/>
        </w:rPr>
        <w:t>End-to-end transparent clock</w:t>
      </w:r>
    </w:p>
    <w:p w:rsidR="00C01A02" w:rsidRPr="00D136D7" w:rsidRDefault="00C01A02" w:rsidP="00C01A02">
      <w:pPr>
        <w:pStyle w:val="BodyText"/>
        <w:numPr>
          <w:ilvl w:val="0"/>
          <w:numId w:val="10"/>
        </w:numPr>
        <w:rPr>
          <w:lang w:val="en-AU"/>
        </w:rPr>
      </w:pPr>
      <w:r w:rsidRPr="00D136D7">
        <w:rPr>
          <w:lang w:val="en-AU"/>
        </w:rPr>
        <w:t>Peer-to-peer transparent clock</w:t>
      </w:r>
    </w:p>
    <w:p w:rsidR="00C01A02" w:rsidRPr="00D136D7" w:rsidRDefault="00C01A02" w:rsidP="00C01A02">
      <w:pPr>
        <w:pStyle w:val="BodyText"/>
        <w:numPr>
          <w:ilvl w:val="0"/>
          <w:numId w:val="10"/>
        </w:numPr>
        <w:rPr>
          <w:lang w:val="en-AU"/>
        </w:rPr>
      </w:pPr>
      <w:r w:rsidRPr="00D136D7">
        <w:rPr>
          <w:lang w:val="en-AU"/>
        </w:rPr>
        <w:t>Management node</w:t>
      </w:r>
    </w:p>
    <w:p w:rsidR="00C01A02" w:rsidRDefault="00C01A02" w:rsidP="00C01A02">
      <w:pPr>
        <w:pStyle w:val="BodyText"/>
      </w:pPr>
      <w:r w:rsidRPr="00D136D7">
        <w:rPr>
          <w:lang w:val="en-AU"/>
        </w:rPr>
        <w:t>All five types implement one or more aspects of the protocol.</w:t>
      </w:r>
      <w:r>
        <w:rPr>
          <w:lang w:val="en-AU"/>
        </w:rPr>
        <w:t xml:space="preserve"> In this project we will use on Ordinary clocks.</w:t>
      </w:r>
    </w:p>
    <w:p w:rsidR="00C01A02" w:rsidRDefault="00C01A02" w:rsidP="00C01A02">
      <w:pPr>
        <w:pStyle w:val="BodyText"/>
        <w:keepNext/>
        <w:jc w:val="center"/>
      </w:pPr>
      <w:r>
        <w:rPr>
          <w:noProof/>
          <w:lang w:eastAsia="en-IN"/>
        </w:rPr>
        <w:drawing>
          <wp:inline distT="0" distB="0" distL="0" distR="0" wp14:anchorId="61DAE4CC" wp14:editId="25884D5D">
            <wp:extent cx="538162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81625" cy="2238375"/>
                    </a:xfrm>
                    <a:prstGeom prst="rect">
                      <a:avLst/>
                    </a:prstGeom>
                  </pic:spPr>
                </pic:pic>
              </a:graphicData>
            </a:graphic>
          </wp:inline>
        </w:drawing>
      </w:r>
    </w:p>
    <w:p w:rsidR="00C01A02" w:rsidRDefault="00C01A02" w:rsidP="00C01A02">
      <w:pPr>
        <w:pStyle w:val="Caption"/>
      </w:pPr>
      <w:bookmarkStart w:id="29" w:name="_Toc352130778"/>
      <w:bookmarkStart w:id="30" w:name="_Toc352132189"/>
      <w:r>
        <w:t xml:space="preserve">Figure </w:t>
      </w:r>
      <w:r>
        <w:fldChar w:fldCharType="begin"/>
      </w:r>
      <w:r>
        <w:instrText xml:space="preserve"> SEQ Figure \* ARABIC </w:instrText>
      </w:r>
      <w:r>
        <w:fldChar w:fldCharType="separate"/>
      </w:r>
      <w:r w:rsidR="00DA08FF">
        <w:rPr>
          <w:noProof/>
        </w:rPr>
        <w:t>2</w:t>
      </w:r>
      <w:r>
        <w:fldChar w:fldCharType="end"/>
      </w:r>
      <w:r>
        <w:t xml:space="preserve">: </w:t>
      </w:r>
      <w:r w:rsidRPr="00F15FD0">
        <w:t>Simple master−slave clock hierarchy</w:t>
      </w:r>
      <w:r>
        <w:t xml:space="preserve"> </w:t>
      </w:r>
      <w:r>
        <w:fldChar w:fldCharType="begin"/>
      </w:r>
      <w:r>
        <w:instrText xml:space="preserve"> REF IEEE1588 \h </w:instrText>
      </w:r>
      <w:r>
        <w:fldChar w:fldCharType="separate"/>
      </w:r>
      <w:r w:rsidR="00DA08FF">
        <w:t>[2]</w:t>
      </w:r>
      <w:bookmarkEnd w:id="29"/>
      <w:bookmarkEnd w:id="30"/>
      <w:r>
        <w:fldChar w:fldCharType="end"/>
      </w:r>
    </w:p>
    <w:p w:rsidR="00C01A02" w:rsidRDefault="00C01A02" w:rsidP="00C01A02">
      <w:pPr>
        <w:pStyle w:val="Heading4"/>
        <w:rPr>
          <w:lang w:val="en-AU"/>
        </w:rPr>
      </w:pPr>
      <w:bookmarkStart w:id="31" w:name="_Toc352130686"/>
      <w:bookmarkStart w:id="32" w:name="_Toc352132097"/>
      <w:r>
        <w:rPr>
          <w:lang w:val="en-AU"/>
        </w:rPr>
        <w:t>Message Classes</w:t>
      </w:r>
      <w:bookmarkEnd w:id="31"/>
      <w:bookmarkEnd w:id="32"/>
    </w:p>
    <w:p w:rsidR="00C01A02" w:rsidRPr="001042B4" w:rsidRDefault="00C01A02" w:rsidP="00C01A02">
      <w:pPr>
        <w:pStyle w:val="BodyText"/>
        <w:rPr>
          <w:lang w:val="en-AU"/>
        </w:rPr>
      </w:pPr>
      <w:r w:rsidRPr="001042B4">
        <w:rPr>
          <w:lang w:val="en-AU"/>
        </w:rPr>
        <w:t>The protocol defines event and general PTP messages. Event messages are timed messages in that an</w:t>
      </w:r>
      <w:r>
        <w:rPr>
          <w:lang w:val="en-AU"/>
        </w:rPr>
        <w:t xml:space="preserve"> </w:t>
      </w:r>
      <w:r w:rsidRPr="001042B4">
        <w:rPr>
          <w:lang w:val="en-AU"/>
        </w:rPr>
        <w:t xml:space="preserve">accurate timestamp is generated at both transmission and receipt </w:t>
      </w:r>
      <w:r>
        <w:rPr>
          <w:lang w:val="en-AU"/>
        </w:rPr>
        <w:t>of these messages</w:t>
      </w:r>
      <w:r w:rsidRPr="001042B4">
        <w:rPr>
          <w:lang w:val="en-AU"/>
        </w:rPr>
        <w:t>. General messages do</w:t>
      </w:r>
      <w:r>
        <w:rPr>
          <w:lang w:val="en-AU"/>
        </w:rPr>
        <w:t xml:space="preserve"> </w:t>
      </w:r>
      <w:r w:rsidRPr="001042B4">
        <w:rPr>
          <w:lang w:val="en-AU"/>
        </w:rPr>
        <w:t>not require accurate timestamps.</w:t>
      </w:r>
    </w:p>
    <w:p w:rsidR="00C01A02" w:rsidRPr="001042B4" w:rsidRDefault="00C01A02" w:rsidP="00C01A02">
      <w:pPr>
        <w:pStyle w:val="BodyText"/>
        <w:rPr>
          <w:lang w:val="en-AU"/>
        </w:rPr>
      </w:pPr>
      <w:r w:rsidRPr="001042B4">
        <w:rPr>
          <w:lang w:val="en-AU"/>
        </w:rPr>
        <w:t>The set of event messages consists of:</w:t>
      </w:r>
    </w:p>
    <w:p w:rsidR="00C01A02" w:rsidRPr="001042B4" w:rsidRDefault="00C01A02" w:rsidP="00C01A02">
      <w:pPr>
        <w:pStyle w:val="BodyText"/>
        <w:numPr>
          <w:ilvl w:val="0"/>
          <w:numId w:val="8"/>
        </w:numPr>
        <w:rPr>
          <w:lang w:val="en-AU"/>
        </w:rPr>
      </w:pPr>
      <w:r w:rsidRPr="001042B4">
        <w:rPr>
          <w:lang w:val="en-AU"/>
        </w:rPr>
        <w:t>Sync</w:t>
      </w:r>
    </w:p>
    <w:p w:rsidR="00C01A02" w:rsidRPr="001042B4" w:rsidRDefault="00C01A02" w:rsidP="00C01A02">
      <w:pPr>
        <w:pStyle w:val="BodyText"/>
        <w:numPr>
          <w:ilvl w:val="0"/>
          <w:numId w:val="8"/>
        </w:numPr>
        <w:rPr>
          <w:lang w:val="en-AU"/>
        </w:rPr>
      </w:pPr>
      <w:r w:rsidRPr="001042B4">
        <w:rPr>
          <w:lang w:val="en-AU"/>
        </w:rPr>
        <w:t>Delay_Req</w:t>
      </w:r>
    </w:p>
    <w:p w:rsidR="00C01A02" w:rsidRPr="001042B4" w:rsidRDefault="00C01A02" w:rsidP="00C01A02">
      <w:pPr>
        <w:pStyle w:val="BodyText"/>
        <w:numPr>
          <w:ilvl w:val="0"/>
          <w:numId w:val="8"/>
        </w:numPr>
        <w:rPr>
          <w:lang w:val="en-AU"/>
        </w:rPr>
      </w:pPr>
      <w:r w:rsidRPr="001042B4">
        <w:rPr>
          <w:lang w:val="en-AU"/>
        </w:rPr>
        <w:lastRenderedPageBreak/>
        <w:t>Pdelay_Req</w:t>
      </w:r>
    </w:p>
    <w:p w:rsidR="00C01A02" w:rsidRDefault="00C01A02" w:rsidP="00C01A02">
      <w:pPr>
        <w:pStyle w:val="BodyText"/>
        <w:numPr>
          <w:ilvl w:val="0"/>
          <w:numId w:val="8"/>
        </w:numPr>
        <w:rPr>
          <w:lang w:val="en-AU"/>
        </w:rPr>
      </w:pPr>
      <w:r w:rsidRPr="001042B4">
        <w:rPr>
          <w:lang w:val="en-AU"/>
        </w:rPr>
        <w:t>Pdelay_Resp</w:t>
      </w:r>
    </w:p>
    <w:p w:rsidR="00C01A02" w:rsidRPr="001042B4" w:rsidRDefault="00C01A02" w:rsidP="00C01A02">
      <w:pPr>
        <w:pStyle w:val="BodyText"/>
        <w:rPr>
          <w:lang w:val="en-AU"/>
        </w:rPr>
      </w:pPr>
      <w:r w:rsidRPr="001042B4">
        <w:rPr>
          <w:lang w:val="en-AU"/>
        </w:rPr>
        <w:t>The set of general messages consists of:</w:t>
      </w:r>
    </w:p>
    <w:p w:rsidR="00C01A02" w:rsidRPr="001042B4" w:rsidRDefault="00C01A02" w:rsidP="00C01A02">
      <w:pPr>
        <w:pStyle w:val="BodyText"/>
        <w:numPr>
          <w:ilvl w:val="0"/>
          <w:numId w:val="9"/>
        </w:numPr>
        <w:rPr>
          <w:lang w:val="en-AU"/>
        </w:rPr>
      </w:pPr>
      <w:r w:rsidRPr="001042B4">
        <w:rPr>
          <w:lang w:val="en-AU"/>
        </w:rPr>
        <w:t>Announce</w:t>
      </w:r>
    </w:p>
    <w:p w:rsidR="00C01A02" w:rsidRPr="001042B4" w:rsidRDefault="00C01A02" w:rsidP="00C01A02">
      <w:pPr>
        <w:pStyle w:val="BodyText"/>
        <w:numPr>
          <w:ilvl w:val="0"/>
          <w:numId w:val="9"/>
        </w:numPr>
        <w:rPr>
          <w:lang w:val="en-AU"/>
        </w:rPr>
      </w:pPr>
      <w:r w:rsidRPr="001042B4">
        <w:rPr>
          <w:lang w:val="en-AU"/>
        </w:rPr>
        <w:t>Follow_Up</w:t>
      </w:r>
    </w:p>
    <w:p w:rsidR="00C01A02" w:rsidRPr="001042B4" w:rsidRDefault="00C01A02" w:rsidP="00C01A02">
      <w:pPr>
        <w:pStyle w:val="BodyText"/>
        <w:numPr>
          <w:ilvl w:val="0"/>
          <w:numId w:val="9"/>
        </w:numPr>
        <w:rPr>
          <w:lang w:val="en-AU"/>
        </w:rPr>
      </w:pPr>
      <w:r w:rsidRPr="001042B4">
        <w:rPr>
          <w:lang w:val="en-AU"/>
        </w:rPr>
        <w:t>Delay_Resp</w:t>
      </w:r>
    </w:p>
    <w:p w:rsidR="00C01A02" w:rsidRPr="001042B4" w:rsidRDefault="00C01A02" w:rsidP="00C01A02">
      <w:pPr>
        <w:pStyle w:val="BodyText"/>
        <w:numPr>
          <w:ilvl w:val="0"/>
          <w:numId w:val="9"/>
        </w:numPr>
        <w:rPr>
          <w:lang w:val="en-AU"/>
        </w:rPr>
      </w:pPr>
      <w:r w:rsidRPr="001042B4">
        <w:rPr>
          <w:lang w:val="en-AU"/>
        </w:rPr>
        <w:t>Pdelay_Resp_Follow_Up</w:t>
      </w:r>
    </w:p>
    <w:p w:rsidR="00C01A02" w:rsidRPr="001042B4" w:rsidRDefault="00C01A02" w:rsidP="00C01A02">
      <w:pPr>
        <w:pStyle w:val="BodyText"/>
        <w:numPr>
          <w:ilvl w:val="0"/>
          <w:numId w:val="9"/>
        </w:numPr>
        <w:rPr>
          <w:lang w:val="en-AU"/>
        </w:rPr>
      </w:pPr>
      <w:r w:rsidRPr="001042B4">
        <w:rPr>
          <w:lang w:val="en-AU"/>
        </w:rPr>
        <w:t>Management</w:t>
      </w:r>
    </w:p>
    <w:p w:rsidR="00C01A02" w:rsidRPr="001042B4" w:rsidRDefault="00C01A02" w:rsidP="00C01A02">
      <w:pPr>
        <w:pStyle w:val="BodyText"/>
        <w:numPr>
          <w:ilvl w:val="0"/>
          <w:numId w:val="9"/>
        </w:numPr>
        <w:rPr>
          <w:lang w:val="en-AU"/>
        </w:rPr>
      </w:pPr>
      <w:r w:rsidRPr="001042B4">
        <w:rPr>
          <w:lang w:val="en-AU"/>
        </w:rPr>
        <w:t>Signalling</w:t>
      </w:r>
    </w:p>
    <w:p w:rsidR="00C01A02" w:rsidRDefault="00C01A02" w:rsidP="00C01A02">
      <w:pPr>
        <w:pStyle w:val="BodyText"/>
        <w:rPr>
          <w:lang w:val="en-AU"/>
        </w:rPr>
      </w:pPr>
      <w:r>
        <w:rPr>
          <w:lang w:val="en-AU"/>
        </w:rPr>
        <w:t xml:space="preserve">The messages are explained in detail in the IEEE Std.1588:2008 standard </w:t>
      </w:r>
      <w:r>
        <w:rPr>
          <w:lang w:val="en-AU"/>
        </w:rPr>
        <w:fldChar w:fldCharType="begin"/>
      </w:r>
      <w:r>
        <w:rPr>
          <w:lang w:val="en-AU"/>
        </w:rPr>
        <w:instrText xml:space="preserve"> REF IEEE1588 \h </w:instrText>
      </w:r>
      <w:r>
        <w:rPr>
          <w:lang w:val="en-AU"/>
        </w:rPr>
      </w:r>
      <w:r>
        <w:rPr>
          <w:lang w:val="en-AU"/>
        </w:rPr>
        <w:fldChar w:fldCharType="separate"/>
      </w:r>
      <w:r w:rsidR="00DA08FF">
        <w:t>[2]</w:t>
      </w:r>
      <w:r>
        <w:rPr>
          <w:lang w:val="en-AU"/>
        </w:rPr>
        <w:fldChar w:fldCharType="end"/>
      </w:r>
      <w:r>
        <w:rPr>
          <w:lang w:val="en-AU"/>
        </w:rPr>
        <w:t>.</w:t>
      </w:r>
    </w:p>
    <w:p w:rsidR="00C01A02" w:rsidRDefault="00C01A02" w:rsidP="00C01A02">
      <w:pPr>
        <w:pStyle w:val="Heading4"/>
        <w:rPr>
          <w:lang w:val="en-AU"/>
        </w:rPr>
      </w:pPr>
      <w:bookmarkStart w:id="33" w:name="_Toc352130687"/>
      <w:bookmarkStart w:id="34" w:name="_Toc352132098"/>
      <w:r>
        <w:rPr>
          <w:lang w:val="en-AU"/>
        </w:rPr>
        <w:t>Clock Synchronization Model</w:t>
      </w:r>
      <w:bookmarkEnd w:id="33"/>
      <w:bookmarkEnd w:id="34"/>
    </w:p>
    <w:p w:rsidR="00C01A02" w:rsidRPr="00D5113B" w:rsidRDefault="00C01A02" w:rsidP="00C01A02">
      <w:pPr>
        <w:pStyle w:val="BodyText"/>
        <w:rPr>
          <w:lang w:val="en-AU"/>
        </w:rPr>
      </w:pPr>
      <w:r w:rsidRPr="00D5113B">
        <w:rPr>
          <w:lang w:val="en-AU"/>
        </w:rPr>
        <w:t>There are two phases in the normal execution of the protocol:</w:t>
      </w:r>
    </w:p>
    <w:p w:rsidR="00C01A02" w:rsidRDefault="00C01A02" w:rsidP="00C01A02">
      <w:pPr>
        <w:pStyle w:val="Heading5"/>
        <w:rPr>
          <w:lang w:val="en-AU"/>
        </w:rPr>
      </w:pPr>
      <w:bookmarkStart w:id="35" w:name="_Toc352130688"/>
      <w:bookmarkStart w:id="36" w:name="_Toc352132099"/>
      <w:r w:rsidRPr="00D5113B">
        <w:rPr>
          <w:lang w:val="en-AU"/>
        </w:rPr>
        <w:t>Establishing the master-slave hierarchy</w:t>
      </w:r>
      <w:bookmarkEnd w:id="35"/>
      <w:bookmarkEnd w:id="36"/>
    </w:p>
    <w:p w:rsidR="00C01A02" w:rsidRDefault="00C01A02" w:rsidP="00C01A02">
      <w:pPr>
        <w:pStyle w:val="BodyText"/>
        <w:rPr>
          <w:lang w:val="en-AU"/>
        </w:rPr>
      </w:pPr>
      <w:r w:rsidRPr="00D5113B">
        <w:rPr>
          <w:lang w:val="en-AU"/>
        </w:rPr>
        <w:t>Within a domain, each port executes an independent copy of the</w:t>
      </w:r>
      <w:r>
        <w:rPr>
          <w:lang w:val="en-AU"/>
        </w:rPr>
        <w:t xml:space="preserve"> </w:t>
      </w:r>
      <w:r w:rsidRPr="00D5113B">
        <w:rPr>
          <w:lang w:val="en-AU"/>
        </w:rPr>
        <w:t xml:space="preserve">protocol state machine. For “state decision events,” each port examines the contents of </w:t>
      </w:r>
      <w:r>
        <w:rPr>
          <w:lang w:val="en-AU"/>
        </w:rPr>
        <w:t>the</w:t>
      </w:r>
      <w:r w:rsidRPr="00D5113B">
        <w:rPr>
          <w:lang w:val="en-AU"/>
        </w:rPr>
        <w:t xml:space="preserve"> </w:t>
      </w:r>
      <w:r>
        <w:rPr>
          <w:lang w:val="en-AU"/>
        </w:rPr>
        <w:t>“</w:t>
      </w:r>
      <w:r w:rsidRPr="00D5113B">
        <w:rPr>
          <w:lang w:val="en-AU"/>
        </w:rPr>
        <w:t>Announce</w:t>
      </w:r>
      <w:r>
        <w:rPr>
          <w:lang w:val="en-AU"/>
        </w:rPr>
        <w:t xml:space="preserve">” </w:t>
      </w:r>
      <w:r w:rsidRPr="00D5113B">
        <w:rPr>
          <w:lang w:val="en-AU"/>
        </w:rPr>
        <w:t>messages received on the port. Using the best master clock algorithm, the Announce message contents and</w:t>
      </w:r>
      <w:r>
        <w:rPr>
          <w:lang w:val="en-AU"/>
        </w:rPr>
        <w:t xml:space="preserve"> </w:t>
      </w:r>
      <w:r w:rsidRPr="00D5113B">
        <w:rPr>
          <w:lang w:val="en-AU"/>
        </w:rPr>
        <w:t>the contents of the data sets associated with the ordinary or boundary clock are analysed to determine the</w:t>
      </w:r>
      <w:r>
        <w:rPr>
          <w:lang w:val="en-AU"/>
        </w:rPr>
        <w:t xml:space="preserve"> </w:t>
      </w:r>
      <w:r w:rsidRPr="00D5113B">
        <w:rPr>
          <w:lang w:val="en-AU"/>
        </w:rPr>
        <w:t>state of each port of the clock.</w:t>
      </w:r>
      <w:r>
        <w:rPr>
          <w:lang w:val="en-AU"/>
        </w:rPr>
        <w:t xml:space="preserve"> The various states are defined in </w:t>
      </w:r>
      <w:r>
        <w:rPr>
          <w:lang w:val="en-AU"/>
        </w:rPr>
        <w:fldChar w:fldCharType="begin"/>
      </w:r>
      <w:r>
        <w:rPr>
          <w:lang w:val="en-AU"/>
        </w:rPr>
        <w:instrText xml:space="preserve"> REF _Ref351838314 \h </w:instrText>
      </w:r>
      <w:r>
        <w:rPr>
          <w:lang w:val="en-AU"/>
        </w:rPr>
      </w:r>
      <w:r>
        <w:rPr>
          <w:lang w:val="en-AU"/>
        </w:rPr>
        <w:fldChar w:fldCharType="separate"/>
      </w:r>
      <w:r w:rsidR="00DA08FF">
        <w:t xml:space="preserve">Table </w:t>
      </w:r>
      <w:r w:rsidR="00DA08FF">
        <w:rPr>
          <w:noProof/>
        </w:rPr>
        <w:t>3</w:t>
      </w:r>
      <w:r>
        <w:rPr>
          <w:lang w:val="en-AU"/>
        </w:rPr>
        <w:fldChar w:fldCharType="end"/>
      </w:r>
      <w:r>
        <w:rPr>
          <w:lang w:val="en-AU"/>
        </w:rPr>
        <w:t xml:space="preserve">. </w:t>
      </w:r>
    </w:p>
    <w:p w:rsidR="00C01A02" w:rsidRPr="00D5113B" w:rsidRDefault="00C01A02" w:rsidP="00C01A02">
      <w:pPr>
        <w:pStyle w:val="Heading6"/>
        <w:rPr>
          <w:lang w:val="en-AU"/>
        </w:rPr>
      </w:pPr>
      <w:bookmarkStart w:id="37" w:name="_Ref352062393"/>
      <w:r w:rsidRPr="00D5113B">
        <w:rPr>
          <w:lang w:val="en-AU"/>
        </w:rPr>
        <w:t>Best master clock algorithm</w:t>
      </w:r>
      <w:bookmarkEnd w:id="37"/>
    </w:p>
    <w:p w:rsidR="00C01A02" w:rsidRPr="00D5113B" w:rsidRDefault="00C01A02" w:rsidP="00C01A02">
      <w:pPr>
        <w:pStyle w:val="BodyText"/>
        <w:rPr>
          <w:lang w:val="en-AU"/>
        </w:rPr>
      </w:pPr>
      <w:r w:rsidRPr="00D5113B">
        <w:rPr>
          <w:lang w:val="en-AU"/>
        </w:rPr>
        <w:t xml:space="preserve">The best master clock algorithm compares </w:t>
      </w:r>
      <w:r>
        <w:rPr>
          <w:lang w:val="en-AU"/>
        </w:rPr>
        <w:t xml:space="preserve">the </w:t>
      </w:r>
      <w:r w:rsidRPr="00D5113B">
        <w:rPr>
          <w:lang w:val="en-AU"/>
        </w:rPr>
        <w:t>data describing two clocks to determine which data describes the</w:t>
      </w:r>
      <w:r>
        <w:rPr>
          <w:lang w:val="en-AU"/>
        </w:rPr>
        <w:t xml:space="preserve"> </w:t>
      </w:r>
      <w:r w:rsidRPr="00D5113B">
        <w:rPr>
          <w:lang w:val="en-AU"/>
        </w:rPr>
        <w:t xml:space="preserve">better clock. This algorithm is used to determine which of the clocks </w:t>
      </w:r>
      <w:r>
        <w:rPr>
          <w:lang w:val="en-AU"/>
        </w:rPr>
        <w:t>in the PTP domain the best clock is</w:t>
      </w:r>
      <w:r w:rsidRPr="00D5113B">
        <w:rPr>
          <w:lang w:val="en-AU"/>
        </w:rPr>
        <w:t xml:space="preserve">. </w:t>
      </w:r>
      <w:r>
        <w:rPr>
          <w:lang w:val="en-AU"/>
        </w:rPr>
        <w:t xml:space="preserve">It is a distributed protocol, at the end of which, a single grand master clock is chosen by all the participating nodes, and a </w:t>
      </w:r>
      <w:r>
        <w:rPr>
          <w:lang w:val="en-AU"/>
        </w:rPr>
        <w:lastRenderedPageBreak/>
        <w:t>spanning tree is formed from the grand master clock to each of the participants. Note that this spanning tree is very different to the one formed by the IEEE 802.1Q.</w:t>
      </w:r>
    </w:p>
    <w:p w:rsidR="00C01A02" w:rsidRPr="00D5113B" w:rsidRDefault="00C01A02" w:rsidP="00C01A02">
      <w:pPr>
        <w:pStyle w:val="Heading5"/>
        <w:rPr>
          <w:lang w:val="en-AU"/>
        </w:rPr>
      </w:pPr>
      <w:bookmarkStart w:id="38" w:name="_Toc352130689"/>
      <w:bookmarkStart w:id="39" w:name="_Toc352132100"/>
      <w:r w:rsidRPr="00D5113B">
        <w:rPr>
          <w:lang w:val="en-AU"/>
        </w:rPr>
        <w:t>Synchronizing the clocks</w:t>
      </w:r>
      <w:bookmarkEnd w:id="38"/>
      <w:bookmarkEnd w:id="39"/>
    </w:p>
    <w:p w:rsidR="00C01A02" w:rsidRDefault="00C01A02" w:rsidP="00C01A02">
      <w:pPr>
        <w:pStyle w:val="BodyText"/>
        <w:rPr>
          <w:lang w:val="en-AU"/>
        </w:rPr>
      </w:pPr>
      <w:r w:rsidRPr="001D2762">
        <w:rPr>
          <w:lang w:val="en-AU"/>
        </w:rPr>
        <w:t>In a PTP system, ordinary or boundary clocks synchronize by exchanging PTP timing messages on the</w:t>
      </w:r>
      <w:r>
        <w:rPr>
          <w:lang w:val="en-AU"/>
        </w:rPr>
        <w:t xml:space="preserve"> </w:t>
      </w:r>
      <w:r w:rsidRPr="001D2762">
        <w:rPr>
          <w:lang w:val="en-AU"/>
        </w:rPr>
        <w:t>communication path linking the two clocks.</w:t>
      </w:r>
      <w:r>
        <w:rPr>
          <w:lang w:val="en-AU"/>
        </w:rPr>
        <w:t xml:space="preserve"> </w:t>
      </w:r>
      <w:r w:rsidRPr="001D2762">
        <w:rPr>
          <w:lang w:val="en-AU"/>
        </w:rPr>
        <w:t>The basic pattern of synchronization message exchange is illustrated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DA08FF">
        <w:t xml:space="preserve">Figure </w:t>
      </w:r>
      <w:r w:rsidR="00DA08FF">
        <w:rPr>
          <w:noProof/>
        </w:rPr>
        <w:t>3</w:t>
      </w:r>
      <w:r>
        <w:rPr>
          <w:lang w:val="en-AU"/>
        </w:rPr>
        <w:fldChar w:fldCharType="end"/>
      </w:r>
      <w:r w:rsidRPr="001D2762">
        <w:rPr>
          <w:lang w:val="en-AU"/>
        </w:rPr>
        <w:t>.</w:t>
      </w:r>
    </w:p>
    <w:p w:rsidR="00C01A02" w:rsidRDefault="00C01A02" w:rsidP="00C01A02">
      <w:pPr>
        <w:pStyle w:val="BodyText"/>
        <w:keepNext/>
        <w:jc w:val="center"/>
      </w:pPr>
      <w:r>
        <w:rPr>
          <w:noProof/>
          <w:lang w:eastAsia="en-IN"/>
        </w:rPr>
        <w:drawing>
          <wp:inline distT="0" distB="0" distL="0" distR="0" wp14:anchorId="790CA7CC" wp14:editId="758E3418">
            <wp:extent cx="4791075" cy="3952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791075" cy="3952875"/>
                    </a:xfrm>
                    <a:prstGeom prst="rect">
                      <a:avLst/>
                    </a:prstGeom>
                  </pic:spPr>
                </pic:pic>
              </a:graphicData>
            </a:graphic>
          </wp:inline>
        </w:drawing>
      </w:r>
    </w:p>
    <w:p w:rsidR="00C01A02" w:rsidRDefault="00C01A02" w:rsidP="00C01A02">
      <w:pPr>
        <w:pStyle w:val="Caption"/>
      </w:pPr>
      <w:bookmarkStart w:id="40" w:name="_Ref352062126"/>
      <w:bookmarkStart w:id="41" w:name="_Toc352130779"/>
      <w:bookmarkStart w:id="42" w:name="_Toc352132190"/>
      <w:r>
        <w:t xml:space="preserve">Figure </w:t>
      </w:r>
      <w:r>
        <w:fldChar w:fldCharType="begin"/>
      </w:r>
      <w:r>
        <w:instrText xml:space="preserve"> SEQ Figure \* ARABIC </w:instrText>
      </w:r>
      <w:r>
        <w:fldChar w:fldCharType="separate"/>
      </w:r>
      <w:r w:rsidR="00DA08FF">
        <w:rPr>
          <w:noProof/>
        </w:rPr>
        <w:t>3</w:t>
      </w:r>
      <w:r>
        <w:fldChar w:fldCharType="end"/>
      </w:r>
      <w:bookmarkEnd w:id="40"/>
      <w:r>
        <w:t xml:space="preserve">: </w:t>
      </w:r>
      <w:r w:rsidRPr="00836724">
        <w:t>Basic synchronization message exchange</w:t>
      </w:r>
      <w:r>
        <w:t xml:space="preserve"> </w:t>
      </w:r>
      <w:r>
        <w:fldChar w:fldCharType="begin"/>
      </w:r>
      <w:r>
        <w:instrText xml:space="preserve"> REF IEEE1588 \h </w:instrText>
      </w:r>
      <w:r>
        <w:fldChar w:fldCharType="separate"/>
      </w:r>
      <w:r w:rsidR="00DA08FF">
        <w:t>[2]</w:t>
      </w:r>
      <w:bookmarkEnd w:id="41"/>
      <w:bookmarkEnd w:id="42"/>
      <w:r>
        <w:fldChar w:fldCharType="end"/>
      </w:r>
    </w:p>
    <w:p w:rsidR="00C01A02" w:rsidRPr="00FB79FB" w:rsidRDefault="00C01A02" w:rsidP="00C01A02">
      <w:pPr>
        <w:pStyle w:val="BodyText"/>
        <w:rPr>
          <w:lang w:val="en-AU"/>
        </w:rPr>
      </w:pPr>
      <w:r w:rsidRPr="00FB79FB">
        <w:rPr>
          <w:lang w:val="en-AU"/>
        </w:rPr>
        <w:t>The message exchange pattern is as follows:</w:t>
      </w:r>
    </w:p>
    <w:p w:rsidR="00C01A02" w:rsidRPr="00FB79FB" w:rsidRDefault="00C01A02" w:rsidP="00C01A02">
      <w:pPr>
        <w:pStyle w:val="BodyText"/>
        <w:numPr>
          <w:ilvl w:val="0"/>
          <w:numId w:val="14"/>
        </w:numPr>
        <w:rPr>
          <w:lang w:val="en-AU"/>
        </w:rPr>
      </w:pPr>
      <w:r w:rsidRPr="00FB79FB">
        <w:rPr>
          <w:lang w:val="en-AU"/>
        </w:rPr>
        <w:t xml:space="preserve">The master </w:t>
      </w:r>
      <w:r>
        <w:rPr>
          <w:lang w:val="en-AU"/>
        </w:rPr>
        <w:t>initiates</w:t>
      </w:r>
      <w:r w:rsidRPr="00FB79FB">
        <w:rPr>
          <w:lang w:val="en-AU"/>
        </w:rPr>
        <w:t xml:space="preserve"> a Sync message to the slave and notes the time t1 at which it was sent.</w:t>
      </w:r>
    </w:p>
    <w:p w:rsidR="00C01A02" w:rsidRPr="00FB79FB" w:rsidRDefault="00C01A02" w:rsidP="00C01A02">
      <w:pPr>
        <w:pStyle w:val="BodyText"/>
        <w:numPr>
          <w:ilvl w:val="0"/>
          <w:numId w:val="14"/>
        </w:numPr>
        <w:rPr>
          <w:lang w:val="en-AU"/>
        </w:rPr>
      </w:pPr>
      <w:r w:rsidRPr="00FB79FB">
        <w:rPr>
          <w:lang w:val="en-AU"/>
        </w:rPr>
        <w:t>The slave receives the Sync message and notes the time of reception t2.</w:t>
      </w:r>
    </w:p>
    <w:p w:rsidR="00C01A02" w:rsidRPr="00FB79FB" w:rsidRDefault="00C01A02" w:rsidP="00C01A02">
      <w:pPr>
        <w:pStyle w:val="BodyText"/>
        <w:numPr>
          <w:ilvl w:val="0"/>
          <w:numId w:val="14"/>
        </w:numPr>
        <w:rPr>
          <w:lang w:val="en-AU"/>
        </w:rPr>
      </w:pPr>
      <w:r w:rsidRPr="00FB79FB">
        <w:rPr>
          <w:lang w:val="en-AU"/>
        </w:rPr>
        <w:t>The master conveys to the slave the timestamp t1 by:</w:t>
      </w:r>
    </w:p>
    <w:p w:rsidR="00C01A02" w:rsidRPr="00FB79FB" w:rsidRDefault="00C01A02" w:rsidP="00C01A02">
      <w:pPr>
        <w:pStyle w:val="BodyText"/>
        <w:numPr>
          <w:ilvl w:val="1"/>
          <w:numId w:val="15"/>
        </w:numPr>
        <w:rPr>
          <w:lang w:val="en-AU"/>
        </w:rPr>
      </w:pPr>
      <w:r w:rsidRPr="00FB79FB">
        <w:rPr>
          <w:lang w:val="en-AU"/>
        </w:rPr>
        <w:lastRenderedPageBreak/>
        <w:t>Embedding the timestamp t1 in the Sync message. This requires some sort of hardware</w:t>
      </w:r>
      <w:r>
        <w:rPr>
          <w:lang w:val="en-AU"/>
        </w:rPr>
        <w:t xml:space="preserve"> </w:t>
      </w:r>
      <w:r w:rsidRPr="00FB79FB">
        <w:rPr>
          <w:lang w:val="en-AU"/>
        </w:rPr>
        <w:t>processing for highest accuracy and precision.</w:t>
      </w:r>
      <w:r>
        <w:rPr>
          <w:lang w:val="en-AU"/>
        </w:rPr>
        <w:t xml:space="preserve"> (This is implemented in this project’s target hardware)</w:t>
      </w:r>
    </w:p>
    <w:p w:rsidR="00C01A02" w:rsidRPr="00FB79FB" w:rsidRDefault="00C01A02" w:rsidP="00C01A02">
      <w:pPr>
        <w:pStyle w:val="BodyText"/>
        <w:numPr>
          <w:ilvl w:val="1"/>
          <w:numId w:val="15"/>
        </w:numPr>
        <w:rPr>
          <w:lang w:val="en-AU"/>
        </w:rPr>
      </w:pPr>
      <w:r w:rsidRPr="00FB79FB">
        <w:rPr>
          <w:lang w:val="en-AU"/>
        </w:rPr>
        <w:t>Embedding the timestamp t1 in a Follow_Up message.</w:t>
      </w:r>
      <w:r>
        <w:rPr>
          <w:lang w:val="en-AU"/>
        </w:rPr>
        <w:t xml:space="preserve"> (This is followed by the test node PC)</w:t>
      </w:r>
    </w:p>
    <w:p w:rsidR="00C01A02" w:rsidRPr="00FB79FB" w:rsidRDefault="00C01A02" w:rsidP="00C01A02">
      <w:pPr>
        <w:pStyle w:val="BodyText"/>
        <w:numPr>
          <w:ilvl w:val="0"/>
          <w:numId w:val="14"/>
        </w:numPr>
        <w:rPr>
          <w:lang w:val="en-AU"/>
        </w:rPr>
      </w:pPr>
      <w:r w:rsidRPr="00FB79FB">
        <w:rPr>
          <w:lang w:val="en-AU"/>
        </w:rPr>
        <w:t>The slave sends a Delay_Req message to the master and notes the time t3 at which it was sent.</w:t>
      </w:r>
    </w:p>
    <w:p w:rsidR="00C01A02" w:rsidRPr="00FB79FB" w:rsidRDefault="00C01A02" w:rsidP="00C01A02">
      <w:pPr>
        <w:pStyle w:val="BodyText"/>
        <w:numPr>
          <w:ilvl w:val="0"/>
          <w:numId w:val="14"/>
        </w:numPr>
        <w:rPr>
          <w:lang w:val="en-AU"/>
        </w:rPr>
      </w:pPr>
      <w:r w:rsidRPr="00FB79FB">
        <w:rPr>
          <w:lang w:val="en-AU"/>
        </w:rPr>
        <w:t>The master receives the Delay_Req message and notes the time of reception t4.</w:t>
      </w:r>
    </w:p>
    <w:p w:rsidR="00C01A02" w:rsidRPr="00FB79FB" w:rsidRDefault="00C01A02" w:rsidP="00C01A02">
      <w:pPr>
        <w:pStyle w:val="BodyText"/>
        <w:numPr>
          <w:ilvl w:val="0"/>
          <w:numId w:val="14"/>
        </w:numPr>
        <w:rPr>
          <w:lang w:val="en-AU"/>
        </w:rPr>
      </w:pPr>
      <w:r w:rsidRPr="00FB79FB">
        <w:rPr>
          <w:lang w:val="en-AU"/>
        </w:rPr>
        <w:t>The master conveys to the slave the timestamp t4 by embedding it in a Delay_Resp message.</w:t>
      </w:r>
    </w:p>
    <w:p w:rsidR="00C01A02" w:rsidRPr="00FB79FB" w:rsidRDefault="00C01A02" w:rsidP="00C01A02">
      <w:pPr>
        <w:pStyle w:val="BodyText"/>
        <w:rPr>
          <w:lang w:val="en-AU"/>
        </w:rPr>
      </w:pPr>
      <w:r w:rsidRPr="00FB79FB">
        <w:rPr>
          <w:lang w:val="en-AU"/>
        </w:rPr>
        <w:t>At the conclusion of this exchange of messages, the slave possesses all four timestamps. These timestamps</w:t>
      </w:r>
      <w:r>
        <w:rPr>
          <w:lang w:val="en-AU"/>
        </w:rPr>
        <w:t xml:space="preserve"> will then be used by the slave to compute the offset of the slave’s clock with respect to the master. It will also be used to compute the mean propagation delay between the two clocks.</w:t>
      </w:r>
    </w:p>
    <w:p w:rsidR="00C01A02" w:rsidRDefault="00C01A02" w:rsidP="00C01A02">
      <w:pPr>
        <w:pStyle w:val="Heading4"/>
        <w:rPr>
          <w:lang w:val="en-AU"/>
        </w:rPr>
      </w:pPr>
      <w:bookmarkStart w:id="43" w:name="_Toc352130690"/>
      <w:bookmarkStart w:id="44" w:name="_Toc352132101"/>
      <w:r>
        <w:rPr>
          <w:lang w:val="en-AU"/>
        </w:rPr>
        <w:t>Generation of message timestamps</w:t>
      </w:r>
      <w:bookmarkEnd w:id="43"/>
      <w:bookmarkEnd w:id="44"/>
    </w:p>
    <w:p w:rsidR="00C01A02" w:rsidRDefault="00C01A02" w:rsidP="00C01A02">
      <w:pPr>
        <w:pStyle w:val="BodyText"/>
        <w:rPr>
          <w:lang w:val="en-AU"/>
        </w:rPr>
      </w:pPr>
      <w:r>
        <w:rPr>
          <w:lang w:val="en-AU"/>
        </w:rPr>
        <w:t xml:space="preserve">A timestamp is generated when any PTP event message is sent or received. The timestamp has to be generated at a precise point of the message transmission / reception. </w:t>
      </w:r>
      <w:r w:rsidRPr="00FB79FB">
        <w:rPr>
          <w:lang w:val="en-AU"/>
        </w:rPr>
        <w:t>The generation of the timestamps, indicated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DA08FF">
        <w:t xml:space="preserve">Figure </w:t>
      </w:r>
      <w:r w:rsidR="00DA08FF">
        <w:rPr>
          <w:noProof/>
        </w:rPr>
        <w:t>3</w:t>
      </w:r>
      <w:r>
        <w:rPr>
          <w:lang w:val="en-AU"/>
        </w:rPr>
        <w:fldChar w:fldCharType="end"/>
      </w:r>
      <w:r w:rsidRPr="00FB79FB">
        <w:rPr>
          <w:lang w:val="en-AU"/>
        </w:rPr>
        <w:t>, is modelled in</w:t>
      </w:r>
      <w:r>
        <w:rPr>
          <w:lang w:val="en-AU"/>
        </w:rPr>
        <w:t xml:space="preserve"> </w:t>
      </w:r>
      <w:r>
        <w:rPr>
          <w:lang w:val="en-AU"/>
        </w:rPr>
        <w:fldChar w:fldCharType="begin"/>
      </w:r>
      <w:r>
        <w:rPr>
          <w:lang w:val="en-AU"/>
        </w:rPr>
        <w:instrText xml:space="preserve"> REF _Ref352062127 \h </w:instrText>
      </w:r>
      <w:r>
        <w:rPr>
          <w:lang w:val="en-AU"/>
        </w:rPr>
      </w:r>
      <w:r>
        <w:rPr>
          <w:lang w:val="en-AU"/>
        </w:rPr>
        <w:fldChar w:fldCharType="separate"/>
      </w:r>
      <w:r w:rsidR="00DA08FF">
        <w:t xml:space="preserve">Figure </w:t>
      </w:r>
      <w:r w:rsidR="00DA08FF">
        <w:rPr>
          <w:noProof/>
        </w:rPr>
        <w:t>4</w:t>
      </w:r>
      <w:r>
        <w:rPr>
          <w:lang w:val="en-AU"/>
        </w:rPr>
        <w:fldChar w:fldCharType="end"/>
      </w:r>
      <w:r w:rsidRPr="00FB79FB">
        <w:rPr>
          <w:lang w:val="en-AU"/>
        </w:rPr>
        <w:t>.</w:t>
      </w:r>
    </w:p>
    <w:p w:rsidR="00C01A02" w:rsidRDefault="00C01A02" w:rsidP="00C01A02">
      <w:pPr>
        <w:pStyle w:val="BodyText"/>
        <w:keepNext/>
      </w:pPr>
      <w:r>
        <w:rPr>
          <w:noProof/>
          <w:lang w:eastAsia="en-IN"/>
        </w:rPr>
        <w:lastRenderedPageBreak/>
        <w:drawing>
          <wp:inline distT="0" distB="0" distL="0" distR="0" wp14:anchorId="6B7167A4" wp14:editId="78A1E035">
            <wp:extent cx="5943600" cy="2556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email">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rsidR="00C01A02" w:rsidRDefault="00C01A02" w:rsidP="00C01A02">
      <w:pPr>
        <w:pStyle w:val="Caption"/>
      </w:pPr>
      <w:bookmarkStart w:id="45" w:name="_Ref352062127"/>
      <w:bookmarkStart w:id="46" w:name="_Toc352130780"/>
      <w:bookmarkStart w:id="47" w:name="_Toc352132191"/>
      <w:r>
        <w:t xml:space="preserve">Figure </w:t>
      </w:r>
      <w:r>
        <w:fldChar w:fldCharType="begin"/>
      </w:r>
      <w:r>
        <w:instrText xml:space="preserve"> SEQ Figure \* ARABIC </w:instrText>
      </w:r>
      <w:r>
        <w:fldChar w:fldCharType="separate"/>
      </w:r>
      <w:r w:rsidR="00DA08FF">
        <w:rPr>
          <w:noProof/>
        </w:rPr>
        <w:t>4</w:t>
      </w:r>
      <w:r>
        <w:fldChar w:fldCharType="end"/>
      </w:r>
      <w:bookmarkEnd w:id="45"/>
      <w:r>
        <w:t xml:space="preserve">: </w:t>
      </w:r>
      <w:r w:rsidRPr="00A96B91">
        <w:t>Timestamp generation model</w:t>
      </w:r>
      <w:r>
        <w:t xml:space="preserve"> </w:t>
      </w:r>
      <w:r>
        <w:fldChar w:fldCharType="begin"/>
      </w:r>
      <w:r>
        <w:instrText xml:space="preserve"> REF IEEE1588 \h </w:instrText>
      </w:r>
      <w:r>
        <w:fldChar w:fldCharType="separate"/>
      </w:r>
      <w:r w:rsidR="00DA08FF">
        <w:t>[2]</w:t>
      </w:r>
      <w:bookmarkEnd w:id="46"/>
      <w:bookmarkEnd w:id="47"/>
      <w:r>
        <w:fldChar w:fldCharType="end"/>
      </w:r>
    </w:p>
    <w:p w:rsidR="00C01A02" w:rsidRDefault="00C01A02" w:rsidP="00C01A02">
      <w:pPr>
        <w:pStyle w:val="Heading3"/>
      </w:pPr>
      <w:bookmarkStart w:id="48" w:name="_Toc352130691"/>
      <w:bookmarkStart w:id="49" w:name="_Toc352132102"/>
      <w:r>
        <w:t>Traffic shaping for AV streams</w:t>
      </w:r>
      <w:bookmarkEnd w:id="48"/>
      <w:bookmarkEnd w:id="49"/>
    </w:p>
    <w:p w:rsidR="00C01A02" w:rsidRDefault="00C01A02" w:rsidP="00C01A02">
      <w:pPr>
        <w:pStyle w:val="BodyText"/>
      </w:pPr>
      <w:r>
        <w:t>As discussed earlier, i</w:t>
      </w:r>
      <w:r w:rsidRPr="00332023">
        <w:t xml:space="preserve">n order to </w:t>
      </w:r>
      <w:r>
        <w:t>ensure</w:t>
      </w:r>
      <w:r w:rsidRPr="00332023">
        <w:t xml:space="preserve"> professional AV services, the AVB architecture implements traffic shaping </w:t>
      </w:r>
      <w:r>
        <w:t>on top of the</w:t>
      </w:r>
      <w:r w:rsidRPr="00332023">
        <w:t xml:space="preserve"> existing 802.1Q forwarding and priority</w:t>
      </w:r>
      <w:r>
        <w:t xml:space="preserve"> mechanisms. It also identifies a particular relationship between priority tags and frame forwarding </w:t>
      </w:r>
      <w:r w:rsidRPr="007C6532">
        <w:t>behaviour</w:t>
      </w:r>
      <w:r>
        <w:t xml:space="preserve"> at endpoints and bridges.</w:t>
      </w:r>
    </w:p>
    <w:p w:rsidR="00C01A02" w:rsidRDefault="00C01A02" w:rsidP="00C01A02">
      <w:pPr>
        <w:pStyle w:val="BodyText"/>
      </w:pPr>
      <w:r>
        <w:t xml:space="preserve">Traffic shaping is the process of evenly distributing the packets making up a stream over time thus smoothing out the traffic. If traffic shaping is not done at sources and bridges, then the end points tend to produce bursts of traffic. These bursts cause the packets to bunch and clump at buffers at the subsequent bridges and listeners. This bunching causes jitter in the packet transmission, and more importantly can cause packet loss due to insufficient buffer size at the intermediate devices or even the listener end points. </w:t>
      </w:r>
    </w:p>
    <w:p w:rsidR="00C01A02" w:rsidRDefault="00C01A02" w:rsidP="00C01A02">
      <w:pPr>
        <w:pStyle w:val="BodyText"/>
      </w:pPr>
      <w:r>
        <w:t>Talker endpoint nodes and AVB bridges</w:t>
      </w:r>
      <w:r w:rsidRPr="000955D9">
        <w:t xml:space="preserve"> are required to very evenly transmit </w:t>
      </w:r>
      <w:r>
        <w:t xml:space="preserve">the media </w:t>
      </w:r>
      <w:r w:rsidRPr="000955D9">
        <w:t xml:space="preserve">frames for a particular stream based on the AVB traffic class and the specific QoS parameters that were used when the stream was </w:t>
      </w:r>
      <w:r>
        <w:t>reserved / admission controlled</w:t>
      </w:r>
      <w:r w:rsidRPr="000955D9">
        <w:t xml:space="preserve"> by the network (see “Admission controls” below). The specific rules for traffic shaping are described in the IEEE 802.1Qav</w:t>
      </w:r>
      <w:r>
        <w:t xml:space="preserve"> </w:t>
      </w:r>
      <w:r>
        <w:fldChar w:fldCharType="begin"/>
      </w:r>
      <w:r>
        <w:instrText xml:space="preserve"> REF IEEEQAV \h </w:instrText>
      </w:r>
      <w:r>
        <w:fldChar w:fldCharType="separate"/>
      </w:r>
      <w:r w:rsidR="00DA08FF">
        <w:t>[5]</w:t>
      </w:r>
      <w:r>
        <w:fldChar w:fldCharType="end"/>
      </w:r>
      <w:r w:rsidRPr="000955D9">
        <w:t xml:space="preserve"> specification, and are a </w:t>
      </w:r>
      <w:r>
        <w:t>spinoff</w:t>
      </w:r>
      <w:r w:rsidRPr="000955D9">
        <w:t xml:space="preserve"> of </w:t>
      </w:r>
      <w:r>
        <w:t>the</w:t>
      </w:r>
      <w:r w:rsidRPr="000955D9">
        <w:t xml:space="preserve"> “leaky bucket” credit-based shaping</w:t>
      </w:r>
      <w:r>
        <w:t xml:space="preserve"> </w:t>
      </w:r>
      <w:r>
        <w:fldChar w:fldCharType="begin"/>
      </w:r>
      <w:r>
        <w:instrText xml:space="preserve"> REF CBFQ \h </w:instrText>
      </w:r>
      <w:r>
        <w:fldChar w:fldCharType="separate"/>
      </w:r>
      <w:r w:rsidR="00DA08FF">
        <w:t>[6]</w:t>
      </w:r>
      <w:r>
        <w:fldChar w:fldCharType="end"/>
      </w:r>
      <w:r w:rsidRPr="000955D9">
        <w:t xml:space="preserve"> where the bandwidth reserved for a stream controls the time between the p</w:t>
      </w:r>
      <w:r>
        <w:t>ackets that make up the stream.</w:t>
      </w:r>
    </w:p>
    <w:p w:rsidR="00C01A02" w:rsidRDefault="00C01A02" w:rsidP="00C01A02">
      <w:pPr>
        <w:pStyle w:val="BodyText"/>
        <w:jc w:val="center"/>
      </w:pPr>
      <w:r>
        <w:rPr>
          <w:noProof/>
          <w:lang w:eastAsia="en-IN"/>
        </w:rPr>
        <w:lastRenderedPageBreak/>
        <w:drawing>
          <wp:inline distT="0" distB="0" distL="0" distR="0" wp14:anchorId="7523452A" wp14:editId="65215C75">
            <wp:extent cx="3971925" cy="270278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extLst>
                        <a:ext uri="{28A0092B-C50C-407E-A947-70E740481C1C}">
                          <a14:useLocalDpi xmlns:a14="http://schemas.microsoft.com/office/drawing/2010/main" val="0"/>
                        </a:ext>
                      </a:extLst>
                    </a:blip>
                    <a:stretch>
                      <a:fillRect/>
                    </a:stretch>
                  </pic:blipFill>
                  <pic:spPr>
                    <a:xfrm>
                      <a:off x="0" y="0"/>
                      <a:ext cx="3971925" cy="2702789"/>
                    </a:xfrm>
                    <a:prstGeom prst="rect">
                      <a:avLst/>
                    </a:prstGeom>
                  </pic:spPr>
                </pic:pic>
              </a:graphicData>
            </a:graphic>
          </wp:inline>
        </w:drawing>
      </w:r>
    </w:p>
    <w:p w:rsidR="00C01A02" w:rsidRPr="000955D9" w:rsidRDefault="00C01A02" w:rsidP="00C01A02">
      <w:pPr>
        <w:pStyle w:val="Caption"/>
      </w:pPr>
      <w:bookmarkStart w:id="50" w:name="_Toc352130781"/>
      <w:bookmarkStart w:id="51" w:name="_Toc352132192"/>
      <w:r>
        <w:t xml:space="preserve">Figure </w:t>
      </w:r>
      <w:r>
        <w:fldChar w:fldCharType="begin"/>
      </w:r>
      <w:r>
        <w:instrText xml:space="preserve"> SEQ Figure \* ARABIC </w:instrText>
      </w:r>
      <w:r>
        <w:fldChar w:fldCharType="separate"/>
      </w:r>
      <w:r w:rsidR="00DA08FF">
        <w:rPr>
          <w:noProof/>
        </w:rPr>
        <w:t>5</w:t>
      </w:r>
      <w:r>
        <w:fldChar w:fldCharType="end"/>
      </w:r>
      <w:r>
        <w:t xml:space="preserve">: </w:t>
      </w:r>
      <w:r w:rsidRPr="00B109DE">
        <w:t>Example Qav traffic shaping</w:t>
      </w:r>
      <w:r>
        <w:t xml:space="preserve"> </w:t>
      </w:r>
      <w:r>
        <w:fldChar w:fldCharType="begin"/>
      </w:r>
      <w:r>
        <w:instrText xml:space="preserve"> REF AVnuWhitepaper \h </w:instrText>
      </w:r>
      <w:r>
        <w:fldChar w:fldCharType="separate"/>
      </w:r>
      <w:r w:rsidR="00DA08FF">
        <w:t>[1]</w:t>
      </w:r>
      <w:bookmarkEnd w:id="50"/>
      <w:bookmarkEnd w:id="51"/>
      <w:r>
        <w:fldChar w:fldCharType="end"/>
      </w:r>
    </w:p>
    <w:p w:rsidR="00C01A02" w:rsidRDefault="00C01A02" w:rsidP="00C01A02">
      <w:pPr>
        <w:pStyle w:val="Heading3"/>
      </w:pPr>
      <w:bookmarkStart w:id="52" w:name="_Toc352130692"/>
      <w:bookmarkStart w:id="53" w:name="_Toc352132103"/>
      <w:r>
        <w:t xml:space="preserve">Stream Reservation or </w:t>
      </w:r>
      <w:r w:rsidRPr="00E67A77">
        <w:t>Admission controls</w:t>
      </w:r>
      <w:bookmarkEnd w:id="52"/>
      <w:bookmarkEnd w:id="53"/>
    </w:p>
    <w:p w:rsidR="00C01A02" w:rsidRDefault="00C01A02" w:rsidP="00C01A02">
      <w:pPr>
        <w:pStyle w:val="BodyText"/>
      </w:pPr>
      <w:r>
        <w:t>The preceding mechanism ensures that the time sensitive data is delivered with a deterministically low latency and jitter. But to continue to do so over time and to fulfil its duties completely, all the participating nodes require the resource requirements of each of the streams that pass through them.</w:t>
      </w:r>
    </w:p>
    <w:p w:rsidR="00C01A02" w:rsidRDefault="00C01A02" w:rsidP="00C01A02">
      <w:pPr>
        <w:pStyle w:val="BodyText"/>
      </w:pPr>
      <w:r>
        <w:t xml:space="preserve">The stream reservation protocol is described in IEEE Std.802.1Qat </w:t>
      </w:r>
      <w:r>
        <w:fldChar w:fldCharType="begin"/>
      </w:r>
      <w:r>
        <w:instrText xml:space="preserve"> REF IEEEQat \h </w:instrText>
      </w:r>
      <w:r>
        <w:fldChar w:fldCharType="separate"/>
      </w:r>
      <w:r w:rsidR="00DA08FF">
        <w:t>[3]</w:t>
      </w:r>
      <w:r>
        <w:fldChar w:fldCharType="end"/>
      </w:r>
      <w:r>
        <w:t>. This protocol allows end points to identify themselves as “Talkers” (end points that source media streams into the network) and as “Listeners” (end points that sink the media streams from the network). It then allows these end points to register and advertise information about the streams that they source and sink into the network. The bridges on the path of the stream then ensure that the resources (bandwidth, latency) are guaranteed during the course of the media transmission. The bridges continue to guarantee the resources until the end points advertise their intent to stop participating in the corresponding stream.</w:t>
      </w:r>
    </w:p>
    <w:p w:rsidR="00C01A02" w:rsidRDefault="00C01A02" w:rsidP="00C01A02">
      <w:pPr>
        <w:pStyle w:val="BodyText"/>
      </w:pPr>
      <w:r>
        <w:t xml:space="preserve">All the streams on the AVB domain have a unique stream ID. This stream ID is then kept as a reference among all the AVB domain participants for updating and managing their individual stream forwarding, reserving and queuing tables. </w:t>
      </w:r>
    </w:p>
    <w:p w:rsidR="00C01A02" w:rsidRDefault="00C01A02" w:rsidP="00C01A02">
      <w:pPr>
        <w:pStyle w:val="BodyText"/>
        <w:jc w:val="center"/>
      </w:pPr>
      <w:r>
        <w:rPr>
          <w:noProof/>
          <w:lang w:eastAsia="en-IN"/>
        </w:rPr>
        <w:lastRenderedPageBreak/>
        <w:drawing>
          <wp:inline distT="0" distB="0" distL="0" distR="0" wp14:anchorId="4BE4EC9D" wp14:editId="28562365">
            <wp:extent cx="5133975" cy="295203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val="0"/>
                        </a:ext>
                      </a:extLst>
                    </a:blip>
                    <a:stretch>
                      <a:fillRect/>
                    </a:stretch>
                  </pic:blipFill>
                  <pic:spPr>
                    <a:xfrm>
                      <a:off x="0" y="0"/>
                      <a:ext cx="5133975" cy="2952035"/>
                    </a:xfrm>
                    <a:prstGeom prst="rect">
                      <a:avLst/>
                    </a:prstGeom>
                  </pic:spPr>
                </pic:pic>
              </a:graphicData>
            </a:graphic>
          </wp:inline>
        </w:drawing>
      </w:r>
    </w:p>
    <w:p w:rsidR="00C01A02" w:rsidRDefault="00C01A02" w:rsidP="00C01A02">
      <w:pPr>
        <w:pStyle w:val="Caption"/>
      </w:pPr>
      <w:bookmarkStart w:id="54" w:name="_Toc352130782"/>
      <w:bookmarkStart w:id="55" w:name="_Toc352132193"/>
      <w:r>
        <w:t xml:space="preserve">Figure </w:t>
      </w:r>
      <w:r>
        <w:fldChar w:fldCharType="begin"/>
      </w:r>
      <w:r>
        <w:instrText xml:space="preserve"> SEQ Figure \* ARABIC </w:instrText>
      </w:r>
      <w:r>
        <w:fldChar w:fldCharType="separate"/>
      </w:r>
      <w:r w:rsidR="00DA08FF">
        <w:rPr>
          <w:noProof/>
        </w:rPr>
        <w:t>6</w:t>
      </w:r>
      <w:r>
        <w:fldChar w:fldCharType="end"/>
      </w:r>
      <w:r>
        <w:t xml:space="preserve">: </w:t>
      </w:r>
      <w:r w:rsidRPr="00995F95">
        <w:t>Successful reservation (talker advertise)</w:t>
      </w:r>
      <w:r>
        <w:t xml:space="preserve"> </w:t>
      </w:r>
      <w:r>
        <w:fldChar w:fldCharType="begin"/>
      </w:r>
      <w:r>
        <w:instrText xml:space="preserve"> REF AVnuWhitepaper \h </w:instrText>
      </w:r>
      <w:r>
        <w:fldChar w:fldCharType="separate"/>
      </w:r>
      <w:r w:rsidR="00DA08FF">
        <w:t>[1]</w:t>
      </w:r>
      <w:bookmarkEnd w:id="54"/>
      <w:bookmarkEnd w:id="55"/>
      <w:r>
        <w:fldChar w:fldCharType="end"/>
      </w:r>
    </w:p>
    <w:p w:rsidR="00C01A02" w:rsidRDefault="00C01A02" w:rsidP="00C01A02">
      <w:pPr>
        <w:pStyle w:val="Heading3"/>
      </w:pPr>
      <w:bookmarkStart w:id="56" w:name="_Toc352130693"/>
      <w:bookmarkStart w:id="57" w:name="_Toc352132104"/>
      <w:r>
        <w:t>Benefits for Automotive OEMs</w:t>
      </w:r>
      <w:bookmarkEnd w:id="56"/>
      <w:bookmarkEnd w:id="57"/>
    </w:p>
    <w:p w:rsidR="00C01A02" w:rsidRPr="00E95E43" w:rsidRDefault="00C01A02" w:rsidP="00C01A02">
      <w:pPr>
        <w:pStyle w:val="BodyText"/>
      </w:pPr>
      <w:r>
        <w:t xml:space="preserve">The benefits of utilizing Ethernet AVB for automotive OEMs are many. This includes simpler cabling, an open and standardized technology with multiple suppliers and the precise guarantees made by the implementation with regards to latency, jitter and timing. </w:t>
      </w:r>
      <w:r w:rsidRPr="00394096">
        <w:t>Michael Johas Teener</w:t>
      </w:r>
      <w:r>
        <w:t xml:space="preserve"> et al, captures the benefits of the automotive OEMs in their white paper titled “No-excuses Audio/Video Networking: the Technology Behind AVnu” </w:t>
      </w:r>
      <w:r>
        <w:fldChar w:fldCharType="begin"/>
      </w:r>
      <w:r>
        <w:instrText xml:space="preserve"> REF AVnuWhitepaper \h </w:instrText>
      </w:r>
      <w:r>
        <w:fldChar w:fldCharType="separate"/>
      </w:r>
      <w:r w:rsidR="00DA08FF">
        <w:t>[1]</w:t>
      </w:r>
      <w:r>
        <w:fldChar w:fldCharType="end"/>
      </w:r>
      <w:r>
        <w:t>.</w:t>
      </w:r>
    </w:p>
    <w:p w:rsidR="00C01A02" w:rsidRPr="00E95E43" w:rsidRDefault="00C01A02" w:rsidP="00C01A02">
      <w:pPr>
        <w:pStyle w:val="Body"/>
      </w:pPr>
    </w:p>
    <w:p w:rsidR="00C01A02" w:rsidRDefault="00C01A02" w:rsidP="00C01A02">
      <w:pPr>
        <w:jc w:val="left"/>
        <w:rPr>
          <w:rFonts w:cs="Times New Roman"/>
          <w:b/>
          <w:kern w:val="28"/>
          <w:sz w:val="24"/>
          <w:lang w:val="en-US"/>
        </w:rPr>
      </w:pPr>
      <w:r>
        <w:br w:type="page"/>
      </w:r>
    </w:p>
    <w:p w:rsidR="00C01A02" w:rsidRPr="001F7F7F" w:rsidRDefault="00C01A02" w:rsidP="00C01A02">
      <w:pPr>
        <w:pStyle w:val="Heading2"/>
        <w:rPr>
          <w:rFonts w:cs="Times New Roman"/>
          <w:sz w:val="24"/>
          <w:lang w:val="en-US"/>
        </w:rPr>
      </w:pPr>
      <w:bookmarkStart w:id="58" w:name="_Toc352130694"/>
      <w:bookmarkStart w:id="59" w:name="_Toc352132105"/>
      <w:r>
        <w:lastRenderedPageBreak/>
        <w:t>Analog Devices® ADSP-BF518F Blackfin™ Processor</w:t>
      </w:r>
      <w:bookmarkEnd w:id="58"/>
      <w:bookmarkEnd w:id="59"/>
    </w:p>
    <w:p w:rsidR="00C01A02" w:rsidRDefault="00C01A02" w:rsidP="00C01A02">
      <w:pPr>
        <w:pStyle w:val="BodyText"/>
      </w:pPr>
      <w:r>
        <w:t>The ADSP-BF518 (refer</w:t>
      </w:r>
      <w:r w:rsidR="00B1068D">
        <w:t xml:space="preserve"> </w:t>
      </w:r>
      <w:r w:rsidR="00B1068D">
        <w:fldChar w:fldCharType="begin"/>
      </w:r>
      <w:r w:rsidR="00B1068D">
        <w:instrText xml:space="preserve"> REF _Ref352132087 \h </w:instrText>
      </w:r>
      <w:r w:rsidR="00B1068D">
        <w:fldChar w:fldCharType="separate"/>
      </w:r>
      <w:r w:rsidR="00DA08FF">
        <w:t xml:space="preserve">Figure </w:t>
      </w:r>
      <w:r w:rsidR="00DA08FF">
        <w:rPr>
          <w:noProof/>
        </w:rPr>
        <w:t>7</w:t>
      </w:r>
      <w:r w:rsidR="00B1068D">
        <w:fldChar w:fldCharType="end"/>
      </w:r>
      <w:r>
        <w:t>) processor is a member of the Blackfin family of products, built on the Analog Devices/Intel Micro Signal Architecture (MSA). Blackfin processors combine a dual-MAC state-of-the-art signal processing engine, the advantages of a clean, orthogonal RISC-like microprocessor instruction set, and single- instruction, multiple-data (SIMD) multimedia capabilities into a single instruction-set architecture.</w:t>
      </w:r>
    </w:p>
    <w:p w:rsidR="00C01A02" w:rsidRDefault="00C01A02" w:rsidP="00C01A02">
      <w:pPr>
        <w:pStyle w:val="BodyText"/>
        <w:keepNext/>
      </w:pPr>
      <w:r>
        <w:rPr>
          <w:noProof/>
          <w:lang w:eastAsia="en-IN"/>
        </w:rPr>
        <w:drawing>
          <wp:inline distT="0" distB="0" distL="0" distR="0" wp14:anchorId="3C4FAB78" wp14:editId="5771F4A8">
            <wp:extent cx="5943600" cy="32169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email">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C01A02" w:rsidRDefault="00C01A02" w:rsidP="00C01A02">
      <w:pPr>
        <w:pStyle w:val="Caption"/>
      </w:pPr>
      <w:bookmarkStart w:id="60" w:name="_Toc352130783"/>
      <w:bookmarkStart w:id="61" w:name="_Ref352132087"/>
      <w:bookmarkStart w:id="62" w:name="_Toc352132194"/>
      <w:r>
        <w:t xml:space="preserve">Figure </w:t>
      </w:r>
      <w:r>
        <w:fldChar w:fldCharType="begin"/>
      </w:r>
      <w:r>
        <w:instrText xml:space="preserve"> SEQ Figure \* ARABIC </w:instrText>
      </w:r>
      <w:r>
        <w:fldChar w:fldCharType="separate"/>
      </w:r>
      <w:r w:rsidR="00DA08FF">
        <w:rPr>
          <w:noProof/>
        </w:rPr>
        <w:t>7</w:t>
      </w:r>
      <w:r>
        <w:fldChar w:fldCharType="end"/>
      </w:r>
      <w:bookmarkEnd w:id="61"/>
      <w:r>
        <w:rPr>
          <w:lang w:val="en-US"/>
        </w:rPr>
        <w:t xml:space="preserve">: ADSP-BF518F Block Diagram </w:t>
      </w:r>
      <w:r>
        <w:rPr>
          <w:lang w:val="en-US"/>
        </w:rPr>
        <w:fldChar w:fldCharType="begin"/>
      </w:r>
      <w:r>
        <w:rPr>
          <w:lang w:val="en-US"/>
        </w:rPr>
        <w:instrText xml:space="preserve"> REF BF518 \h </w:instrText>
      </w:r>
      <w:r>
        <w:rPr>
          <w:lang w:val="en-US"/>
        </w:rPr>
      </w:r>
      <w:r>
        <w:rPr>
          <w:lang w:val="en-US"/>
        </w:rPr>
        <w:fldChar w:fldCharType="separate"/>
      </w:r>
      <w:r w:rsidR="00DA08FF">
        <w:t>[7]</w:t>
      </w:r>
      <w:bookmarkEnd w:id="60"/>
      <w:bookmarkEnd w:id="62"/>
      <w:r>
        <w:rPr>
          <w:lang w:val="en-US"/>
        </w:rPr>
        <w:fldChar w:fldCharType="end"/>
      </w:r>
    </w:p>
    <w:p w:rsidR="00C01A02" w:rsidRDefault="00C01A02" w:rsidP="00C01A02">
      <w:pPr>
        <w:pStyle w:val="BodyText"/>
      </w:pPr>
      <w:r>
        <w:t xml:space="preserve">The reason the ADSP-BF518 was chosen for this project is the availability of the hardware IEEE Std. 1588 engine which allows us to reliably generate timestamps for the incoming and outgoing messages. Chapter 22 and Chapter 23 of the ADSP-BF518 Hardware Reference describe the EMAC and the PTP engine features, capabilities and the registers </w:t>
      </w:r>
      <w:r>
        <w:fldChar w:fldCharType="begin"/>
      </w:r>
      <w:r>
        <w:instrText xml:space="preserve"> REF BF518 \h </w:instrText>
      </w:r>
      <w:r>
        <w:fldChar w:fldCharType="separate"/>
      </w:r>
      <w:r w:rsidR="00DA08FF">
        <w:t>[7]</w:t>
      </w:r>
      <w:r>
        <w:fldChar w:fldCharType="end"/>
      </w:r>
      <w:r>
        <w:t>.</w:t>
      </w:r>
    </w:p>
    <w:p w:rsidR="00C01A02" w:rsidRDefault="00C01A02" w:rsidP="00C01A02">
      <w:pPr>
        <w:pStyle w:val="Heading2"/>
      </w:pPr>
      <w:bookmarkStart w:id="63" w:name="_Toc352130695"/>
      <w:bookmarkStart w:id="64" w:name="_Toc352132106"/>
      <w:r w:rsidRPr="00D520C5">
        <w:t>Precision Time Protocol daemon</w:t>
      </w:r>
      <w:bookmarkEnd w:id="63"/>
      <w:bookmarkEnd w:id="64"/>
    </w:p>
    <w:p w:rsidR="00C01A02" w:rsidRDefault="00C01A02" w:rsidP="00C01A02">
      <w:pPr>
        <w:pStyle w:val="Body"/>
      </w:pPr>
      <w:r>
        <w:t xml:space="preserve">The open source Precision Time Protocol daemon is used as the base starting point in this project </w:t>
      </w:r>
      <w:r>
        <w:fldChar w:fldCharType="begin"/>
      </w:r>
      <w:r>
        <w:instrText xml:space="preserve"> REF ptpd \h </w:instrText>
      </w:r>
      <w:r>
        <w:fldChar w:fldCharType="separate"/>
      </w:r>
      <w:r w:rsidR="00DA08FF">
        <w:t>[9]</w:t>
      </w:r>
      <w:r>
        <w:fldChar w:fldCharType="end"/>
      </w:r>
      <w:r>
        <w:t xml:space="preserve">. The open source project implements the IEEE Std.1588:2008 purely in </w:t>
      </w:r>
      <w:r>
        <w:lastRenderedPageBreak/>
        <w:t>software. This implementation has been ported onto the ADSP-BF518 platform with support for hardware time stamping.</w:t>
      </w:r>
    </w:p>
    <w:p w:rsidR="001F7F7F" w:rsidRDefault="001F7F7F" w:rsidP="009E13E1">
      <w:pPr>
        <w:pStyle w:val="BodyText"/>
        <w:rPr>
          <w:rFonts w:cs="Times New Roman"/>
          <w:b/>
          <w:kern w:val="28"/>
          <w:sz w:val="36"/>
          <w:lang w:val="en-US"/>
        </w:rPr>
      </w:pPr>
      <w:bookmarkStart w:id="65" w:name="_Toc246751591"/>
      <w:bookmarkStart w:id="66" w:name="_Toc246752385"/>
      <w:bookmarkStart w:id="67" w:name="_Toc248319177"/>
      <w:bookmarkStart w:id="68" w:name="_Toc248320344"/>
      <w:bookmarkStart w:id="69" w:name="_Toc248923438"/>
      <w:bookmarkStart w:id="70" w:name="_Toc264973166"/>
      <w:bookmarkEnd w:id="7"/>
      <w:r>
        <w:br w:type="page"/>
      </w:r>
    </w:p>
    <w:p w:rsidR="00C01A02" w:rsidRDefault="00C01A02" w:rsidP="00C01A02">
      <w:pPr>
        <w:pStyle w:val="Heading1"/>
      </w:pPr>
      <w:bookmarkStart w:id="71" w:name="_Toc351912461"/>
      <w:bookmarkStart w:id="72" w:name="_Toc352130696"/>
      <w:bookmarkStart w:id="73" w:name="_Toc352132107"/>
      <w:r>
        <w:lastRenderedPageBreak/>
        <w:t>Project Plan</w:t>
      </w:r>
      <w:bookmarkEnd w:id="71"/>
      <w:bookmarkEnd w:id="72"/>
      <w:bookmarkEnd w:id="73"/>
    </w:p>
    <w:p w:rsidR="00C01A02" w:rsidRDefault="00C01A02" w:rsidP="00C01A02">
      <w:pPr>
        <w:pStyle w:val="BodyText"/>
      </w:pPr>
      <w:r>
        <w:t>This section talks about the overall plan for the project execution, which includes the objectives, schedule and dependencies.</w:t>
      </w:r>
    </w:p>
    <w:p w:rsidR="00C01A02" w:rsidRDefault="00C01A02" w:rsidP="00C01A02">
      <w:pPr>
        <w:pStyle w:val="Heading2"/>
      </w:pPr>
      <w:bookmarkStart w:id="74" w:name="_Toc351912466"/>
      <w:bookmarkStart w:id="75" w:name="_Toc352130697"/>
      <w:bookmarkStart w:id="76" w:name="_Toc352132108"/>
      <w:r>
        <w:t>Requirements</w:t>
      </w:r>
      <w:bookmarkEnd w:id="74"/>
      <w:bookmarkEnd w:id="75"/>
      <w:bookmarkEnd w:id="76"/>
    </w:p>
    <w:p w:rsidR="00C01A02" w:rsidRPr="00694DAB" w:rsidRDefault="00C01A02" w:rsidP="00C01A02">
      <w:pPr>
        <w:pStyle w:val="BodyText"/>
      </w:pPr>
      <w:r>
        <w:t>This section discusses the requirements for this software and enumerates the same.</w:t>
      </w:r>
    </w:p>
    <w:p w:rsidR="00C01A02" w:rsidRDefault="00C01A02" w:rsidP="00C01A02">
      <w:pPr>
        <w:pStyle w:val="Heading3"/>
      </w:pPr>
      <w:bookmarkStart w:id="77" w:name="_Toc351912469"/>
      <w:bookmarkStart w:id="78" w:name="_Toc351912467"/>
      <w:bookmarkStart w:id="79" w:name="_Toc352130698"/>
      <w:bookmarkStart w:id="80" w:name="_Toc352132109"/>
      <w:r>
        <w:t>Time Sync protocol requirements</w:t>
      </w:r>
      <w:bookmarkEnd w:id="77"/>
      <w:bookmarkEnd w:id="79"/>
      <w:bookmarkEnd w:id="80"/>
    </w:p>
    <w:p w:rsidR="00C01A02" w:rsidRDefault="00C01A02" w:rsidP="00C01A02">
      <w:pPr>
        <w:pStyle w:val="BodyText"/>
        <w:numPr>
          <w:ilvl w:val="0"/>
          <w:numId w:val="18"/>
        </w:numPr>
      </w:pPr>
      <w:r>
        <w:t xml:space="preserve">The software shall </w:t>
      </w:r>
      <w:r w:rsidR="004527AA">
        <w:t>utilize</w:t>
      </w:r>
      <w:r>
        <w:t xml:space="preserve"> the open source ptpd</w:t>
      </w:r>
      <w:r w:rsidR="004527AA">
        <w:t xml:space="preserve"> as the base implementation for</w:t>
      </w:r>
      <w:r>
        <w:t xml:space="preserve"> IEEE Std.1588:2008 protocol.</w:t>
      </w:r>
    </w:p>
    <w:p w:rsidR="00C01A02" w:rsidRDefault="00C01A02" w:rsidP="00C01A02">
      <w:pPr>
        <w:pStyle w:val="BodyText"/>
        <w:numPr>
          <w:ilvl w:val="0"/>
          <w:numId w:val="18"/>
        </w:numPr>
      </w:pPr>
      <w:r>
        <w:t>Best Master Clock algorithm shall be implemented to facilitate dynamic master clock selection.</w:t>
      </w:r>
    </w:p>
    <w:p w:rsidR="00C01A02" w:rsidRDefault="00C01A02" w:rsidP="00C01A02">
      <w:pPr>
        <w:pStyle w:val="BodyText"/>
        <w:numPr>
          <w:ilvl w:val="0"/>
          <w:numId w:val="18"/>
        </w:numPr>
      </w:pPr>
      <w:r>
        <w:t>The software shall implement methods to synchronize the clock of the slave and the master as defined by the protocol.</w:t>
      </w:r>
    </w:p>
    <w:p w:rsidR="00C01A02" w:rsidRDefault="00C01A02" w:rsidP="00C01A02">
      <w:pPr>
        <w:pStyle w:val="BodyText"/>
        <w:numPr>
          <w:ilvl w:val="0"/>
          <w:numId w:val="18"/>
        </w:numPr>
      </w:pPr>
      <w:r>
        <w:t>The software shall implement methods to syntonize the clock of the slave and the master as defined by the protocol.</w:t>
      </w:r>
    </w:p>
    <w:p w:rsidR="00C01A02" w:rsidRDefault="00C01A02" w:rsidP="00C01A02">
      <w:pPr>
        <w:pStyle w:val="Heading3"/>
      </w:pPr>
      <w:bookmarkStart w:id="81" w:name="_Toc352130699"/>
      <w:bookmarkStart w:id="82" w:name="_Toc352132110"/>
      <w:r>
        <w:t>General Requirements</w:t>
      </w:r>
      <w:bookmarkEnd w:id="78"/>
      <w:bookmarkEnd w:id="81"/>
      <w:bookmarkEnd w:id="82"/>
    </w:p>
    <w:p w:rsidR="00C01A02" w:rsidRDefault="00C01A02" w:rsidP="00C01A02">
      <w:pPr>
        <w:pStyle w:val="BodyText"/>
        <w:numPr>
          <w:ilvl w:val="0"/>
          <w:numId w:val="18"/>
        </w:numPr>
      </w:pPr>
      <w:r>
        <w:t>The software shall be implemented on Analog Device® ADSP-BF518F Blackfin™ Processor.</w:t>
      </w:r>
    </w:p>
    <w:p w:rsidR="004919B0" w:rsidRDefault="004919B0" w:rsidP="004919B0">
      <w:pPr>
        <w:pStyle w:val="BodyText"/>
        <w:numPr>
          <w:ilvl w:val="0"/>
          <w:numId w:val="18"/>
        </w:numPr>
      </w:pPr>
      <w:r>
        <w:t>The software shall integrate the open source lwIP protocol on Analog Device® ADSP-BF518F Blackfin™ Processor.</w:t>
      </w:r>
    </w:p>
    <w:p w:rsidR="00C01A02" w:rsidRDefault="00C01A02" w:rsidP="00C01A02">
      <w:pPr>
        <w:pStyle w:val="BodyText"/>
        <w:numPr>
          <w:ilvl w:val="0"/>
          <w:numId w:val="18"/>
        </w:numPr>
      </w:pPr>
      <w:r>
        <w:t>The software shall implement the time synchronization protocol above UDP.</w:t>
      </w:r>
    </w:p>
    <w:p w:rsidR="00C01A02" w:rsidRDefault="00C01A02" w:rsidP="00C01A02">
      <w:pPr>
        <w:pStyle w:val="BodyText"/>
        <w:numPr>
          <w:ilvl w:val="0"/>
          <w:numId w:val="18"/>
        </w:numPr>
      </w:pPr>
      <w:r>
        <w:t>The target hardware shall be connected to the test node (PC) via a direct Ethernet link.</w:t>
      </w:r>
    </w:p>
    <w:p w:rsidR="00C01A02" w:rsidRDefault="00C01A02" w:rsidP="00C01A02">
      <w:pPr>
        <w:pStyle w:val="BodyText"/>
        <w:numPr>
          <w:ilvl w:val="0"/>
          <w:numId w:val="18"/>
        </w:numPr>
      </w:pPr>
      <w:r>
        <w:t>The software implemented on the target hardware shall be tested and validated against an open source implementation on a PC.</w:t>
      </w:r>
    </w:p>
    <w:p w:rsidR="00C01A02" w:rsidRDefault="00C01A02" w:rsidP="00C01A02">
      <w:pPr>
        <w:pStyle w:val="BodyText"/>
        <w:numPr>
          <w:ilvl w:val="0"/>
          <w:numId w:val="18"/>
        </w:numPr>
      </w:pPr>
      <w:r>
        <w:lastRenderedPageBreak/>
        <w:t>Protocol and packet validation of the implementation shall be via a packet sniffing application such as wireshark.</w:t>
      </w:r>
    </w:p>
    <w:p w:rsidR="00C01A02" w:rsidRDefault="00C01A02" w:rsidP="00C01A02">
      <w:pPr>
        <w:pStyle w:val="BodyText"/>
        <w:numPr>
          <w:ilvl w:val="0"/>
          <w:numId w:val="18"/>
        </w:numPr>
      </w:pPr>
      <w:r>
        <w:t>Both the nodes shall support printing debug messages for easy validation. Target shall print its messages via a UART console.</w:t>
      </w:r>
    </w:p>
    <w:p w:rsidR="00C01A02" w:rsidRDefault="00C01A02" w:rsidP="00C01A02">
      <w:pPr>
        <w:pStyle w:val="Heading3"/>
      </w:pPr>
      <w:bookmarkStart w:id="83" w:name="_Toc351912468"/>
      <w:bookmarkStart w:id="84" w:name="_Toc352130700"/>
      <w:bookmarkStart w:id="85" w:name="_Toc352132111"/>
      <w:r>
        <w:t>Ethernet MAC requirements</w:t>
      </w:r>
      <w:bookmarkEnd w:id="83"/>
      <w:bookmarkEnd w:id="84"/>
      <w:bookmarkEnd w:id="85"/>
    </w:p>
    <w:p w:rsidR="00C01A02" w:rsidRDefault="00C01A02" w:rsidP="00C01A02">
      <w:pPr>
        <w:pStyle w:val="BodyText"/>
        <w:numPr>
          <w:ilvl w:val="0"/>
          <w:numId w:val="18"/>
        </w:numPr>
      </w:pPr>
      <w:r>
        <w:t>The software shall be capable of sending and receiving Ethernet packets.</w:t>
      </w:r>
    </w:p>
    <w:p w:rsidR="00C01A02" w:rsidRPr="00694DAB" w:rsidRDefault="00C01A02" w:rsidP="00C01A02">
      <w:pPr>
        <w:pStyle w:val="BodyText"/>
        <w:numPr>
          <w:ilvl w:val="0"/>
          <w:numId w:val="18"/>
        </w:numPr>
      </w:pPr>
      <w:r>
        <w:t>Auto Negotiation shall be used by the MAC to connect to the corresponding node.</w:t>
      </w:r>
    </w:p>
    <w:p w:rsidR="00C01A02" w:rsidRDefault="00C01A02" w:rsidP="00C01A02">
      <w:pPr>
        <w:pStyle w:val="Heading2"/>
      </w:pPr>
      <w:bookmarkStart w:id="86" w:name="_Toc264973132"/>
      <w:bookmarkStart w:id="87" w:name="_Toc345855863"/>
      <w:bookmarkStart w:id="88" w:name="_Toc351912463"/>
      <w:bookmarkStart w:id="89" w:name="_Toc352130701"/>
      <w:bookmarkStart w:id="90" w:name="_Toc352132112"/>
      <w:r>
        <w:t>Scope</w:t>
      </w:r>
      <w:bookmarkStart w:id="91" w:name="_Toc257735019"/>
      <w:bookmarkStart w:id="92" w:name="_Toc264973133"/>
      <w:bookmarkEnd w:id="86"/>
      <w:bookmarkEnd w:id="87"/>
      <w:bookmarkEnd w:id="88"/>
      <w:bookmarkEnd w:id="89"/>
      <w:bookmarkEnd w:id="90"/>
    </w:p>
    <w:p w:rsidR="00C01A02" w:rsidRDefault="00C01A02" w:rsidP="00C01A02">
      <w:pPr>
        <w:pStyle w:val="BodyText"/>
      </w:pPr>
      <w:r>
        <w:t>The following are in the scope of this project</w:t>
      </w:r>
    </w:p>
    <w:p w:rsidR="00C01A02" w:rsidRDefault="00C01A02" w:rsidP="00C01A02">
      <w:pPr>
        <w:pStyle w:val="BodyText"/>
        <w:numPr>
          <w:ilvl w:val="0"/>
          <w:numId w:val="20"/>
        </w:numPr>
        <w:ind w:left="851" w:hanging="425"/>
      </w:pPr>
      <w:r>
        <w:t xml:space="preserve"> Implementation of IEEE Std.1588:2008 on the ADSP-BF518F.</w:t>
      </w:r>
    </w:p>
    <w:p w:rsidR="00C01A02" w:rsidRDefault="00C01A02" w:rsidP="00C01A02">
      <w:pPr>
        <w:pStyle w:val="BodyText"/>
      </w:pPr>
      <w:r>
        <w:t xml:space="preserve">The following are </w:t>
      </w:r>
      <w:r>
        <w:rPr>
          <w:b/>
        </w:rPr>
        <w:t>NOT</w:t>
      </w:r>
      <w:r>
        <w:t xml:space="preserve"> in the scope of this project.</w:t>
      </w:r>
    </w:p>
    <w:p w:rsidR="00C01A02" w:rsidRPr="00866F2A" w:rsidRDefault="00C01A02" w:rsidP="00C01A02">
      <w:pPr>
        <w:pStyle w:val="BodyText"/>
        <w:numPr>
          <w:ilvl w:val="0"/>
          <w:numId w:val="21"/>
        </w:numPr>
        <w:ind w:left="993" w:hanging="567"/>
      </w:pPr>
      <w:r>
        <w:t>Implementation of the other Ethernet AVB standards such as IEEE 802.1AS, IEEE 802.1Qat, IEEE 802.1Qav, etc…</w:t>
      </w:r>
    </w:p>
    <w:p w:rsidR="00C01A02" w:rsidRDefault="00C01A02" w:rsidP="00C01A02">
      <w:pPr>
        <w:pStyle w:val="Heading2"/>
      </w:pPr>
      <w:bookmarkStart w:id="93" w:name="_Toc345855875"/>
      <w:bookmarkStart w:id="94" w:name="_Toc351912464"/>
      <w:bookmarkStart w:id="95" w:name="_Toc352130702"/>
      <w:bookmarkStart w:id="96" w:name="_Toc352132113"/>
      <w:bookmarkEnd w:id="91"/>
      <w:bookmarkEnd w:id="92"/>
      <w:r>
        <w:t>Tools and Platforms</w:t>
      </w:r>
      <w:bookmarkEnd w:id="93"/>
      <w:bookmarkEnd w:id="94"/>
      <w:bookmarkEnd w:id="95"/>
      <w:bookmarkEnd w:id="96"/>
    </w:p>
    <w:p w:rsidR="00C01A02" w:rsidRDefault="00C01A02" w:rsidP="00C01A02">
      <w:pPr>
        <w:pStyle w:val="BodyText"/>
      </w:pPr>
      <w:r>
        <w:t>These are the list of tools that were used during the execution of this project.</w:t>
      </w:r>
    </w:p>
    <w:tbl>
      <w:tblPr>
        <w:tblStyle w:val="TableGrid"/>
        <w:tblW w:w="4531" w:type="pct"/>
        <w:jc w:val="center"/>
        <w:tblLook w:val="0000" w:firstRow="0" w:lastRow="0" w:firstColumn="0" w:lastColumn="0" w:noHBand="0" w:noVBand="0"/>
      </w:tblPr>
      <w:tblGrid>
        <w:gridCol w:w="3071"/>
        <w:gridCol w:w="5654"/>
      </w:tblGrid>
      <w:tr w:rsidR="00C01A02" w:rsidTr="00BB0AA3">
        <w:trPr>
          <w:trHeight w:val="285"/>
          <w:jc w:val="center"/>
        </w:trPr>
        <w:tc>
          <w:tcPr>
            <w:tcW w:w="1760" w:type="pct"/>
          </w:tcPr>
          <w:p w:rsidR="00C01A02" w:rsidRPr="00F87DE0" w:rsidRDefault="00C01A02" w:rsidP="00BB0AA3">
            <w:pPr>
              <w:pStyle w:val="BodyText3"/>
              <w:jc w:val="center"/>
              <w:rPr>
                <w:rFonts w:ascii="Verdana" w:hAnsi="Verdana"/>
                <w:b/>
                <w:sz w:val="20"/>
              </w:rPr>
            </w:pPr>
            <w:r w:rsidRPr="00F87DE0">
              <w:rPr>
                <w:rFonts w:ascii="Verdana" w:hAnsi="Verdana"/>
                <w:b/>
                <w:sz w:val="20"/>
              </w:rPr>
              <w:t>Tools Used</w:t>
            </w:r>
          </w:p>
        </w:tc>
        <w:tc>
          <w:tcPr>
            <w:tcW w:w="3240" w:type="pct"/>
          </w:tcPr>
          <w:p w:rsidR="00C01A02" w:rsidRPr="00F87DE0" w:rsidRDefault="00C01A02" w:rsidP="00BB0AA3">
            <w:pPr>
              <w:pStyle w:val="BodyText3"/>
              <w:jc w:val="center"/>
              <w:rPr>
                <w:rFonts w:ascii="Verdana" w:hAnsi="Verdana"/>
                <w:b/>
                <w:sz w:val="20"/>
              </w:rPr>
            </w:pPr>
            <w:r w:rsidRPr="00F87DE0">
              <w:rPr>
                <w:rFonts w:ascii="Verdana" w:hAnsi="Verdana"/>
                <w:b/>
                <w:sz w:val="20"/>
              </w:rPr>
              <w:t>Purpose</w:t>
            </w:r>
          </w:p>
        </w:tc>
      </w:tr>
      <w:tr w:rsidR="00C01A02" w:rsidTr="00BB0AA3">
        <w:trPr>
          <w:trHeight w:val="528"/>
          <w:jc w:val="center"/>
        </w:trPr>
        <w:tc>
          <w:tcPr>
            <w:tcW w:w="1760" w:type="pct"/>
          </w:tcPr>
          <w:p w:rsidR="00C01A02" w:rsidRPr="00F87DE0" w:rsidRDefault="00C01A02" w:rsidP="00BB0AA3">
            <w:pPr>
              <w:pStyle w:val="BodyText3"/>
              <w:rPr>
                <w:rFonts w:ascii="Verdana" w:hAnsi="Verdana"/>
                <w:sz w:val="20"/>
              </w:rPr>
            </w:pPr>
            <w:r w:rsidRPr="00F87DE0">
              <w:rPr>
                <w:rFonts w:ascii="Verdana" w:hAnsi="Verdana"/>
                <w:sz w:val="20"/>
              </w:rPr>
              <w:t>Visual DSP 5.0, Update 10</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is the IDE used for the development of the Project source code.</w:t>
            </w:r>
          </w:p>
        </w:tc>
      </w:tr>
      <w:tr w:rsidR="00C01A02" w:rsidTr="00BB0AA3">
        <w:trPr>
          <w:trHeight w:val="528"/>
          <w:jc w:val="center"/>
        </w:trPr>
        <w:tc>
          <w:tcPr>
            <w:tcW w:w="1760" w:type="pct"/>
          </w:tcPr>
          <w:p w:rsidR="00C01A02" w:rsidRPr="00F87DE0" w:rsidRDefault="00C01A02" w:rsidP="00BB0AA3">
            <w:pPr>
              <w:pStyle w:val="BodyText3"/>
              <w:rPr>
                <w:rFonts w:ascii="Verdana" w:hAnsi="Verdana"/>
                <w:sz w:val="20"/>
              </w:rPr>
            </w:pPr>
            <w:r w:rsidRPr="00F87DE0">
              <w:rPr>
                <w:rFonts w:ascii="Verdana" w:hAnsi="Verdana"/>
                <w:sz w:val="20"/>
              </w:rPr>
              <w:t>Enterprise Architect</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was used for all the UML modelling from Use cases, architectural designs and detailed designs.</w:t>
            </w:r>
          </w:p>
        </w:tc>
      </w:tr>
      <w:tr w:rsidR="00C01A02" w:rsidTr="00BB0AA3">
        <w:trPr>
          <w:trHeight w:val="551"/>
          <w:jc w:val="center"/>
        </w:trPr>
        <w:tc>
          <w:tcPr>
            <w:tcW w:w="1760" w:type="pct"/>
          </w:tcPr>
          <w:p w:rsidR="00C01A02" w:rsidRPr="00F87DE0" w:rsidRDefault="00C01A02" w:rsidP="00BB0AA3">
            <w:pPr>
              <w:pStyle w:val="BodyText3"/>
              <w:rPr>
                <w:rFonts w:ascii="Verdana" w:hAnsi="Verdana"/>
                <w:sz w:val="20"/>
              </w:rPr>
            </w:pPr>
            <w:r>
              <w:rPr>
                <w:rFonts w:ascii="Verdana" w:hAnsi="Verdana"/>
                <w:sz w:val="20"/>
              </w:rPr>
              <w:t>Github and SVN</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was the version control software used to manage the software modifications.</w:t>
            </w:r>
          </w:p>
        </w:tc>
      </w:tr>
      <w:tr w:rsidR="00C01A02" w:rsidTr="00BB0AA3">
        <w:trPr>
          <w:trHeight w:val="551"/>
          <w:jc w:val="center"/>
        </w:trPr>
        <w:tc>
          <w:tcPr>
            <w:tcW w:w="1760" w:type="pct"/>
          </w:tcPr>
          <w:p w:rsidR="00C01A02" w:rsidRPr="00F87DE0" w:rsidRDefault="00C01A02" w:rsidP="00BB0AA3">
            <w:pPr>
              <w:pStyle w:val="BodyText3"/>
              <w:rPr>
                <w:rFonts w:ascii="Verdana" w:hAnsi="Verdana"/>
                <w:sz w:val="20"/>
              </w:rPr>
            </w:pPr>
            <w:r>
              <w:rPr>
                <w:rFonts w:ascii="Verdana" w:hAnsi="Verdana"/>
                <w:sz w:val="20"/>
              </w:rPr>
              <w:t>Wireshark</w:t>
            </w:r>
          </w:p>
        </w:tc>
        <w:tc>
          <w:tcPr>
            <w:tcW w:w="3240" w:type="pct"/>
          </w:tcPr>
          <w:p w:rsidR="00C01A02" w:rsidRPr="00F87DE0" w:rsidRDefault="00C01A02" w:rsidP="00BB0AA3">
            <w:pPr>
              <w:pStyle w:val="BodyText3"/>
              <w:rPr>
                <w:rFonts w:ascii="Verdana" w:hAnsi="Verdana"/>
                <w:sz w:val="20"/>
              </w:rPr>
            </w:pPr>
            <w:r>
              <w:rPr>
                <w:rFonts w:ascii="Verdana" w:hAnsi="Verdana"/>
                <w:sz w:val="20"/>
              </w:rPr>
              <w:t>Testing and validation of the implementation.</w:t>
            </w:r>
          </w:p>
        </w:tc>
      </w:tr>
    </w:tbl>
    <w:p w:rsidR="00C01A02" w:rsidRDefault="00C01A02" w:rsidP="00C01A02">
      <w:pPr>
        <w:pStyle w:val="Caption"/>
      </w:pPr>
      <w:bookmarkStart w:id="97" w:name="_Toc351912565"/>
      <w:bookmarkStart w:id="98" w:name="_Toc345855870"/>
      <w:bookmarkStart w:id="99" w:name="_Toc352130815"/>
      <w:bookmarkStart w:id="100" w:name="_Toc352132226"/>
      <w:r>
        <w:t xml:space="preserve">Table </w:t>
      </w:r>
      <w:r>
        <w:fldChar w:fldCharType="begin"/>
      </w:r>
      <w:r>
        <w:instrText xml:space="preserve"> SEQ Table \* ARABIC </w:instrText>
      </w:r>
      <w:r>
        <w:fldChar w:fldCharType="separate"/>
      </w:r>
      <w:r w:rsidR="00DA08FF">
        <w:rPr>
          <w:noProof/>
        </w:rPr>
        <w:t>1</w:t>
      </w:r>
      <w:r>
        <w:fldChar w:fldCharType="end"/>
      </w:r>
      <w:r>
        <w:t>: Tools used in Project</w:t>
      </w:r>
      <w:bookmarkEnd w:id="97"/>
      <w:bookmarkEnd w:id="99"/>
      <w:bookmarkEnd w:id="100"/>
    </w:p>
    <w:p w:rsidR="00C01A02" w:rsidRPr="007D2A56" w:rsidRDefault="00C01A02" w:rsidP="00C01A02">
      <w:pPr>
        <w:pStyle w:val="Heading2"/>
      </w:pPr>
      <w:bookmarkStart w:id="101" w:name="_Toc351912465"/>
      <w:bookmarkStart w:id="102" w:name="_Toc352130703"/>
      <w:bookmarkStart w:id="103" w:name="_Toc352132114"/>
      <w:r>
        <w:lastRenderedPageBreak/>
        <w:t>Project Schedule</w:t>
      </w:r>
      <w:bookmarkEnd w:id="98"/>
      <w:bookmarkEnd w:id="101"/>
      <w:bookmarkEnd w:id="102"/>
      <w:bookmarkEnd w:id="103"/>
    </w:p>
    <w:tbl>
      <w:tblPr>
        <w:tblStyle w:val="TableGrid"/>
        <w:tblW w:w="0" w:type="auto"/>
        <w:jc w:val="center"/>
        <w:tblLook w:val="04A0" w:firstRow="1" w:lastRow="0" w:firstColumn="1" w:lastColumn="0" w:noHBand="0" w:noVBand="1"/>
      </w:tblPr>
      <w:tblGrid>
        <w:gridCol w:w="738"/>
        <w:gridCol w:w="5850"/>
        <w:gridCol w:w="1350"/>
        <w:gridCol w:w="1278"/>
      </w:tblGrid>
      <w:tr w:rsidR="00C01A02" w:rsidTr="00BB0AA3">
        <w:trPr>
          <w:jc w:val="center"/>
        </w:trPr>
        <w:tc>
          <w:tcPr>
            <w:tcW w:w="738" w:type="dxa"/>
          </w:tcPr>
          <w:p w:rsidR="00C01A02" w:rsidRPr="005932A5" w:rsidRDefault="00C01A02" w:rsidP="00BB0AA3">
            <w:pPr>
              <w:pStyle w:val="BodyText3"/>
              <w:rPr>
                <w:rFonts w:ascii="Verdana" w:hAnsi="Verdana"/>
                <w:b/>
                <w:sz w:val="20"/>
              </w:rPr>
            </w:pPr>
            <w:r w:rsidRPr="005932A5">
              <w:rPr>
                <w:rFonts w:ascii="Verdana" w:hAnsi="Verdana"/>
                <w:b/>
                <w:sz w:val="20"/>
              </w:rPr>
              <w:t>S.No</w:t>
            </w:r>
          </w:p>
        </w:tc>
        <w:tc>
          <w:tcPr>
            <w:tcW w:w="5850" w:type="dxa"/>
          </w:tcPr>
          <w:p w:rsidR="00C01A02" w:rsidRPr="005932A5" w:rsidRDefault="00C01A02" w:rsidP="00BB0AA3">
            <w:pPr>
              <w:pStyle w:val="BodyText3"/>
              <w:rPr>
                <w:rFonts w:ascii="Verdana" w:hAnsi="Verdana"/>
                <w:b/>
                <w:sz w:val="20"/>
              </w:rPr>
            </w:pPr>
            <w:r w:rsidRPr="005932A5">
              <w:rPr>
                <w:rFonts w:ascii="Verdana" w:hAnsi="Verdana"/>
                <w:b/>
                <w:sz w:val="20"/>
              </w:rPr>
              <w:t>Description of Work</w:t>
            </w:r>
          </w:p>
        </w:tc>
        <w:tc>
          <w:tcPr>
            <w:tcW w:w="1350" w:type="dxa"/>
          </w:tcPr>
          <w:p w:rsidR="00C01A02" w:rsidRPr="005932A5" w:rsidRDefault="00C01A02" w:rsidP="00BB0AA3">
            <w:pPr>
              <w:pStyle w:val="BodyText3"/>
              <w:rPr>
                <w:rFonts w:ascii="Verdana" w:hAnsi="Verdana"/>
                <w:b/>
                <w:sz w:val="20"/>
              </w:rPr>
            </w:pPr>
            <w:r w:rsidRPr="005932A5">
              <w:rPr>
                <w:rFonts w:ascii="Verdana" w:hAnsi="Verdana"/>
                <w:b/>
                <w:sz w:val="20"/>
              </w:rPr>
              <w:t>Start date</w:t>
            </w:r>
          </w:p>
        </w:tc>
        <w:tc>
          <w:tcPr>
            <w:tcW w:w="1278" w:type="dxa"/>
          </w:tcPr>
          <w:p w:rsidR="00C01A02" w:rsidRPr="005932A5" w:rsidRDefault="00C01A02" w:rsidP="00BB0AA3">
            <w:pPr>
              <w:pStyle w:val="BodyText3"/>
              <w:rPr>
                <w:rFonts w:ascii="Verdana" w:hAnsi="Verdana"/>
                <w:b/>
                <w:sz w:val="20"/>
              </w:rPr>
            </w:pPr>
            <w:r w:rsidRPr="005932A5">
              <w:rPr>
                <w:rFonts w:ascii="Verdana" w:hAnsi="Verdana"/>
                <w:b/>
                <w:sz w:val="20"/>
              </w:rPr>
              <w:t>End date</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sidRPr="00150026">
              <w:rPr>
                <w:rFonts w:ascii="Verdana" w:hAnsi="Verdana"/>
                <w:sz w:val="20"/>
              </w:rPr>
              <w:t>1.</w:t>
            </w:r>
          </w:p>
        </w:tc>
        <w:tc>
          <w:tcPr>
            <w:tcW w:w="5850" w:type="dxa"/>
          </w:tcPr>
          <w:p w:rsidR="00C01A02" w:rsidRDefault="00C01A02" w:rsidP="00BB0AA3">
            <w:pPr>
              <w:pStyle w:val="BodyText3"/>
              <w:rPr>
                <w:rFonts w:ascii="Verdana" w:hAnsi="Verdana"/>
                <w:sz w:val="20"/>
              </w:rPr>
            </w:pPr>
            <w:r w:rsidRPr="00150026">
              <w:rPr>
                <w:rFonts w:ascii="Verdana" w:hAnsi="Verdana"/>
                <w:sz w:val="20"/>
              </w:rPr>
              <w:t>Ethernet AVB specification study</w:t>
            </w:r>
          </w:p>
          <w:p w:rsidR="00C01A02" w:rsidRPr="00150026" w:rsidRDefault="00C01A02" w:rsidP="00BB0AA3">
            <w:pPr>
              <w:pStyle w:val="BodyText3"/>
              <w:numPr>
                <w:ilvl w:val="0"/>
                <w:numId w:val="18"/>
              </w:numPr>
              <w:spacing w:after="0"/>
              <w:jc w:val="left"/>
              <w:rPr>
                <w:rFonts w:ascii="Verdana" w:hAnsi="Verdana"/>
                <w:sz w:val="20"/>
              </w:rPr>
            </w:pPr>
            <w:r>
              <w:rPr>
                <w:rFonts w:ascii="Verdana" w:hAnsi="Verdana"/>
                <w:sz w:val="20"/>
              </w:rPr>
              <w:t>Study of AVB specifications</w:t>
            </w:r>
          </w:p>
          <w:p w:rsidR="00C01A02" w:rsidRPr="00150026" w:rsidRDefault="00C01A02" w:rsidP="00BB0AA3">
            <w:pPr>
              <w:pStyle w:val="BodyText3"/>
              <w:numPr>
                <w:ilvl w:val="0"/>
                <w:numId w:val="18"/>
              </w:numPr>
              <w:spacing w:after="0"/>
              <w:jc w:val="left"/>
              <w:rPr>
                <w:rFonts w:ascii="Verdana" w:hAnsi="Verdana"/>
                <w:sz w:val="20"/>
              </w:rPr>
            </w:pPr>
            <w:r>
              <w:rPr>
                <w:rFonts w:ascii="Verdana" w:hAnsi="Verdana"/>
                <w:sz w:val="20"/>
              </w:rPr>
              <w:t>Study of existing literature.</w:t>
            </w:r>
          </w:p>
        </w:tc>
        <w:tc>
          <w:tcPr>
            <w:tcW w:w="1350" w:type="dxa"/>
          </w:tcPr>
          <w:p w:rsidR="00C01A02" w:rsidRPr="00150026" w:rsidRDefault="00C01A02" w:rsidP="00BB0AA3">
            <w:pPr>
              <w:pStyle w:val="BodyText3"/>
              <w:rPr>
                <w:rFonts w:ascii="Verdana" w:hAnsi="Verdana"/>
                <w:b/>
                <w:sz w:val="20"/>
              </w:rPr>
            </w:pPr>
            <w:r>
              <w:rPr>
                <w:rFonts w:ascii="Verdana" w:hAnsi="Verdana"/>
                <w:sz w:val="20"/>
              </w:rPr>
              <w:t>01-01-13</w:t>
            </w:r>
          </w:p>
        </w:tc>
        <w:tc>
          <w:tcPr>
            <w:tcW w:w="1278" w:type="dxa"/>
          </w:tcPr>
          <w:p w:rsidR="00C01A02" w:rsidRPr="00150026" w:rsidRDefault="00C01A02" w:rsidP="00BB0AA3">
            <w:pPr>
              <w:pStyle w:val="BodyText3"/>
              <w:rPr>
                <w:rFonts w:ascii="Verdana" w:hAnsi="Verdana"/>
                <w:b/>
                <w:sz w:val="20"/>
              </w:rPr>
            </w:pPr>
            <w:r>
              <w:rPr>
                <w:rFonts w:ascii="Verdana" w:hAnsi="Verdana"/>
                <w:sz w:val="20"/>
              </w:rPr>
              <w:t>13-01-13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2.</w:t>
            </w:r>
          </w:p>
        </w:tc>
        <w:tc>
          <w:tcPr>
            <w:tcW w:w="5850" w:type="dxa"/>
          </w:tcPr>
          <w:p w:rsidR="00C01A02" w:rsidRDefault="00C01A02" w:rsidP="00BB0AA3">
            <w:pPr>
              <w:pStyle w:val="BodyText3"/>
              <w:rPr>
                <w:rFonts w:ascii="Verdana" w:hAnsi="Verdana"/>
                <w:sz w:val="20"/>
              </w:rPr>
            </w:pPr>
            <w:r>
              <w:rPr>
                <w:rFonts w:ascii="Verdana" w:hAnsi="Verdana"/>
                <w:sz w:val="20"/>
              </w:rPr>
              <w:t>Implement the framework</w:t>
            </w:r>
          </w:p>
          <w:p w:rsidR="00C01A02" w:rsidRPr="00D87D6C" w:rsidRDefault="00C01A02" w:rsidP="00BB0AA3">
            <w:pPr>
              <w:pStyle w:val="BodyText3"/>
              <w:numPr>
                <w:ilvl w:val="0"/>
                <w:numId w:val="18"/>
              </w:numPr>
              <w:spacing w:after="0"/>
              <w:jc w:val="left"/>
              <w:rPr>
                <w:rFonts w:ascii="Verdana" w:hAnsi="Verdana"/>
                <w:color w:val="000000" w:themeColor="text1"/>
                <w:sz w:val="20"/>
              </w:rPr>
            </w:pPr>
            <w:r>
              <w:rPr>
                <w:rFonts w:ascii="Verdana" w:hAnsi="Verdana"/>
                <w:sz w:val="20"/>
              </w:rPr>
              <w:t>Integrate low level drivers</w:t>
            </w:r>
          </w:p>
        </w:tc>
        <w:tc>
          <w:tcPr>
            <w:tcW w:w="1350" w:type="dxa"/>
          </w:tcPr>
          <w:p w:rsidR="00C01A02" w:rsidRPr="0043717B" w:rsidRDefault="00C01A02" w:rsidP="00BB0AA3">
            <w:pPr>
              <w:pStyle w:val="BodyText3"/>
              <w:rPr>
                <w:rFonts w:ascii="Verdana" w:hAnsi="Verdana"/>
                <w:b/>
                <w:sz w:val="20"/>
              </w:rPr>
            </w:pPr>
            <w:r>
              <w:rPr>
                <w:rFonts w:ascii="Verdana" w:hAnsi="Verdana"/>
                <w:sz w:val="20"/>
              </w:rPr>
              <w:t>14</w:t>
            </w:r>
            <w:r w:rsidRPr="0043717B">
              <w:rPr>
                <w:rFonts w:ascii="Verdana" w:hAnsi="Verdana"/>
                <w:sz w:val="20"/>
              </w:rPr>
              <w:t>-01-13</w:t>
            </w:r>
          </w:p>
        </w:tc>
        <w:tc>
          <w:tcPr>
            <w:tcW w:w="1278" w:type="dxa"/>
          </w:tcPr>
          <w:p w:rsidR="00C01A02" w:rsidRPr="0043717B" w:rsidRDefault="00C01A02" w:rsidP="00BB0AA3">
            <w:pPr>
              <w:pStyle w:val="BodyText3"/>
              <w:rPr>
                <w:rFonts w:ascii="Verdana" w:hAnsi="Verdana"/>
                <w:b/>
                <w:sz w:val="20"/>
              </w:rPr>
            </w:pPr>
            <w:r>
              <w:rPr>
                <w:rFonts w:ascii="Verdana" w:hAnsi="Verdana"/>
                <w:sz w:val="20"/>
              </w:rPr>
              <w:t>27</w:t>
            </w:r>
            <w:r w:rsidRPr="0043717B">
              <w:rPr>
                <w:rFonts w:ascii="Verdana" w:hAnsi="Verdana"/>
                <w:sz w:val="20"/>
              </w:rPr>
              <w:t>-01-13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3.</w:t>
            </w:r>
          </w:p>
        </w:tc>
        <w:tc>
          <w:tcPr>
            <w:tcW w:w="5850" w:type="dxa"/>
          </w:tcPr>
          <w:p w:rsidR="00C01A02" w:rsidRPr="007F6256" w:rsidRDefault="00C01A02" w:rsidP="00BB0AA3">
            <w:pPr>
              <w:pStyle w:val="BodyText3"/>
              <w:rPr>
                <w:rFonts w:ascii="Verdana" w:hAnsi="Verdana"/>
                <w:sz w:val="20"/>
              </w:rPr>
            </w:pPr>
            <w:r w:rsidRPr="006E045D">
              <w:rPr>
                <w:rFonts w:ascii="Verdana" w:hAnsi="Verdana"/>
                <w:sz w:val="20"/>
              </w:rPr>
              <w:t>Implement the best master clock protocol</w:t>
            </w:r>
          </w:p>
        </w:tc>
        <w:tc>
          <w:tcPr>
            <w:tcW w:w="1350" w:type="dxa"/>
          </w:tcPr>
          <w:p w:rsidR="00C01A02" w:rsidRPr="0043717B" w:rsidRDefault="00C01A02" w:rsidP="00BB0AA3">
            <w:pPr>
              <w:pStyle w:val="BodyText3"/>
              <w:rPr>
                <w:rFonts w:ascii="Verdana" w:hAnsi="Verdana"/>
                <w:b/>
                <w:sz w:val="20"/>
              </w:rPr>
            </w:pPr>
            <w:r>
              <w:rPr>
                <w:rFonts w:ascii="Verdana" w:hAnsi="Verdana"/>
                <w:sz w:val="20"/>
              </w:rPr>
              <w:t>28</w:t>
            </w:r>
            <w:r w:rsidRPr="0043717B">
              <w:rPr>
                <w:rFonts w:ascii="Verdana" w:hAnsi="Verdana"/>
                <w:sz w:val="20"/>
              </w:rPr>
              <w:t>-0</w:t>
            </w:r>
            <w:r>
              <w:rPr>
                <w:rFonts w:ascii="Verdana" w:hAnsi="Verdana"/>
                <w:sz w:val="20"/>
              </w:rPr>
              <w:t>1</w:t>
            </w:r>
            <w:r w:rsidRPr="0043717B">
              <w:rPr>
                <w:rFonts w:ascii="Verdana" w:hAnsi="Verdana"/>
                <w:sz w:val="20"/>
              </w:rPr>
              <w:t>-13</w:t>
            </w:r>
          </w:p>
        </w:tc>
        <w:tc>
          <w:tcPr>
            <w:tcW w:w="1278" w:type="dxa"/>
          </w:tcPr>
          <w:p w:rsidR="00C01A02" w:rsidRPr="0043717B" w:rsidRDefault="00C01A02" w:rsidP="00BB0AA3">
            <w:pPr>
              <w:pStyle w:val="BodyText3"/>
              <w:rPr>
                <w:rFonts w:ascii="Verdana" w:hAnsi="Verdana"/>
                <w:b/>
                <w:sz w:val="20"/>
              </w:rPr>
            </w:pPr>
            <w:r>
              <w:rPr>
                <w:rFonts w:ascii="Verdana" w:hAnsi="Verdana"/>
                <w:sz w:val="20"/>
              </w:rPr>
              <w:t>10</w:t>
            </w:r>
            <w:r w:rsidRPr="0043717B">
              <w:rPr>
                <w:rFonts w:ascii="Verdana" w:hAnsi="Verdana"/>
                <w:sz w:val="20"/>
              </w:rPr>
              <w:t>-02-13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4.</w:t>
            </w:r>
          </w:p>
        </w:tc>
        <w:tc>
          <w:tcPr>
            <w:tcW w:w="5850" w:type="dxa"/>
          </w:tcPr>
          <w:p w:rsidR="00C01A02" w:rsidRPr="007F6256" w:rsidRDefault="00C01A02" w:rsidP="00BB0AA3">
            <w:pPr>
              <w:pStyle w:val="BodyText3"/>
              <w:rPr>
                <w:rFonts w:ascii="Verdana" w:hAnsi="Verdana"/>
                <w:sz w:val="20"/>
              </w:rPr>
            </w:pPr>
            <w:r w:rsidRPr="006E045D">
              <w:rPr>
                <w:rFonts w:ascii="Verdana" w:hAnsi="Verdana"/>
                <w:sz w:val="20"/>
              </w:rPr>
              <w:t>Implement clock synchronization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11</w:t>
            </w:r>
            <w:r w:rsidRPr="0043717B">
              <w:rPr>
                <w:rFonts w:ascii="Verdana" w:hAnsi="Verdana"/>
                <w:sz w:val="20"/>
              </w:rPr>
              <w:t>-02-13</w:t>
            </w:r>
          </w:p>
        </w:tc>
        <w:tc>
          <w:tcPr>
            <w:tcW w:w="1278" w:type="dxa"/>
          </w:tcPr>
          <w:p w:rsidR="00C01A02" w:rsidRPr="0043717B" w:rsidRDefault="00C01A02" w:rsidP="00BB0AA3">
            <w:pPr>
              <w:pStyle w:val="BodyText3"/>
              <w:rPr>
                <w:rFonts w:ascii="Verdana" w:hAnsi="Verdana"/>
                <w:b/>
                <w:sz w:val="20"/>
              </w:rPr>
            </w:pPr>
            <w:r>
              <w:rPr>
                <w:rFonts w:ascii="Verdana" w:hAnsi="Verdana"/>
                <w:sz w:val="20"/>
              </w:rPr>
              <w:t>24</w:t>
            </w:r>
            <w:r w:rsidRPr="0043717B">
              <w:rPr>
                <w:rFonts w:ascii="Verdana" w:hAnsi="Verdana"/>
                <w:sz w:val="20"/>
              </w:rPr>
              <w:t>-02-13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5.</w:t>
            </w:r>
          </w:p>
        </w:tc>
        <w:tc>
          <w:tcPr>
            <w:tcW w:w="5850" w:type="dxa"/>
          </w:tcPr>
          <w:p w:rsidR="00C01A02" w:rsidRPr="006E045D" w:rsidRDefault="00C01A02" w:rsidP="00BB0AA3">
            <w:pPr>
              <w:pStyle w:val="BodyText3"/>
              <w:rPr>
                <w:rFonts w:ascii="Verdana" w:hAnsi="Verdana"/>
                <w:sz w:val="20"/>
              </w:rPr>
            </w:pPr>
            <w:r w:rsidRPr="006E045D">
              <w:rPr>
                <w:rFonts w:ascii="Verdana" w:hAnsi="Verdana"/>
                <w:sz w:val="20"/>
              </w:rPr>
              <w:t>Implement clock syntonization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25</w:t>
            </w:r>
            <w:r w:rsidRPr="0043717B">
              <w:rPr>
                <w:rFonts w:ascii="Verdana" w:hAnsi="Verdana"/>
                <w:sz w:val="20"/>
              </w:rPr>
              <w:t>-02-13</w:t>
            </w:r>
          </w:p>
        </w:tc>
        <w:tc>
          <w:tcPr>
            <w:tcW w:w="1278" w:type="dxa"/>
          </w:tcPr>
          <w:p w:rsidR="00C01A02" w:rsidRPr="0043717B" w:rsidRDefault="00C01A02" w:rsidP="00BB0AA3">
            <w:pPr>
              <w:pStyle w:val="BodyText3"/>
              <w:rPr>
                <w:rFonts w:ascii="Verdana" w:hAnsi="Verdana"/>
                <w:b/>
                <w:sz w:val="20"/>
              </w:rPr>
            </w:pPr>
            <w:r>
              <w:rPr>
                <w:rFonts w:ascii="Verdana" w:hAnsi="Verdana"/>
                <w:sz w:val="20"/>
              </w:rPr>
              <w:t>10</w:t>
            </w:r>
            <w:r w:rsidRPr="0043717B">
              <w:rPr>
                <w:rFonts w:ascii="Verdana" w:hAnsi="Verdana"/>
                <w:sz w:val="20"/>
              </w:rPr>
              <w:t>-03-13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6.</w:t>
            </w:r>
          </w:p>
        </w:tc>
        <w:tc>
          <w:tcPr>
            <w:tcW w:w="5850" w:type="dxa"/>
          </w:tcPr>
          <w:p w:rsidR="00C01A02" w:rsidRDefault="00C01A02" w:rsidP="00BB0AA3">
            <w:pPr>
              <w:pStyle w:val="BodyText3"/>
              <w:rPr>
                <w:rFonts w:ascii="Verdana" w:hAnsi="Verdana"/>
                <w:sz w:val="20"/>
              </w:rPr>
            </w:pPr>
            <w:r>
              <w:rPr>
                <w:rFonts w:ascii="Verdana" w:hAnsi="Verdana"/>
                <w:sz w:val="20"/>
              </w:rPr>
              <w:t>Testing the application with talker and a listener</w:t>
            </w:r>
          </w:p>
          <w:p w:rsidR="00C01A02" w:rsidRPr="006746B9" w:rsidRDefault="00C01A02" w:rsidP="00BB0AA3">
            <w:pPr>
              <w:pStyle w:val="BodyText3"/>
              <w:numPr>
                <w:ilvl w:val="0"/>
                <w:numId w:val="18"/>
              </w:numPr>
              <w:spacing w:after="0"/>
              <w:jc w:val="left"/>
              <w:rPr>
                <w:rFonts w:ascii="Verdana" w:hAnsi="Verdana"/>
                <w:sz w:val="20"/>
              </w:rPr>
            </w:pPr>
            <w:r>
              <w:rPr>
                <w:rFonts w:ascii="Verdana" w:hAnsi="Verdana"/>
                <w:sz w:val="20"/>
              </w:rPr>
              <w:t>Testing for functionality</w:t>
            </w:r>
          </w:p>
          <w:p w:rsidR="00C01A02" w:rsidRPr="006746B9" w:rsidRDefault="00C01A02" w:rsidP="00BB0AA3">
            <w:pPr>
              <w:pStyle w:val="BodyText3"/>
              <w:numPr>
                <w:ilvl w:val="0"/>
                <w:numId w:val="18"/>
              </w:numPr>
              <w:spacing w:after="0"/>
              <w:jc w:val="left"/>
              <w:rPr>
                <w:rFonts w:ascii="Verdana" w:hAnsi="Verdana"/>
                <w:sz w:val="20"/>
              </w:rPr>
            </w:pPr>
            <w:r>
              <w:rPr>
                <w:rFonts w:ascii="Verdana" w:hAnsi="Verdana"/>
                <w:sz w:val="20"/>
              </w:rPr>
              <w:t>Testing for timing accuracy</w:t>
            </w:r>
          </w:p>
        </w:tc>
        <w:tc>
          <w:tcPr>
            <w:tcW w:w="1350" w:type="dxa"/>
          </w:tcPr>
          <w:p w:rsidR="00C01A02" w:rsidRPr="0043717B" w:rsidRDefault="00C01A02" w:rsidP="00BB0AA3">
            <w:pPr>
              <w:pStyle w:val="BodyText3"/>
              <w:rPr>
                <w:rFonts w:ascii="Verdana" w:hAnsi="Verdana"/>
                <w:b/>
                <w:sz w:val="20"/>
              </w:rPr>
            </w:pPr>
            <w:r>
              <w:rPr>
                <w:rFonts w:ascii="Verdana" w:hAnsi="Verdana"/>
                <w:sz w:val="20"/>
              </w:rPr>
              <w:t>11</w:t>
            </w:r>
            <w:r w:rsidRPr="0043717B">
              <w:rPr>
                <w:rFonts w:ascii="Verdana" w:hAnsi="Verdana"/>
                <w:sz w:val="20"/>
              </w:rPr>
              <w:t>-03-13</w:t>
            </w:r>
          </w:p>
        </w:tc>
        <w:tc>
          <w:tcPr>
            <w:tcW w:w="1278" w:type="dxa"/>
          </w:tcPr>
          <w:p w:rsidR="00C01A02" w:rsidRPr="0043717B" w:rsidRDefault="00C01A02" w:rsidP="00BB0AA3">
            <w:pPr>
              <w:pStyle w:val="BodyText3"/>
              <w:rPr>
                <w:rFonts w:ascii="Verdana" w:hAnsi="Verdana"/>
                <w:b/>
                <w:sz w:val="20"/>
              </w:rPr>
            </w:pPr>
            <w:r>
              <w:rPr>
                <w:rFonts w:ascii="Verdana" w:hAnsi="Verdana"/>
                <w:sz w:val="20"/>
              </w:rPr>
              <w:t>24</w:t>
            </w:r>
            <w:r w:rsidRPr="0043717B">
              <w:rPr>
                <w:rFonts w:ascii="Verdana" w:hAnsi="Verdana"/>
                <w:sz w:val="20"/>
              </w:rPr>
              <w:t>-03-13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7.</w:t>
            </w:r>
          </w:p>
        </w:tc>
        <w:tc>
          <w:tcPr>
            <w:tcW w:w="5850" w:type="dxa"/>
          </w:tcPr>
          <w:p w:rsidR="00C01A02" w:rsidRDefault="00C01A02" w:rsidP="00BB0AA3">
            <w:pPr>
              <w:pStyle w:val="BodyText3"/>
              <w:rPr>
                <w:rFonts w:ascii="Verdana" w:hAnsi="Verdana"/>
                <w:sz w:val="20"/>
              </w:rPr>
            </w:pPr>
            <w:r>
              <w:rPr>
                <w:rFonts w:ascii="Verdana" w:hAnsi="Verdana"/>
                <w:sz w:val="20"/>
              </w:rPr>
              <w:t>Documentation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25</w:t>
            </w:r>
            <w:r w:rsidRPr="0043717B">
              <w:rPr>
                <w:rFonts w:ascii="Verdana" w:hAnsi="Verdana"/>
                <w:sz w:val="20"/>
              </w:rPr>
              <w:t>-03-13</w:t>
            </w:r>
          </w:p>
        </w:tc>
        <w:tc>
          <w:tcPr>
            <w:tcW w:w="1278" w:type="dxa"/>
          </w:tcPr>
          <w:p w:rsidR="00C01A02" w:rsidRPr="0043717B" w:rsidRDefault="00C01A02" w:rsidP="00BB0AA3">
            <w:pPr>
              <w:pStyle w:val="BodyText3"/>
              <w:rPr>
                <w:rFonts w:ascii="Verdana" w:hAnsi="Verdana"/>
                <w:b/>
                <w:sz w:val="20"/>
              </w:rPr>
            </w:pPr>
            <w:r w:rsidRPr="0043717B">
              <w:rPr>
                <w:rFonts w:ascii="Verdana" w:hAnsi="Verdana"/>
                <w:sz w:val="20"/>
              </w:rPr>
              <w:t>31-03-13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8.</w:t>
            </w:r>
          </w:p>
        </w:tc>
        <w:tc>
          <w:tcPr>
            <w:tcW w:w="5850" w:type="dxa"/>
          </w:tcPr>
          <w:p w:rsidR="00C01A02" w:rsidRDefault="00C01A02" w:rsidP="00BB0AA3">
            <w:pPr>
              <w:pStyle w:val="BodyText3"/>
              <w:rPr>
                <w:rFonts w:ascii="Verdana" w:hAnsi="Verdana"/>
                <w:sz w:val="20"/>
              </w:rPr>
            </w:pPr>
            <w:r>
              <w:rPr>
                <w:rFonts w:ascii="Verdana" w:hAnsi="Verdana"/>
                <w:sz w:val="20"/>
              </w:rPr>
              <w:t>Project Submission</w:t>
            </w:r>
          </w:p>
        </w:tc>
        <w:tc>
          <w:tcPr>
            <w:tcW w:w="1350" w:type="dxa"/>
          </w:tcPr>
          <w:p w:rsidR="00C01A02" w:rsidRPr="0043717B" w:rsidRDefault="00C01A02" w:rsidP="00BB0AA3">
            <w:pPr>
              <w:pStyle w:val="BodyText3"/>
              <w:rPr>
                <w:rFonts w:ascii="Verdana" w:hAnsi="Verdana"/>
                <w:b/>
                <w:sz w:val="20"/>
              </w:rPr>
            </w:pPr>
            <w:r>
              <w:rPr>
                <w:rFonts w:ascii="Verdana" w:hAnsi="Verdana"/>
                <w:sz w:val="20"/>
              </w:rPr>
              <w:t>01-04-13</w:t>
            </w:r>
          </w:p>
        </w:tc>
        <w:tc>
          <w:tcPr>
            <w:tcW w:w="1278" w:type="dxa"/>
          </w:tcPr>
          <w:p w:rsidR="00C01A02" w:rsidRPr="0043717B" w:rsidRDefault="00C01A02" w:rsidP="00BB0AA3">
            <w:pPr>
              <w:pStyle w:val="BodyText3"/>
              <w:keepNext/>
              <w:rPr>
                <w:rFonts w:ascii="Verdana" w:hAnsi="Verdana"/>
                <w:b/>
                <w:sz w:val="20"/>
              </w:rPr>
            </w:pPr>
            <w:r>
              <w:rPr>
                <w:rFonts w:ascii="Verdana" w:hAnsi="Verdana"/>
                <w:sz w:val="20"/>
              </w:rPr>
              <w:t>01-04-13</w:t>
            </w:r>
          </w:p>
        </w:tc>
      </w:tr>
    </w:tbl>
    <w:p w:rsidR="00C01A02" w:rsidRPr="005932A5" w:rsidRDefault="00C01A02" w:rsidP="00C01A02">
      <w:pPr>
        <w:pStyle w:val="Caption"/>
      </w:pPr>
      <w:bookmarkStart w:id="104" w:name="_Toc351912566"/>
      <w:bookmarkStart w:id="105" w:name="_Toc352130816"/>
      <w:bookmarkStart w:id="106" w:name="_Toc352132227"/>
      <w:r>
        <w:t xml:space="preserve">Table </w:t>
      </w:r>
      <w:r>
        <w:fldChar w:fldCharType="begin"/>
      </w:r>
      <w:r>
        <w:instrText xml:space="preserve"> SEQ Table \* ARABIC </w:instrText>
      </w:r>
      <w:r>
        <w:fldChar w:fldCharType="separate"/>
      </w:r>
      <w:r w:rsidR="00DA08FF">
        <w:rPr>
          <w:noProof/>
        </w:rPr>
        <w:t>2</w:t>
      </w:r>
      <w:r>
        <w:fldChar w:fldCharType="end"/>
      </w:r>
      <w:r>
        <w:t>: Project Schedule</w:t>
      </w:r>
      <w:bookmarkEnd w:id="104"/>
      <w:bookmarkEnd w:id="105"/>
      <w:bookmarkEnd w:id="106"/>
    </w:p>
    <w:p w:rsidR="00C01A02" w:rsidRDefault="00C01A02" w:rsidP="00C01A02">
      <w:pPr>
        <w:pStyle w:val="Heading1"/>
      </w:pPr>
      <w:bookmarkStart w:id="107" w:name="_Toc351912471"/>
      <w:bookmarkStart w:id="108" w:name="_Toc352130704"/>
      <w:bookmarkStart w:id="109" w:name="_Toc352132115"/>
      <w:r>
        <w:lastRenderedPageBreak/>
        <w:t>Architectural Design</w:t>
      </w:r>
      <w:bookmarkEnd w:id="107"/>
      <w:bookmarkEnd w:id="108"/>
      <w:bookmarkEnd w:id="109"/>
    </w:p>
    <w:p w:rsidR="00C01A02" w:rsidRDefault="00C01A02" w:rsidP="00C01A02">
      <w:pPr>
        <w:pStyle w:val="BodyText"/>
      </w:pPr>
      <w:r>
        <w:t xml:space="preserve">This software is architected using the layered software architecture design pattern. Refer to Rubel, Barry’s commentary on Layered software architecture </w:t>
      </w:r>
      <w:r>
        <w:fldChar w:fldCharType="begin"/>
      </w:r>
      <w:r>
        <w:instrText xml:space="preserve"> REF Layers \h </w:instrText>
      </w:r>
      <w:r>
        <w:fldChar w:fldCharType="separate"/>
      </w:r>
      <w:r w:rsidR="00DA08FF">
        <w:t>[8]</w:t>
      </w:r>
      <w:r>
        <w:fldChar w:fldCharType="end"/>
      </w:r>
      <w:r>
        <w:t xml:space="preserve"> for an overview of the Layered software architecture.</w:t>
      </w:r>
    </w:p>
    <w:p w:rsidR="00C01A02" w:rsidRDefault="00C01A02" w:rsidP="00C01A02">
      <w:pPr>
        <w:pStyle w:val="BodyText"/>
        <w:keepNext/>
        <w:jc w:val="center"/>
      </w:pPr>
      <w:r>
        <w:rPr>
          <w:noProof/>
          <w:lang w:eastAsia="en-IN"/>
        </w:rPr>
        <w:drawing>
          <wp:inline distT="0" distB="0" distL="0" distR="0" wp14:anchorId="35C40E39" wp14:editId="3D6283B0">
            <wp:extent cx="6120130" cy="4130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val="0"/>
                        </a:ext>
                      </a:extLst>
                    </a:blip>
                    <a:stretch>
                      <a:fillRect/>
                    </a:stretch>
                  </pic:blipFill>
                  <pic:spPr>
                    <a:xfrm>
                      <a:off x="0" y="0"/>
                      <a:ext cx="6120130" cy="4130675"/>
                    </a:xfrm>
                    <a:prstGeom prst="rect">
                      <a:avLst/>
                    </a:prstGeom>
                  </pic:spPr>
                </pic:pic>
              </a:graphicData>
            </a:graphic>
          </wp:inline>
        </w:drawing>
      </w:r>
    </w:p>
    <w:p w:rsidR="00C01A02" w:rsidRDefault="00C01A02" w:rsidP="00C01A02">
      <w:pPr>
        <w:pStyle w:val="Caption"/>
      </w:pPr>
      <w:bookmarkStart w:id="110" w:name="_Toc351912541"/>
      <w:bookmarkStart w:id="111" w:name="_Toc352130784"/>
      <w:bookmarkStart w:id="112" w:name="_Toc352132195"/>
      <w:r>
        <w:t xml:space="preserve">Figure </w:t>
      </w:r>
      <w:r>
        <w:fldChar w:fldCharType="begin"/>
      </w:r>
      <w:r>
        <w:instrText xml:space="preserve"> SEQ Figure \* ARABIC </w:instrText>
      </w:r>
      <w:r>
        <w:fldChar w:fldCharType="separate"/>
      </w:r>
      <w:r w:rsidR="00DA08FF">
        <w:rPr>
          <w:noProof/>
        </w:rPr>
        <w:t>8</w:t>
      </w:r>
      <w:r>
        <w:fldChar w:fldCharType="end"/>
      </w:r>
      <w:r>
        <w:t>: Software Architecture</w:t>
      </w:r>
      <w:bookmarkEnd w:id="110"/>
      <w:bookmarkEnd w:id="111"/>
      <w:bookmarkEnd w:id="112"/>
    </w:p>
    <w:p w:rsidR="00C01A02" w:rsidRDefault="00C01A02" w:rsidP="00C01A02">
      <w:pPr>
        <w:pStyle w:val="BodyText"/>
        <w:rPr>
          <w:lang w:val="en-AU"/>
        </w:rPr>
      </w:pPr>
      <w:r>
        <w:rPr>
          <w:lang w:val="en-AU"/>
        </w:rPr>
        <w:t>The software is architected in a layered fashion. The hardware elements lie at the bottom. The next layer is made up of device drivers that would configure the hardware. The next layer is the LWip stack and on top of that sits the ptpd application. The following sections briefly explain each of the components.</w:t>
      </w:r>
    </w:p>
    <w:p w:rsidR="00C01A02" w:rsidRDefault="00C01A02" w:rsidP="00C01A02">
      <w:pPr>
        <w:pStyle w:val="Heading2"/>
        <w:rPr>
          <w:lang w:val="en-AU"/>
        </w:rPr>
      </w:pPr>
      <w:bookmarkStart w:id="113" w:name="_Toc351912483"/>
      <w:bookmarkStart w:id="114" w:name="_Toc352130705"/>
      <w:bookmarkStart w:id="115" w:name="_Toc352132116"/>
      <w:r>
        <w:rPr>
          <w:lang w:val="en-AU"/>
        </w:rPr>
        <w:t>&lt;&lt;driver&gt;&gt; emac</w:t>
      </w:r>
      <w:bookmarkEnd w:id="113"/>
      <w:bookmarkEnd w:id="114"/>
      <w:bookmarkEnd w:id="115"/>
    </w:p>
    <w:p w:rsidR="00C01A02" w:rsidRDefault="00C01A02" w:rsidP="00C01A02">
      <w:pPr>
        <w:pStyle w:val="BodyText"/>
        <w:rPr>
          <w:lang w:val="en-AU"/>
        </w:rPr>
      </w:pPr>
      <w:r>
        <w:rPr>
          <w:lang w:val="en-AU"/>
        </w:rPr>
        <w:t xml:space="preserve">This component consists of the emac drivers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DA08FF">
        <w:t>[10]</w:t>
      </w:r>
      <w:r>
        <w:rPr>
          <w:lang w:val="en-AU"/>
        </w:rPr>
        <w:fldChar w:fldCharType="end"/>
      </w:r>
      <w:r>
        <w:rPr>
          <w:lang w:val="en-AU"/>
        </w:rPr>
        <w:t>. This component is invoked by the lwIP component to configure and control the Ethernet MAC peripheral.</w:t>
      </w:r>
    </w:p>
    <w:p w:rsidR="00C01A02" w:rsidRDefault="00C01A02" w:rsidP="00C01A02">
      <w:pPr>
        <w:pStyle w:val="Heading2"/>
        <w:rPr>
          <w:lang w:val="en-AU"/>
        </w:rPr>
      </w:pPr>
      <w:bookmarkStart w:id="116" w:name="_Toc351912484"/>
      <w:bookmarkStart w:id="117" w:name="_Toc352130706"/>
      <w:bookmarkStart w:id="118" w:name="_Toc352132117"/>
      <w:r>
        <w:rPr>
          <w:lang w:val="en-AU"/>
        </w:rPr>
        <w:lastRenderedPageBreak/>
        <w:t xml:space="preserve">&lt;&lt;driver&gt;&gt; </w:t>
      </w:r>
      <w:bookmarkEnd w:id="116"/>
      <w:r>
        <w:rPr>
          <w:lang w:val="en-AU"/>
        </w:rPr>
        <w:t>BF Helper</w:t>
      </w:r>
      <w:bookmarkEnd w:id="117"/>
      <w:bookmarkEnd w:id="118"/>
    </w:p>
    <w:p w:rsidR="00C01A02" w:rsidRDefault="00C01A02" w:rsidP="00C01A02">
      <w:pPr>
        <w:pStyle w:val="BodyText"/>
        <w:rPr>
          <w:lang w:val="en-AU"/>
        </w:rPr>
      </w:pPr>
      <w:r>
        <w:rPr>
          <w:lang w:val="en-AU"/>
        </w:rPr>
        <w:t xml:space="preserve">This component provides helper functions for the higher layers in configuring and invoking the various features of the PTP_TSYNC module as described in Chapter 23 of the ADSP-BF518 Hardware Reference </w:t>
      </w:r>
      <w:r>
        <w:rPr>
          <w:lang w:val="en-AU"/>
        </w:rPr>
        <w:fldChar w:fldCharType="begin"/>
      </w:r>
      <w:r>
        <w:rPr>
          <w:lang w:val="en-AU"/>
        </w:rPr>
        <w:instrText xml:space="preserve"> REF BF518 \h </w:instrText>
      </w:r>
      <w:r>
        <w:rPr>
          <w:lang w:val="en-AU"/>
        </w:rPr>
      </w:r>
      <w:r>
        <w:rPr>
          <w:lang w:val="en-AU"/>
        </w:rPr>
        <w:fldChar w:fldCharType="separate"/>
      </w:r>
      <w:r w:rsidR="00DA08FF">
        <w:t>[7]</w:t>
      </w:r>
      <w:r>
        <w:rPr>
          <w:lang w:val="en-AU"/>
        </w:rPr>
        <w:fldChar w:fldCharType="end"/>
      </w:r>
      <w:r>
        <w:rPr>
          <w:lang w:val="en-AU"/>
        </w:rPr>
        <w:t>. This component is directly invoked by the ptpd component to implement hardware specific functionalities.</w:t>
      </w:r>
    </w:p>
    <w:p w:rsidR="00C01A02" w:rsidRDefault="00C01A02" w:rsidP="00C01A02">
      <w:pPr>
        <w:pStyle w:val="Heading2"/>
        <w:rPr>
          <w:lang w:val="en-AU"/>
        </w:rPr>
      </w:pPr>
      <w:bookmarkStart w:id="119" w:name="_Toc351912485"/>
      <w:bookmarkStart w:id="120" w:name="_Toc352130707"/>
      <w:bookmarkStart w:id="121" w:name="_Toc352132118"/>
      <w:r>
        <w:rPr>
          <w:lang w:val="en-AU"/>
        </w:rPr>
        <w:t>&lt;&lt;driver&gt;&gt; Device drivers</w:t>
      </w:r>
      <w:bookmarkEnd w:id="119"/>
      <w:bookmarkEnd w:id="120"/>
      <w:bookmarkEnd w:id="121"/>
    </w:p>
    <w:p w:rsidR="00C01A02" w:rsidRDefault="00C01A02" w:rsidP="00C01A02">
      <w:pPr>
        <w:pStyle w:val="BodyText"/>
        <w:rPr>
          <w:lang w:val="en-AU"/>
        </w:rPr>
      </w:pPr>
      <w:r>
        <w:rPr>
          <w:lang w:val="en-AU"/>
        </w:rPr>
        <w:t xml:space="preserve">This component consists of the all the device drivers (such as clock control, power management, Direct Memory Access, Timers, Serial Ports, etc..)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DA08FF">
        <w:t>[10]</w:t>
      </w:r>
      <w:r>
        <w:rPr>
          <w:lang w:val="en-AU"/>
        </w:rPr>
        <w:fldChar w:fldCharType="end"/>
      </w:r>
      <w:r>
        <w:rPr>
          <w:lang w:val="en-AU"/>
        </w:rPr>
        <w:t>. This component is invoked by the init component, to initialize the hardware and bring it up.</w:t>
      </w:r>
    </w:p>
    <w:p w:rsidR="00C01A02" w:rsidRDefault="00C01A02" w:rsidP="00C01A02">
      <w:pPr>
        <w:pStyle w:val="Heading2"/>
        <w:rPr>
          <w:lang w:val="en-AU"/>
        </w:rPr>
      </w:pPr>
      <w:bookmarkStart w:id="122" w:name="_Toc351912486"/>
      <w:bookmarkStart w:id="123" w:name="_Toc352130708"/>
      <w:bookmarkStart w:id="124" w:name="_Toc352132119"/>
      <w:r>
        <w:rPr>
          <w:lang w:val="en-AU"/>
        </w:rPr>
        <w:t>&lt;&lt;stack&gt;&gt; lwIP</w:t>
      </w:r>
      <w:bookmarkEnd w:id="122"/>
      <w:bookmarkEnd w:id="123"/>
      <w:bookmarkEnd w:id="124"/>
    </w:p>
    <w:p w:rsidR="00C01A02" w:rsidRDefault="00C01A02" w:rsidP="00C01A02">
      <w:pPr>
        <w:pStyle w:val="BodyText"/>
        <w:rPr>
          <w:lang w:val="en-AU"/>
        </w:rPr>
      </w:pPr>
      <w:r>
        <w:rPr>
          <w:lang w:val="en-AU"/>
        </w:rPr>
        <w:t>This is the light weight TCP/IP stack provided by the IDE. It consists of the following features that would be used in this project</w:t>
      </w:r>
    </w:p>
    <w:p w:rsidR="00C01A02" w:rsidRDefault="00C01A02" w:rsidP="00C01A02">
      <w:pPr>
        <w:pStyle w:val="BodyText"/>
        <w:numPr>
          <w:ilvl w:val="0"/>
          <w:numId w:val="23"/>
        </w:numPr>
        <w:rPr>
          <w:lang w:val="en-AU"/>
        </w:rPr>
      </w:pPr>
      <w:r>
        <w:rPr>
          <w:lang w:val="en-AU"/>
        </w:rPr>
        <w:t>IPv4</w:t>
      </w:r>
    </w:p>
    <w:p w:rsidR="00C01A02" w:rsidRDefault="00C01A02" w:rsidP="00C01A02">
      <w:pPr>
        <w:pStyle w:val="BodyText"/>
        <w:numPr>
          <w:ilvl w:val="0"/>
          <w:numId w:val="23"/>
        </w:numPr>
        <w:rPr>
          <w:lang w:val="en-AU"/>
        </w:rPr>
      </w:pPr>
      <w:r>
        <w:rPr>
          <w:lang w:val="en-AU"/>
        </w:rPr>
        <w:t>IGMP</w:t>
      </w:r>
    </w:p>
    <w:p w:rsidR="00C01A02" w:rsidRDefault="00C01A02" w:rsidP="00C01A02">
      <w:pPr>
        <w:pStyle w:val="BodyText"/>
        <w:numPr>
          <w:ilvl w:val="0"/>
          <w:numId w:val="23"/>
        </w:numPr>
        <w:rPr>
          <w:lang w:val="en-AU"/>
        </w:rPr>
      </w:pPr>
      <w:r>
        <w:rPr>
          <w:lang w:val="en-AU"/>
        </w:rPr>
        <w:t>UDP</w:t>
      </w:r>
    </w:p>
    <w:p w:rsidR="00C01A02" w:rsidRDefault="00C01A02" w:rsidP="00C01A02">
      <w:pPr>
        <w:pStyle w:val="BodyText"/>
        <w:numPr>
          <w:ilvl w:val="0"/>
          <w:numId w:val="23"/>
        </w:numPr>
        <w:rPr>
          <w:lang w:val="en-AU"/>
        </w:rPr>
      </w:pPr>
      <w:r>
        <w:rPr>
          <w:lang w:val="en-AU"/>
        </w:rPr>
        <w:t>DHCP / Static IP management</w:t>
      </w:r>
    </w:p>
    <w:p w:rsidR="00C01A02" w:rsidRDefault="00C01A02" w:rsidP="00C01A02">
      <w:pPr>
        <w:pStyle w:val="BodyText"/>
        <w:rPr>
          <w:lang w:val="en-AU"/>
        </w:rPr>
      </w:pPr>
      <w:r>
        <w:rPr>
          <w:lang w:val="en-AU"/>
        </w:rPr>
        <w:t xml:space="preserve">The application note by </w:t>
      </w:r>
      <w:r>
        <w:t xml:space="preserve">Kaushal Sangh </w:t>
      </w:r>
      <w:r>
        <w:fldChar w:fldCharType="begin"/>
      </w:r>
      <w:r>
        <w:instrText xml:space="preserve"> REF lwip \h </w:instrText>
      </w:r>
      <w:r>
        <w:fldChar w:fldCharType="separate"/>
      </w:r>
      <w:r w:rsidR="00DA08FF">
        <w:t>[11]</w:t>
      </w:r>
      <w:r>
        <w:fldChar w:fldCharType="end"/>
      </w:r>
      <w:r>
        <w:t xml:space="preserve"> describes the use of the lwIP stack provided by Analog Devices®. This component is invoked by the init function and this controls the sending and receiving of Ethernet data. It is also periodically invoked by the ptpd component to send and receive ptp packets.</w:t>
      </w:r>
    </w:p>
    <w:p w:rsidR="00C01A02" w:rsidRDefault="00C01A02" w:rsidP="00C01A02">
      <w:pPr>
        <w:pStyle w:val="Heading2"/>
        <w:rPr>
          <w:lang w:val="en-AU"/>
        </w:rPr>
      </w:pPr>
      <w:bookmarkStart w:id="125" w:name="_Toc351912487"/>
      <w:bookmarkStart w:id="126" w:name="_Toc352130709"/>
      <w:bookmarkStart w:id="127" w:name="_Toc352132120"/>
      <w:r>
        <w:rPr>
          <w:lang w:val="en-AU"/>
        </w:rPr>
        <w:t>&lt;&lt;application&gt;&gt; ptpd</w:t>
      </w:r>
      <w:bookmarkEnd w:id="125"/>
      <w:bookmarkEnd w:id="126"/>
      <w:bookmarkEnd w:id="127"/>
    </w:p>
    <w:p w:rsidR="00C01A02" w:rsidRDefault="00C01A02" w:rsidP="00C01A02">
      <w:pPr>
        <w:pStyle w:val="BodyText"/>
        <w:rPr>
          <w:lang w:val="en-AU"/>
        </w:rPr>
      </w:pPr>
      <w:r>
        <w:rPr>
          <w:lang w:val="en-AU"/>
        </w:rPr>
        <w:t xml:space="preserve">This is the ptpd application / protocol implementation. It sends the protocol information over UDP via the lwIP stack. It is configured and started up by the init component. This </w:t>
      </w:r>
      <w:r>
        <w:rPr>
          <w:lang w:val="en-AU"/>
        </w:rPr>
        <w:lastRenderedPageBreak/>
        <w:t xml:space="preserve">component is a derivative of the open source Precision Time Stamping daemon (ptpd) </w:t>
      </w:r>
      <w:r>
        <w:rPr>
          <w:lang w:val="en-AU"/>
        </w:rPr>
        <w:fldChar w:fldCharType="begin"/>
      </w:r>
      <w:r>
        <w:rPr>
          <w:lang w:val="en-AU"/>
        </w:rPr>
        <w:instrText xml:space="preserve"> REF ptpd \h </w:instrText>
      </w:r>
      <w:r>
        <w:rPr>
          <w:lang w:val="en-AU"/>
        </w:rPr>
      </w:r>
      <w:r>
        <w:rPr>
          <w:lang w:val="en-AU"/>
        </w:rPr>
        <w:fldChar w:fldCharType="separate"/>
      </w:r>
      <w:r w:rsidR="00DA08FF">
        <w:t>[9]</w:t>
      </w:r>
      <w:r>
        <w:rPr>
          <w:lang w:val="en-AU"/>
        </w:rPr>
        <w:fldChar w:fldCharType="end"/>
      </w:r>
      <w:r>
        <w:rPr>
          <w:lang w:val="en-AU"/>
        </w:rPr>
        <w:t xml:space="preserve">. </w:t>
      </w:r>
    </w:p>
    <w:p w:rsidR="00C01A02" w:rsidRDefault="00C01A02" w:rsidP="00C01A02">
      <w:pPr>
        <w:pStyle w:val="Heading2"/>
        <w:rPr>
          <w:lang w:val="en-AU"/>
        </w:rPr>
      </w:pPr>
      <w:bookmarkStart w:id="128" w:name="_Toc351912488"/>
      <w:bookmarkStart w:id="129" w:name="_Toc352130710"/>
      <w:bookmarkStart w:id="130" w:name="_Toc352132121"/>
      <w:r>
        <w:rPr>
          <w:lang w:val="en-AU"/>
        </w:rPr>
        <w:t>&lt;&lt;application&gt;&gt; init</w:t>
      </w:r>
      <w:bookmarkEnd w:id="128"/>
      <w:bookmarkEnd w:id="129"/>
      <w:bookmarkEnd w:id="130"/>
    </w:p>
    <w:p w:rsidR="00C01A02" w:rsidRDefault="00C01A02" w:rsidP="00C01A02">
      <w:pPr>
        <w:pStyle w:val="BodyText"/>
        <w:rPr>
          <w:lang w:val="en-AU"/>
        </w:rPr>
      </w:pPr>
      <w:r>
        <w:rPr>
          <w:lang w:val="en-AU"/>
        </w:rPr>
        <w:t>This component is responsible for initializing the ADSP-BF518 hardware and starting the lwIP and ptpd components.</w:t>
      </w:r>
    </w:p>
    <w:p w:rsidR="00C01A02" w:rsidRDefault="00C01A02" w:rsidP="00C01A02">
      <w:pPr>
        <w:pStyle w:val="Heading2"/>
        <w:rPr>
          <w:lang w:val="en-AU"/>
        </w:rPr>
      </w:pPr>
      <w:bookmarkStart w:id="131" w:name="_Toc351912489"/>
      <w:bookmarkStart w:id="132" w:name="_Toc352130711"/>
      <w:bookmarkStart w:id="133" w:name="_Toc352132122"/>
      <w:r>
        <w:rPr>
          <w:lang w:val="en-AU"/>
        </w:rPr>
        <w:t>Behavioural Model</w:t>
      </w:r>
      <w:bookmarkEnd w:id="131"/>
      <w:bookmarkEnd w:id="132"/>
      <w:bookmarkEnd w:id="133"/>
    </w:p>
    <w:p w:rsidR="00C01A02" w:rsidRDefault="00C01A02" w:rsidP="00C01A02">
      <w:pPr>
        <w:pStyle w:val="BodyText"/>
        <w:rPr>
          <w:lang w:val="en-AU"/>
        </w:rPr>
      </w:pPr>
      <w:r>
        <w:rPr>
          <w:lang w:val="en-AU"/>
        </w:rPr>
        <w:t>The following diagram explains the top level sequence that is executed when the software begins. It also summarizes the flow of the software.</w:t>
      </w:r>
    </w:p>
    <w:p w:rsidR="00C01A02" w:rsidRDefault="00C01A02" w:rsidP="00C01A02">
      <w:pPr>
        <w:pStyle w:val="BodyText"/>
        <w:keepNext/>
        <w:jc w:val="center"/>
      </w:pPr>
      <w:r>
        <w:rPr>
          <w:noProof/>
          <w:lang w:eastAsia="en-IN"/>
        </w:rPr>
        <w:drawing>
          <wp:inline distT="0" distB="0" distL="0" distR="0" wp14:anchorId="0762CEC2" wp14:editId="74A29774">
            <wp:extent cx="4143375" cy="4552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43375" cy="4552950"/>
                    </a:xfrm>
                    <a:prstGeom prst="rect">
                      <a:avLst/>
                    </a:prstGeom>
                  </pic:spPr>
                </pic:pic>
              </a:graphicData>
            </a:graphic>
          </wp:inline>
        </w:drawing>
      </w:r>
    </w:p>
    <w:p w:rsidR="00C01A02" w:rsidRDefault="00C01A02" w:rsidP="00C01A02">
      <w:pPr>
        <w:pStyle w:val="Caption"/>
      </w:pPr>
      <w:bookmarkStart w:id="134" w:name="_Toc351912542"/>
      <w:bookmarkStart w:id="135" w:name="_Toc352130785"/>
      <w:bookmarkStart w:id="136" w:name="_Toc352132196"/>
      <w:r>
        <w:t xml:space="preserve">Figure </w:t>
      </w:r>
      <w:r>
        <w:fldChar w:fldCharType="begin"/>
      </w:r>
      <w:r>
        <w:instrText xml:space="preserve"> SEQ Figure \* ARABIC </w:instrText>
      </w:r>
      <w:r>
        <w:fldChar w:fldCharType="separate"/>
      </w:r>
      <w:r w:rsidR="00DA08FF">
        <w:rPr>
          <w:noProof/>
        </w:rPr>
        <w:t>9</w:t>
      </w:r>
      <w:r>
        <w:fldChar w:fldCharType="end"/>
      </w:r>
      <w:r>
        <w:t>: High level software sequence</w:t>
      </w:r>
      <w:bookmarkEnd w:id="134"/>
      <w:bookmarkEnd w:id="135"/>
      <w:bookmarkEnd w:id="136"/>
    </w:p>
    <w:p w:rsidR="00C01A02" w:rsidRDefault="00C01A02" w:rsidP="00C01A02">
      <w:pPr>
        <w:pStyle w:val="Heading1"/>
        <w:rPr>
          <w:lang w:val="en-AU"/>
        </w:rPr>
      </w:pPr>
      <w:bookmarkStart w:id="137" w:name="_Toc351912490"/>
      <w:bookmarkStart w:id="138" w:name="_Toc352130712"/>
      <w:bookmarkStart w:id="139" w:name="_Toc352132123"/>
      <w:r>
        <w:rPr>
          <w:lang w:val="en-AU"/>
        </w:rPr>
        <w:lastRenderedPageBreak/>
        <w:t>Mechanistic Design</w:t>
      </w:r>
      <w:bookmarkEnd w:id="137"/>
      <w:bookmarkEnd w:id="138"/>
      <w:bookmarkEnd w:id="139"/>
    </w:p>
    <w:p w:rsidR="00C01A02" w:rsidRDefault="00C01A02" w:rsidP="00C01A02">
      <w:pPr>
        <w:pStyle w:val="BodyText"/>
        <w:rPr>
          <w:lang w:val="en-AU"/>
        </w:rPr>
      </w:pPr>
      <w:r>
        <w:rPr>
          <w:lang w:val="en-AU"/>
        </w:rPr>
        <w:t>This section covers the detailed design for some of the components, including the interfaces, structural and behavioural elements. The components described in detail are the BF Helper and the ptpd.</w:t>
      </w:r>
    </w:p>
    <w:p w:rsidR="00C01A02" w:rsidRDefault="00C01A02" w:rsidP="00C01A02">
      <w:pPr>
        <w:pStyle w:val="Heading2"/>
        <w:rPr>
          <w:lang w:val="en-AU"/>
        </w:rPr>
      </w:pPr>
      <w:bookmarkStart w:id="140" w:name="_Ref351837491"/>
      <w:bookmarkStart w:id="141" w:name="_Ref351837496"/>
      <w:bookmarkStart w:id="142" w:name="_Toc351912491"/>
      <w:bookmarkStart w:id="143" w:name="_Toc352130713"/>
      <w:bookmarkStart w:id="144" w:name="_Toc352132124"/>
      <w:r>
        <w:rPr>
          <w:lang w:val="en-AU"/>
        </w:rPr>
        <w:t>&lt;&lt;driver&gt;&gt; BF Helper</w:t>
      </w:r>
      <w:bookmarkEnd w:id="140"/>
      <w:bookmarkEnd w:id="141"/>
      <w:bookmarkEnd w:id="142"/>
      <w:bookmarkEnd w:id="143"/>
      <w:bookmarkEnd w:id="144"/>
    </w:p>
    <w:p w:rsidR="00C01A02" w:rsidRDefault="00C01A02" w:rsidP="00C01A02">
      <w:pPr>
        <w:pStyle w:val="BodyText"/>
        <w:rPr>
          <w:lang w:val="en-AU"/>
        </w:rPr>
      </w:pPr>
      <w:r>
        <w:rPr>
          <w:lang w:val="en-AU"/>
        </w:rPr>
        <w:t>This section covers mechanistic design for the BF helper module. This component contains a set of operations that will configure the PTP hardware and provide utility functions to the upper layer in utilizing the features of the PTP_TSYNC module.</w:t>
      </w:r>
    </w:p>
    <w:p w:rsidR="00C01A02" w:rsidRDefault="00C01A02" w:rsidP="00C01A02">
      <w:pPr>
        <w:pStyle w:val="BodyText"/>
        <w:keepNext/>
        <w:jc w:val="center"/>
      </w:pPr>
      <w:r>
        <w:rPr>
          <w:noProof/>
          <w:lang w:eastAsia="en-IN"/>
        </w:rPr>
        <w:drawing>
          <wp:inline distT="0" distB="0" distL="0" distR="0" wp14:anchorId="7631BC59" wp14:editId="6D138CE1">
            <wp:extent cx="3609975" cy="127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09975" cy="1276350"/>
                    </a:xfrm>
                    <a:prstGeom prst="rect">
                      <a:avLst/>
                    </a:prstGeom>
                  </pic:spPr>
                </pic:pic>
              </a:graphicData>
            </a:graphic>
          </wp:inline>
        </w:drawing>
      </w:r>
    </w:p>
    <w:p w:rsidR="00C01A02" w:rsidRDefault="00C01A02" w:rsidP="00C01A02">
      <w:pPr>
        <w:pStyle w:val="Caption"/>
      </w:pPr>
      <w:bookmarkStart w:id="145" w:name="_Toc351912543"/>
      <w:bookmarkStart w:id="146" w:name="_Toc352130786"/>
      <w:bookmarkStart w:id="147" w:name="_Toc352132197"/>
      <w:r>
        <w:t xml:space="preserve">Figure </w:t>
      </w:r>
      <w:r>
        <w:fldChar w:fldCharType="begin"/>
      </w:r>
      <w:r>
        <w:instrText xml:space="preserve"> SEQ Figure \* ARABIC </w:instrText>
      </w:r>
      <w:r>
        <w:fldChar w:fldCharType="separate"/>
      </w:r>
      <w:r w:rsidR="00DA08FF">
        <w:rPr>
          <w:noProof/>
        </w:rPr>
        <w:t>10</w:t>
      </w:r>
      <w:r>
        <w:fldChar w:fldCharType="end"/>
      </w:r>
      <w:r>
        <w:t>: BF Helper list of attributes</w:t>
      </w:r>
      <w:bookmarkEnd w:id="145"/>
      <w:bookmarkEnd w:id="146"/>
      <w:bookmarkEnd w:id="147"/>
    </w:p>
    <w:p w:rsidR="00C01A02" w:rsidRDefault="00C01A02" w:rsidP="00C01A02">
      <w:pPr>
        <w:pStyle w:val="BodyText"/>
        <w:keepNext/>
        <w:jc w:val="center"/>
      </w:pPr>
      <w:r>
        <w:rPr>
          <w:noProof/>
          <w:lang w:eastAsia="en-IN"/>
        </w:rPr>
        <w:drawing>
          <wp:inline distT="0" distB="0" distL="0" distR="0" wp14:anchorId="221078F8" wp14:editId="6CFD84DA">
            <wp:extent cx="55626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62600" cy="2076450"/>
                    </a:xfrm>
                    <a:prstGeom prst="rect">
                      <a:avLst/>
                    </a:prstGeom>
                  </pic:spPr>
                </pic:pic>
              </a:graphicData>
            </a:graphic>
          </wp:inline>
        </w:drawing>
      </w:r>
    </w:p>
    <w:p w:rsidR="00C01A02" w:rsidRDefault="00C01A02" w:rsidP="00C01A02">
      <w:pPr>
        <w:pStyle w:val="Caption"/>
      </w:pPr>
      <w:bookmarkStart w:id="148" w:name="_Toc351912544"/>
      <w:bookmarkStart w:id="149" w:name="_Toc352130787"/>
      <w:bookmarkStart w:id="150" w:name="_Toc352132198"/>
      <w:r>
        <w:t xml:space="preserve">Figure </w:t>
      </w:r>
      <w:r>
        <w:fldChar w:fldCharType="begin"/>
      </w:r>
      <w:r>
        <w:instrText xml:space="preserve"> SEQ Figure \* ARABIC </w:instrText>
      </w:r>
      <w:r>
        <w:fldChar w:fldCharType="separate"/>
      </w:r>
      <w:r w:rsidR="00DA08FF">
        <w:rPr>
          <w:noProof/>
        </w:rPr>
        <w:t>11</w:t>
      </w:r>
      <w:r>
        <w:fldChar w:fldCharType="end"/>
      </w:r>
      <w:r>
        <w:t>: BF Helper list of operations</w:t>
      </w:r>
      <w:bookmarkEnd w:id="148"/>
      <w:bookmarkEnd w:id="149"/>
      <w:bookmarkEnd w:id="150"/>
    </w:p>
    <w:p w:rsidR="00C01A02" w:rsidRDefault="00C01A02" w:rsidP="00C01A02">
      <w:pPr>
        <w:pStyle w:val="Heading3"/>
      </w:pPr>
      <w:bookmarkStart w:id="151" w:name="_Toc352130714"/>
      <w:bookmarkStart w:id="152" w:name="_Toc352132125"/>
      <w:r>
        <w:t>Attributes</w:t>
      </w:r>
      <w:bookmarkEnd w:id="151"/>
      <w:bookmarkEnd w:id="152"/>
    </w:p>
    <w:p w:rsidR="00C01A02" w:rsidRDefault="00C01A02" w:rsidP="00C01A02">
      <w:pPr>
        <w:pStyle w:val="Heading4"/>
      </w:pPr>
      <w:bookmarkStart w:id="153" w:name="_Toc352130715"/>
      <w:bookmarkStart w:id="154" w:name="_Toc352132126"/>
      <w:r>
        <w:t>&lt;&lt;define&gt;&gt;PTP_FREQUENCY</w:t>
      </w:r>
      <w:bookmarkEnd w:id="153"/>
      <w:bookmarkEnd w:id="154"/>
    </w:p>
    <w:p w:rsidR="00C01A02" w:rsidRDefault="00C01A02" w:rsidP="00C01A02">
      <w:pPr>
        <w:pStyle w:val="BodyText"/>
      </w:pPr>
      <w:r>
        <w:t>This is the PTP input clock frequency.</w:t>
      </w:r>
    </w:p>
    <w:p w:rsidR="00C01A02" w:rsidRDefault="00C01A02" w:rsidP="00C01A02">
      <w:pPr>
        <w:pStyle w:val="Heading4"/>
      </w:pPr>
      <w:bookmarkStart w:id="155" w:name="_Toc352130716"/>
      <w:bookmarkStart w:id="156" w:name="_Toc352132127"/>
      <w:r>
        <w:lastRenderedPageBreak/>
        <w:t>&lt;&lt;defines&gt;&gt;PTPEVT_*</w:t>
      </w:r>
      <w:bookmarkEnd w:id="155"/>
      <w:bookmarkEnd w:id="156"/>
    </w:p>
    <w:p w:rsidR="00C01A02" w:rsidRDefault="00C01A02" w:rsidP="00C01A02">
      <w:pPr>
        <w:pStyle w:val="BodyText"/>
      </w:pPr>
      <w:r>
        <w:t>These definitions define the bit map of the PTP registers for easy access.</w:t>
      </w:r>
    </w:p>
    <w:p w:rsidR="00C01A02" w:rsidRDefault="00C01A02" w:rsidP="00C01A02">
      <w:pPr>
        <w:pStyle w:val="Heading3"/>
      </w:pPr>
      <w:bookmarkStart w:id="157" w:name="_Toc351912493"/>
      <w:bookmarkStart w:id="158" w:name="_Toc352130717"/>
      <w:bookmarkStart w:id="159" w:name="_Toc352132128"/>
      <w:r>
        <w:t>Operations</w:t>
      </w:r>
      <w:bookmarkEnd w:id="157"/>
      <w:bookmarkEnd w:id="158"/>
      <w:bookmarkEnd w:id="159"/>
    </w:p>
    <w:p w:rsidR="00C01A02" w:rsidRDefault="00C01A02" w:rsidP="00C01A02">
      <w:pPr>
        <w:pStyle w:val="Heading3"/>
      </w:pPr>
      <w:hyperlink r:id="rId22" w:anchor="a3e5edf30adf75222b80b1f904d52b3d0" w:history="1">
        <w:bookmarkStart w:id="160" w:name="_Toc352130718"/>
        <w:bookmarkStart w:id="161" w:name="_Toc352132129"/>
        <w:r w:rsidRPr="00F83250">
          <w:rPr>
            <w:rStyle w:val="Hyperlink"/>
          </w:rPr>
          <w:t>nanosec</w:t>
        </w:r>
        <w:r>
          <w:rPr>
            <w:rStyle w:val="Hyperlink"/>
          </w:rPr>
          <w:t>_to_pulse</w:t>
        </w:r>
      </w:hyperlink>
      <w:r>
        <w:t>()</w:t>
      </w:r>
      <w:bookmarkEnd w:id="160"/>
      <w:bookmarkEnd w:id="161"/>
    </w:p>
    <w:p w:rsidR="00C01A02" w:rsidRPr="008A65C4" w:rsidRDefault="00C01A02" w:rsidP="00C01A02">
      <w:pPr>
        <w:pStyle w:val="CodeListing"/>
      </w:pPr>
      <w:r w:rsidRPr="008A65C4">
        <w:t>Input: u64 nanosec</w:t>
      </w:r>
    </w:p>
    <w:p w:rsidR="00C01A02" w:rsidRPr="00055541" w:rsidRDefault="00C01A02" w:rsidP="00C01A02">
      <w:pPr>
        <w:pStyle w:val="CodeListing"/>
      </w:pPr>
      <w:r w:rsidRPr="008A65C4">
        <w:t>Return: u64</w:t>
      </w:r>
      <w:r>
        <w:t xml:space="preserve"> (</w:t>
      </w:r>
      <w:r w:rsidRPr="008A65C4">
        <w:t>pulse value</w:t>
      </w:r>
      <w:r>
        <w:t>)</w:t>
      </w:r>
    </w:p>
    <w:p w:rsidR="00C01A02" w:rsidRDefault="00C01A02" w:rsidP="00C01A02">
      <w:pPr>
        <w:pStyle w:val="BodyText"/>
      </w:pPr>
      <w:r>
        <w:t>Converts a given input nanosecond value into a pulse with reference to the PTP_FREQUENCY.</w:t>
      </w:r>
    </w:p>
    <w:p w:rsidR="00C01A02" w:rsidRDefault="00C01A02" w:rsidP="00C01A02">
      <w:pPr>
        <w:pStyle w:val="Heading3"/>
      </w:pPr>
      <w:hyperlink r:id="rId23" w:anchor="af80ec200016f76329d66b149e387beba" w:history="1">
        <w:bookmarkStart w:id="162" w:name="_Toc352130719"/>
        <w:bookmarkStart w:id="163" w:name="_Toc352132130"/>
        <w:r>
          <w:rPr>
            <w:rStyle w:val="Hyperlink"/>
          </w:rPr>
          <w:t>pulse_to_nanosec</w:t>
        </w:r>
      </w:hyperlink>
      <w:r>
        <w:t>()</w:t>
      </w:r>
      <w:bookmarkEnd w:id="162"/>
      <w:bookmarkEnd w:id="163"/>
    </w:p>
    <w:p w:rsidR="00C01A02" w:rsidRDefault="00C01A02" w:rsidP="00C01A02">
      <w:pPr>
        <w:pStyle w:val="CodeListing"/>
      </w:pPr>
      <w:r>
        <w:t>Input: u64 pulse</w:t>
      </w:r>
    </w:p>
    <w:p w:rsidR="00C01A02" w:rsidRPr="00055541" w:rsidRDefault="00C01A02" w:rsidP="00C01A02">
      <w:pPr>
        <w:pStyle w:val="CodeListing"/>
      </w:pPr>
      <w:r>
        <w:t>Return: u64 (nanosecond value)</w:t>
      </w:r>
    </w:p>
    <w:p w:rsidR="00C01A02" w:rsidRDefault="00C01A02" w:rsidP="00C01A02">
      <w:pPr>
        <w:pStyle w:val="BodyText"/>
      </w:pPr>
      <w:r>
        <w:t>Given a pulse with reference to the PTP_FREQUENCY, this API converts it into a nanosecond value.</w:t>
      </w:r>
    </w:p>
    <w:p w:rsidR="00C01A02" w:rsidRDefault="00C01A02" w:rsidP="00C01A02">
      <w:pPr>
        <w:pStyle w:val="Heading3"/>
      </w:pPr>
      <w:hyperlink r:id="rId24" w:anchor="ab57de863bac156b0531d9c25cf255dcc" w:history="1">
        <w:bookmarkStart w:id="164" w:name="_Toc352130720"/>
        <w:bookmarkStart w:id="165" w:name="_Toc352132131"/>
        <w:r>
          <w:rPr>
            <w:rStyle w:val="Hyperlink"/>
          </w:rPr>
          <w:t>Init_BF_PTP_Timer</w:t>
        </w:r>
      </w:hyperlink>
      <w:r>
        <w:t>()</w:t>
      </w:r>
      <w:bookmarkEnd w:id="164"/>
      <w:bookmarkEnd w:id="165"/>
    </w:p>
    <w:p w:rsidR="00C01A02" w:rsidRDefault="00C01A02" w:rsidP="00C01A02">
      <w:pPr>
        <w:pStyle w:val="CodeListing"/>
      </w:pPr>
      <w:r>
        <w:t>Input: none</w:t>
      </w:r>
    </w:p>
    <w:p w:rsidR="00C01A02" w:rsidRPr="00055541" w:rsidRDefault="00C01A02" w:rsidP="00C01A02">
      <w:pPr>
        <w:pStyle w:val="CodeListing"/>
      </w:pPr>
      <w:r>
        <w:t>Return: none</w:t>
      </w:r>
    </w:p>
    <w:p w:rsidR="00C01A02" w:rsidRDefault="00C01A02" w:rsidP="00C01A02">
      <w:pPr>
        <w:pStyle w:val="BodyText"/>
      </w:pPr>
      <w:r w:rsidRPr="000923E8">
        <w:t>Enable</w:t>
      </w:r>
      <w:r>
        <w:t>s the</w:t>
      </w:r>
      <w:r w:rsidRPr="000923E8">
        <w:t xml:space="preserve"> PTP_TSYNC module </w:t>
      </w:r>
      <w:r>
        <w:t xml:space="preserve">and </w:t>
      </w:r>
      <w:r w:rsidRPr="000923E8">
        <w:t>use</w:t>
      </w:r>
      <w:r>
        <w:t>s</w:t>
      </w:r>
      <w:r w:rsidRPr="000923E8">
        <w:t xml:space="preserve"> SCLK as input clock source</w:t>
      </w:r>
      <w:r>
        <w:t xml:space="preserve"> </w:t>
      </w:r>
      <w:r w:rsidRPr="000923E8">
        <w:t xml:space="preserve">by default. </w:t>
      </w:r>
      <w:r>
        <w:t>S</w:t>
      </w:r>
      <w:r w:rsidRPr="000923E8">
        <w:t>et</w:t>
      </w:r>
      <w:r>
        <w:t>s</w:t>
      </w:r>
      <w:r w:rsidRPr="000923E8">
        <w:t xml:space="preserve"> up addend register value</w:t>
      </w:r>
      <w:r>
        <w:t xml:space="preserve"> to an initial default.</w:t>
      </w:r>
    </w:p>
    <w:p w:rsidR="00C01A02" w:rsidRDefault="00C01A02" w:rsidP="00C01A02">
      <w:pPr>
        <w:pStyle w:val="Heading3"/>
      </w:pPr>
      <w:bookmarkStart w:id="166" w:name="_Toc352130721"/>
      <w:bookmarkStart w:id="167" w:name="_Toc352132132"/>
      <w:r w:rsidRPr="00055541">
        <w:t>Gettimeofday</w:t>
      </w:r>
      <w:r>
        <w:t>()</w:t>
      </w:r>
      <w:bookmarkEnd w:id="166"/>
      <w:bookmarkEnd w:id="167"/>
    </w:p>
    <w:p w:rsidR="00C01A02" w:rsidRDefault="00C01A02" w:rsidP="00C01A02">
      <w:pPr>
        <w:pStyle w:val="CodeListing"/>
      </w:pPr>
      <w:r>
        <w:t xml:space="preserve">Output: </w:t>
      </w:r>
      <w:hyperlink r:id="rId25" w:history="1">
        <w:r>
          <w:rPr>
            <w:rStyle w:val="Hyperlink"/>
          </w:rPr>
          <w:t>TimeInternal</w:t>
        </w:r>
      </w:hyperlink>
      <w:r>
        <w:t xml:space="preserve"> *tv</w:t>
      </w:r>
    </w:p>
    <w:p w:rsidR="00C01A02" w:rsidRPr="00055541" w:rsidRDefault="00C01A02" w:rsidP="00C01A02">
      <w:pPr>
        <w:pStyle w:val="CodeListing"/>
      </w:pPr>
      <w:r>
        <w:t xml:space="preserve">Return: </w:t>
      </w:r>
      <w:r>
        <w:rPr>
          <w:rStyle w:val="keywordtype"/>
        </w:rPr>
        <w:t>int (success / failure)</w:t>
      </w:r>
    </w:p>
    <w:p w:rsidR="00C01A02" w:rsidRDefault="00C01A02" w:rsidP="00C01A02">
      <w:pPr>
        <w:pStyle w:val="BodyText"/>
      </w:pPr>
      <w:r>
        <w:t>Gets the current PTP clock time and returns it in tv.</w:t>
      </w:r>
    </w:p>
    <w:p w:rsidR="00C01A02" w:rsidRDefault="00C01A02" w:rsidP="00C01A02">
      <w:pPr>
        <w:pStyle w:val="Heading3"/>
      </w:pPr>
      <w:hyperlink r:id="rId26" w:anchor="adf8acd1f0ed87abf8da5be9370b5fefa" w:history="1">
        <w:bookmarkStart w:id="168" w:name="_Toc352130722"/>
        <w:bookmarkStart w:id="169" w:name="_Toc352132133"/>
        <w:r>
          <w:rPr>
            <w:rStyle w:val="Hyperlink"/>
          </w:rPr>
          <w:t>settimeofday</w:t>
        </w:r>
      </w:hyperlink>
      <w:r>
        <w:t>()</w:t>
      </w:r>
      <w:bookmarkEnd w:id="168"/>
      <w:bookmarkEnd w:id="169"/>
    </w:p>
    <w:p w:rsidR="00C01A02" w:rsidRDefault="00C01A02" w:rsidP="00C01A02">
      <w:pPr>
        <w:pStyle w:val="CodeListing"/>
      </w:pPr>
      <w:r>
        <w:t xml:space="preserve">Input: </w:t>
      </w:r>
      <w:hyperlink r:id="rId27" w:history="1">
        <w:r>
          <w:rPr>
            <w:rStyle w:val="Hyperlink"/>
          </w:rPr>
          <w:t>TimeInternal</w:t>
        </w:r>
      </w:hyperlink>
      <w:r>
        <w:t xml:space="preserve"> *tv</w:t>
      </w:r>
    </w:p>
    <w:p w:rsidR="00C01A02" w:rsidRPr="00055541" w:rsidRDefault="00C01A02" w:rsidP="00C01A02">
      <w:pPr>
        <w:pStyle w:val="CodeListing"/>
      </w:pPr>
      <w:r>
        <w:t xml:space="preserve">Return: </w:t>
      </w:r>
      <w:r>
        <w:rPr>
          <w:rStyle w:val="keywordtype"/>
        </w:rPr>
        <w:t>int (success / failure)</w:t>
      </w:r>
    </w:p>
    <w:p w:rsidR="00C01A02" w:rsidRPr="00055541" w:rsidRDefault="00C01A02" w:rsidP="00C01A02">
      <w:pPr>
        <w:pStyle w:val="BodyText"/>
      </w:pPr>
      <w:r>
        <w:t>Sets the PTP clock time to the value in tv.</w:t>
      </w:r>
    </w:p>
    <w:p w:rsidR="00C01A02" w:rsidRDefault="00C01A02" w:rsidP="00C01A02">
      <w:pPr>
        <w:pStyle w:val="Heading3"/>
      </w:pPr>
      <w:hyperlink r:id="rId28" w:anchor="a2a962fd87eae51360e72969422210867" w:history="1">
        <w:bookmarkStart w:id="170" w:name="_Toc352130723"/>
        <w:bookmarkStart w:id="171" w:name="_Toc352132134"/>
        <w:r>
          <w:rPr>
            <w:rStyle w:val="Hyperlink"/>
          </w:rPr>
          <w:t>adjtimex</w:t>
        </w:r>
      </w:hyperlink>
      <w:r>
        <w:t>()</w:t>
      </w:r>
      <w:bookmarkEnd w:id="170"/>
      <w:bookmarkEnd w:id="171"/>
    </w:p>
    <w:p w:rsidR="00C01A02" w:rsidRDefault="00C01A02" w:rsidP="00C01A02">
      <w:pPr>
        <w:pStyle w:val="CodeListing"/>
      </w:pPr>
      <w:r>
        <w:t xml:space="preserve">Input: </w:t>
      </w:r>
      <w:r>
        <w:rPr>
          <w:rStyle w:val="keywordtype"/>
        </w:rPr>
        <w:t>int</w:t>
      </w:r>
      <w:r>
        <w:t xml:space="preserve"> adj</w:t>
      </w:r>
    </w:p>
    <w:p w:rsidR="00C01A02" w:rsidRPr="00055541" w:rsidRDefault="00C01A02" w:rsidP="00C01A02">
      <w:pPr>
        <w:pStyle w:val="CodeListing"/>
      </w:pPr>
      <w:r>
        <w:t>Return: bool (success / failure)</w:t>
      </w:r>
    </w:p>
    <w:p w:rsidR="00C01A02" w:rsidRDefault="00C01A02" w:rsidP="00C01A02">
      <w:pPr>
        <w:pStyle w:val="BodyText"/>
      </w:pPr>
      <w:r>
        <w:lastRenderedPageBreak/>
        <w:t xml:space="preserve">Adjusts the addend register found in the PTP_TSYNC module of the ADSP-BF518. This is described in Chapter 23 of the ADSP-BF518 Hardware Reference </w:t>
      </w:r>
      <w:r>
        <w:fldChar w:fldCharType="begin"/>
      </w:r>
      <w:r>
        <w:instrText xml:space="preserve"> REF BF518 \h </w:instrText>
      </w:r>
      <w:r>
        <w:fldChar w:fldCharType="separate"/>
      </w:r>
      <w:r w:rsidR="00DA08FF">
        <w:t>[7]</w:t>
      </w:r>
      <w:r>
        <w:fldChar w:fldCharType="end"/>
      </w:r>
      <w:r>
        <w:t>. This register allows the hardware to finely tune its PTP clock by providing a frequency ratio offset. This is the clock syntonization scheme in ADSP-BF518.</w:t>
      </w:r>
    </w:p>
    <w:p w:rsidR="00C01A02" w:rsidRDefault="00C01A02" w:rsidP="00C01A02">
      <w:pPr>
        <w:pStyle w:val="Heading3"/>
      </w:pPr>
      <w:hyperlink r:id="rId29" w:anchor="adaac597461f394d44103a786c9ba0441" w:history="1">
        <w:bookmarkStart w:id="172" w:name="_Toc352130724"/>
        <w:bookmarkStart w:id="173" w:name="_Toc352132135"/>
        <w:r>
          <w:rPr>
            <w:rStyle w:val="Hyperlink"/>
          </w:rPr>
          <w:t>rand_r</w:t>
        </w:r>
      </w:hyperlink>
      <w:r>
        <w:t>()</w:t>
      </w:r>
      <w:bookmarkEnd w:id="172"/>
      <w:bookmarkEnd w:id="173"/>
    </w:p>
    <w:p w:rsidR="00C01A02" w:rsidRDefault="00C01A02" w:rsidP="00C01A02">
      <w:pPr>
        <w:pStyle w:val="CodeListing"/>
      </w:pPr>
      <w:r>
        <w:t xml:space="preserve">Input: </w:t>
      </w:r>
      <w:r>
        <w:rPr>
          <w:rStyle w:val="keywordtype"/>
        </w:rPr>
        <w:t>unsigned</w:t>
      </w:r>
      <w:r>
        <w:t xml:space="preserve"> </w:t>
      </w:r>
      <w:r>
        <w:rPr>
          <w:rStyle w:val="keywordtype"/>
        </w:rPr>
        <w:t>int</w:t>
      </w:r>
      <w:r>
        <w:t xml:space="preserve"> *seedp</w:t>
      </w:r>
    </w:p>
    <w:p w:rsidR="00C01A02" w:rsidRPr="00055541" w:rsidRDefault="00C01A02" w:rsidP="00C01A02">
      <w:pPr>
        <w:pStyle w:val="CodeListing"/>
      </w:pPr>
      <w:r>
        <w:t>Return: int (random runmber)</w:t>
      </w:r>
    </w:p>
    <w:p w:rsidR="00C01A02" w:rsidRDefault="00C01A02" w:rsidP="00C01A02">
      <w:pPr>
        <w:pStyle w:val="BodyText"/>
      </w:pPr>
      <w:r>
        <w:t>A random number generation function.</w:t>
      </w:r>
    </w:p>
    <w:p w:rsidR="00C01A02" w:rsidRPr="00055541" w:rsidRDefault="00C01A02" w:rsidP="00C01A02">
      <w:pPr>
        <w:pStyle w:val="Heading3"/>
      </w:pPr>
      <w:bookmarkStart w:id="174" w:name="_Toc352130725"/>
      <w:bookmarkStart w:id="175" w:name="_Toc352132136"/>
      <w:r w:rsidRPr="00055541">
        <w:t>getRxStamp</w:t>
      </w:r>
      <w:r>
        <w:t xml:space="preserve"> (</w:t>
      </w:r>
      <w:r w:rsidRPr="00055541">
        <w:t>)</w:t>
      </w:r>
      <w:bookmarkEnd w:id="174"/>
      <w:bookmarkEnd w:id="175"/>
    </w:p>
    <w:p w:rsidR="00C01A02" w:rsidRDefault="00C01A02" w:rsidP="00C01A02">
      <w:pPr>
        <w:pStyle w:val="CodeListing"/>
      </w:pPr>
      <w:r>
        <w:t xml:space="preserve">Output: </w:t>
      </w:r>
      <w:r w:rsidRPr="00055541">
        <w:t>UInteger32 *retNumberOfSeconds</w:t>
      </w:r>
    </w:p>
    <w:p w:rsidR="00C01A02" w:rsidRDefault="00C01A02" w:rsidP="00C01A02">
      <w:pPr>
        <w:pStyle w:val="CodeListing"/>
      </w:pPr>
      <w:r>
        <w:t xml:space="preserve">Output: </w:t>
      </w:r>
      <w:r w:rsidRPr="00055541">
        <w:t>UInteger32 *retNumberOfNanoSeconds</w:t>
      </w:r>
    </w:p>
    <w:p w:rsidR="00C01A02" w:rsidRDefault="00C01A02" w:rsidP="00C01A02">
      <w:pPr>
        <w:pStyle w:val="CodeListing"/>
      </w:pPr>
      <w:r>
        <w:t xml:space="preserve">Output: </w:t>
      </w:r>
      <w:r w:rsidRPr="00055541">
        <w:t>UInteger16 *overflowCount</w:t>
      </w:r>
    </w:p>
    <w:p w:rsidR="00C01A02" w:rsidRDefault="00C01A02" w:rsidP="00C01A02">
      <w:pPr>
        <w:pStyle w:val="CodeListing"/>
      </w:pPr>
      <w:r>
        <w:t xml:space="preserve">Output: </w:t>
      </w:r>
      <w:r w:rsidRPr="00055541">
        <w:t>UInteger16 *sequenceId</w:t>
      </w:r>
    </w:p>
    <w:p w:rsidR="00C01A02" w:rsidRDefault="00C01A02" w:rsidP="00C01A02">
      <w:pPr>
        <w:pStyle w:val="CodeListing"/>
      </w:pPr>
      <w:r>
        <w:t xml:space="preserve">Output: </w:t>
      </w:r>
      <w:r w:rsidRPr="00055541">
        <w:t>UInteger16 *messageType</w:t>
      </w:r>
    </w:p>
    <w:p w:rsidR="00C01A02" w:rsidRDefault="00C01A02" w:rsidP="00C01A02">
      <w:pPr>
        <w:pStyle w:val="CodeListing"/>
      </w:pPr>
      <w:r>
        <w:t xml:space="preserve">Output: </w:t>
      </w:r>
      <w:r w:rsidRPr="00055541">
        <w:t>UInteger16 *hashValue</w:t>
      </w:r>
    </w:p>
    <w:p w:rsidR="00C01A02" w:rsidRDefault="00C01A02" w:rsidP="00C01A02">
      <w:pPr>
        <w:pStyle w:val="CodeListing"/>
      </w:pPr>
      <w:r>
        <w:t>Return: bool (success/failure)</w:t>
      </w:r>
    </w:p>
    <w:p w:rsidR="00C01A02" w:rsidRDefault="00C01A02" w:rsidP="00C01A02">
      <w:pPr>
        <w:pStyle w:val="BodyText"/>
        <w:keepNext/>
        <w:jc w:val="center"/>
      </w:pPr>
      <w:r>
        <w:rPr>
          <w:noProof/>
          <w:lang w:eastAsia="en-IN"/>
        </w:rPr>
        <w:drawing>
          <wp:inline distT="0" distB="0" distL="0" distR="0" wp14:anchorId="54DE9954" wp14:editId="7AAD0859">
            <wp:extent cx="3581400" cy="417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81400" cy="4171950"/>
                    </a:xfrm>
                    <a:prstGeom prst="rect">
                      <a:avLst/>
                    </a:prstGeom>
                  </pic:spPr>
                </pic:pic>
              </a:graphicData>
            </a:graphic>
          </wp:inline>
        </w:drawing>
      </w:r>
    </w:p>
    <w:p w:rsidR="00C01A02" w:rsidRDefault="00C01A02" w:rsidP="00C01A02">
      <w:pPr>
        <w:pStyle w:val="Caption"/>
      </w:pPr>
      <w:bookmarkStart w:id="176" w:name="_Toc351912545"/>
      <w:bookmarkStart w:id="177" w:name="_Toc352130788"/>
      <w:bookmarkStart w:id="178" w:name="_Toc352132199"/>
      <w:r>
        <w:t xml:space="preserve">Figure </w:t>
      </w:r>
      <w:r>
        <w:fldChar w:fldCharType="begin"/>
      </w:r>
      <w:r>
        <w:instrText xml:space="preserve"> SEQ Figure \* ARABIC </w:instrText>
      </w:r>
      <w:r>
        <w:fldChar w:fldCharType="separate"/>
      </w:r>
      <w:r w:rsidR="00DA08FF">
        <w:rPr>
          <w:noProof/>
        </w:rPr>
        <w:t>12</w:t>
      </w:r>
      <w:r>
        <w:fldChar w:fldCharType="end"/>
      </w:r>
      <w:r>
        <w:t>: getRxStamp activity</w:t>
      </w:r>
      <w:bookmarkEnd w:id="176"/>
      <w:bookmarkEnd w:id="177"/>
      <w:bookmarkEnd w:id="178"/>
    </w:p>
    <w:p w:rsidR="00C01A02" w:rsidRDefault="00C01A02" w:rsidP="00C01A02">
      <w:pPr>
        <w:pStyle w:val="BodyText"/>
        <w:rPr>
          <w:lang w:val="en-AU"/>
        </w:rPr>
      </w:pPr>
      <w:r>
        <w:rPr>
          <w:lang w:val="en-AU"/>
        </w:rPr>
        <w:lastRenderedPageBreak/>
        <w:t>This API gets the receive timestamp if it is valid. It also checks if the RX timestamp has overflowed (i.e. if more than one PTP RX event has occurred and the software has missed the previous time stamp).</w:t>
      </w:r>
    </w:p>
    <w:p w:rsidR="00C01A02" w:rsidRDefault="00C01A02" w:rsidP="00C01A02">
      <w:pPr>
        <w:pStyle w:val="Heading3"/>
        <w:rPr>
          <w:lang w:val="en-AU"/>
        </w:rPr>
      </w:pPr>
      <w:bookmarkStart w:id="179" w:name="_Toc352130726"/>
      <w:bookmarkStart w:id="180" w:name="_Toc352132137"/>
      <w:r w:rsidRPr="00264C4C">
        <w:rPr>
          <w:lang w:val="en-AU"/>
        </w:rPr>
        <w:t>getTxStamp</w:t>
      </w:r>
      <w:bookmarkEnd w:id="179"/>
      <w:bookmarkEnd w:id="180"/>
    </w:p>
    <w:p w:rsidR="00C01A02" w:rsidRDefault="00C01A02" w:rsidP="00C01A02">
      <w:pPr>
        <w:pStyle w:val="CodeListing"/>
        <w:rPr>
          <w:lang w:val="en-AU"/>
        </w:rPr>
      </w:pPr>
      <w:r>
        <w:rPr>
          <w:lang w:val="en-AU"/>
        </w:rPr>
        <w:t xml:space="preserve">Output: </w:t>
      </w:r>
      <w:r w:rsidRPr="00264C4C">
        <w:rPr>
          <w:lang w:val="en-AU"/>
        </w:rPr>
        <w:t>UInteger32 *retNumberOfSeconds</w:t>
      </w:r>
    </w:p>
    <w:p w:rsidR="00C01A02" w:rsidRDefault="00C01A02" w:rsidP="00C01A02">
      <w:pPr>
        <w:pStyle w:val="CodeListing"/>
        <w:rPr>
          <w:lang w:val="en-AU"/>
        </w:rPr>
      </w:pPr>
      <w:r>
        <w:rPr>
          <w:lang w:val="en-AU"/>
        </w:rPr>
        <w:t xml:space="preserve">Output: </w:t>
      </w:r>
      <w:r w:rsidRPr="00264C4C">
        <w:rPr>
          <w:lang w:val="en-AU"/>
        </w:rPr>
        <w:t>UInteger32 *retNumberOfNanoSeconds</w:t>
      </w:r>
    </w:p>
    <w:p w:rsidR="00C01A02" w:rsidRDefault="00C01A02" w:rsidP="00C01A02">
      <w:pPr>
        <w:pStyle w:val="CodeListing"/>
        <w:rPr>
          <w:lang w:val="en-AU"/>
        </w:rPr>
      </w:pPr>
      <w:r>
        <w:rPr>
          <w:lang w:val="en-AU"/>
        </w:rPr>
        <w:t xml:space="preserve">Output: </w:t>
      </w:r>
      <w:r w:rsidRPr="00264C4C">
        <w:rPr>
          <w:lang w:val="en-AU"/>
        </w:rPr>
        <w:t>UInteger16 *overflowCount</w:t>
      </w:r>
    </w:p>
    <w:p w:rsidR="00C01A02" w:rsidRDefault="00C01A02" w:rsidP="00C01A02">
      <w:pPr>
        <w:pStyle w:val="CodeListing"/>
        <w:rPr>
          <w:lang w:val="en-AU"/>
        </w:rPr>
      </w:pPr>
      <w:r>
        <w:rPr>
          <w:lang w:val="en-AU"/>
        </w:rPr>
        <w:t>Return: bool (success / failure)</w:t>
      </w:r>
    </w:p>
    <w:p w:rsidR="00C01A02" w:rsidRDefault="00C01A02" w:rsidP="00C01A02">
      <w:pPr>
        <w:keepNext/>
        <w:jc w:val="center"/>
      </w:pPr>
      <w:r>
        <w:rPr>
          <w:noProof/>
          <w:lang w:eastAsia="en-IN"/>
        </w:rPr>
        <w:drawing>
          <wp:inline distT="0" distB="0" distL="0" distR="0" wp14:anchorId="5B26408E" wp14:editId="65877C19">
            <wp:extent cx="3533775" cy="4181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3775" cy="4181475"/>
                    </a:xfrm>
                    <a:prstGeom prst="rect">
                      <a:avLst/>
                    </a:prstGeom>
                  </pic:spPr>
                </pic:pic>
              </a:graphicData>
            </a:graphic>
          </wp:inline>
        </w:drawing>
      </w:r>
    </w:p>
    <w:p w:rsidR="00C01A02" w:rsidRDefault="00C01A02" w:rsidP="00C01A02">
      <w:pPr>
        <w:pStyle w:val="Caption"/>
      </w:pPr>
      <w:bookmarkStart w:id="181" w:name="_Toc351912546"/>
      <w:bookmarkStart w:id="182" w:name="_Toc352130789"/>
      <w:bookmarkStart w:id="183" w:name="_Toc352132200"/>
      <w:r>
        <w:t xml:space="preserve">Figure </w:t>
      </w:r>
      <w:r>
        <w:fldChar w:fldCharType="begin"/>
      </w:r>
      <w:r>
        <w:instrText xml:space="preserve"> SEQ Figure \* ARABIC </w:instrText>
      </w:r>
      <w:r>
        <w:fldChar w:fldCharType="separate"/>
      </w:r>
      <w:r w:rsidR="00DA08FF">
        <w:rPr>
          <w:noProof/>
        </w:rPr>
        <w:t>13</w:t>
      </w:r>
      <w:r>
        <w:fldChar w:fldCharType="end"/>
      </w:r>
      <w:r>
        <w:t>: getTxStamp activity</w:t>
      </w:r>
      <w:bookmarkEnd w:id="181"/>
      <w:bookmarkEnd w:id="182"/>
      <w:bookmarkEnd w:id="183"/>
    </w:p>
    <w:p w:rsidR="00C01A02" w:rsidRDefault="00C01A02" w:rsidP="00C01A02">
      <w:pPr>
        <w:pStyle w:val="BodyText"/>
        <w:rPr>
          <w:lang w:val="en-AU"/>
        </w:rPr>
      </w:pPr>
      <w:r>
        <w:rPr>
          <w:lang w:val="en-AU"/>
        </w:rPr>
        <w:t>This API gets the transmit timestamp if it is valid. It also checks if the TX timestamp has overflowed (i.e. if more than one PTP TX event has occurred and the software has missed the previous time stamp).</w:t>
      </w:r>
    </w:p>
    <w:p w:rsidR="00C01A02" w:rsidRDefault="00C01A02" w:rsidP="00C01A02">
      <w:pPr>
        <w:pStyle w:val="Heading3"/>
        <w:rPr>
          <w:lang w:val="en-AU"/>
        </w:rPr>
      </w:pPr>
      <w:bookmarkStart w:id="184" w:name="_Toc352130727"/>
      <w:bookmarkStart w:id="185" w:name="_Toc352132138"/>
      <w:r w:rsidRPr="00950C25">
        <w:rPr>
          <w:lang w:val="en-AU"/>
        </w:rPr>
        <w:t>checkMsgStamp</w:t>
      </w:r>
      <w:bookmarkEnd w:id="184"/>
      <w:bookmarkEnd w:id="185"/>
    </w:p>
    <w:p w:rsidR="00C01A02" w:rsidRDefault="00C01A02" w:rsidP="00C01A02">
      <w:pPr>
        <w:pStyle w:val="CodeListing"/>
        <w:rPr>
          <w:lang w:val="en-AU"/>
        </w:rPr>
      </w:pPr>
      <w:r>
        <w:rPr>
          <w:lang w:val="en-AU"/>
        </w:rPr>
        <w:t xml:space="preserve">Input: </w:t>
      </w:r>
      <w:r w:rsidRPr="00950C25">
        <w:rPr>
          <w:lang w:val="en-AU"/>
        </w:rPr>
        <w:t>unsigned char* buf</w:t>
      </w:r>
    </w:p>
    <w:p w:rsidR="00C01A02" w:rsidRDefault="00C01A02" w:rsidP="00C01A02">
      <w:pPr>
        <w:pStyle w:val="CodeListing"/>
        <w:rPr>
          <w:lang w:val="en-AU"/>
        </w:rPr>
      </w:pPr>
      <w:r>
        <w:rPr>
          <w:lang w:val="en-AU"/>
        </w:rPr>
        <w:t xml:space="preserve">Input: </w:t>
      </w:r>
      <w:r w:rsidRPr="00950C25">
        <w:rPr>
          <w:lang w:val="en-AU"/>
        </w:rPr>
        <w:t>UInteger16 sequenceId</w:t>
      </w:r>
    </w:p>
    <w:p w:rsidR="00C01A02" w:rsidRDefault="00C01A02" w:rsidP="00C01A02">
      <w:pPr>
        <w:pStyle w:val="CodeListing"/>
        <w:rPr>
          <w:lang w:val="en-AU"/>
        </w:rPr>
      </w:pPr>
      <w:r>
        <w:rPr>
          <w:lang w:val="en-AU"/>
        </w:rPr>
        <w:t xml:space="preserve">Input: </w:t>
      </w:r>
      <w:r w:rsidRPr="00950C25">
        <w:rPr>
          <w:lang w:val="en-AU"/>
        </w:rPr>
        <w:t>UInteger16 messageType</w:t>
      </w:r>
    </w:p>
    <w:p w:rsidR="00C01A02" w:rsidRDefault="00C01A02" w:rsidP="00C01A02">
      <w:pPr>
        <w:pStyle w:val="CodeListing"/>
        <w:rPr>
          <w:lang w:val="en-AU"/>
        </w:rPr>
      </w:pPr>
      <w:r>
        <w:rPr>
          <w:lang w:val="en-AU"/>
        </w:rPr>
        <w:t>Return: bool (Success / failure)</w:t>
      </w:r>
    </w:p>
    <w:p w:rsidR="00C01A02" w:rsidRDefault="00C01A02" w:rsidP="00C01A02">
      <w:pPr>
        <w:pStyle w:val="BodyText"/>
        <w:rPr>
          <w:lang w:val="en-AU"/>
        </w:rPr>
      </w:pPr>
      <w:r>
        <w:rPr>
          <w:lang w:val="en-AU"/>
        </w:rPr>
        <w:t>This API checks if the received message is the correct one and as expected.</w:t>
      </w:r>
    </w:p>
    <w:p w:rsidR="00C01A02" w:rsidRDefault="00C01A02" w:rsidP="00C01A02">
      <w:pPr>
        <w:pStyle w:val="Heading2"/>
        <w:rPr>
          <w:lang w:val="en-AU"/>
        </w:rPr>
      </w:pPr>
      <w:bookmarkStart w:id="186" w:name="_Toc351912494"/>
      <w:bookmarkStart w:id="187" w:name="_Toc352130728"/>
      <w:bookmarkStart w:id="188" w:name="_Toc352132139"/>
      <w:r>
        <w:rPr>
          <w:lang w:val="en-AU"/>
        </w:rPr>
        <w:lastRenderedPageBreak/>
        <w:t>&lt;&lt;application&gt;&gt; Ptpd</w:t>
      </w:r>
      <w:bookmarkEnd w:id="186"/>
      <w:bookmarkEnd w:id="187"/>
      <w:bookmarkEnd w:id="188"/>
    </w:p>
    <w:p w:rsidR="00C01A02" w:rsidRDefault="00C01A02" w:rsidP="00C01A02">
      <w:pPr>
        <w:pStyle w:val="BodyText"/>
        <w:rPr>
          <w:lang w:val="en-AU"/>
        </w:rPr>
      </w:pPr>
      <w:r>
        <w:rPr>
          <w:lang w:val="en-AU"/>
        </w:rPr>
        <w:t>This section describes the ptpd protocol implementation in detail. The ptpd component has the following sub classes</w:t>
      </w:r>
    </w:p>
    <w:p w:rsidR="00C01A02" w:rsidRDefault="00C01A02" w:rsidP="00C01A02">
      <w:pPr>
        <w:pStyle w:val="BodyText"/>
        <w:numPr>
          <w:ilvl w:val="0"/>
          <w:numId w:val="29"/>
        </w:numPr>
        <w:rPr>
          <w:lang w:val="en-AU"/>
        </w:rPr>
      </w:pPr>
      <w:r>
        <w:rPr>
          <w:lang w:val="en-AU"/>
        </w:rPr>
        <w:t>protocol (Implements the ptpd protocol)</w:t>
      </w:r>
    </w:p>
    <w:p w:rsidR="00C01A02" w:rsidRDefault="00C01A02" w:rsidP="00C01A02">
      <w:pPr>
        <w:pStyle w:val="BodyText"/>
        <w:numPr>
          <w:ilvl w:val="0"/>
          <w:numId w:val="29"/>
        </w:numPr>
        <w:rPr>
          <w:lang w:val="en-AU"/>
        </w:rPr>
      </w:pPr>
      <w:r>
        <w:rPr>
          <w:lang w:val="en-AU"/>
        </w:rPr>
        <w:t>bmca (Implements the Best Master Clock Algorithm)</w:t>
      </w:r>
    </w:p>
    <w:p w:rsidR="00C01A02" w:rsidRDefault="00C01A02" w:rsidP="00C01A02">
      <w:pPr>
        <w:pStyle w:val="BodyText"/>
        <w:numPr>
          <w:ilvl w:val="0"/>
          <w:numId w:val="29"/>
        </w:numPr>
        <w:rPr>
          <w:lang w:val="en-AU"/>
        </w:rPr>
      </w:pPr>
      <w:r>
        <w:rPr>
          <w:lang w:val="en-AU"/>
        </w:rPr>
        <w:t>msg (Handles message packing and unpacking)</w:t>
      </w:r>
    </w:p>
    <w:p w:rsidR="00C01A02" w:rsidRDefault="00C01A02" w:rsidP="00C01A02">
      <w:pPr>
        <w:pStyle w:val="BodyText"/>
        <w:numPr>
          <w:ilvl w:val="0"/>
          <w:numId w:val="29"/>
        </w:numPr>
        <w:rPr>
          <w:lang w:val="en-AU"/>
        </w:rPr>
      </w:pPr>
      <w:r>
        <w:rPr>
          <w:lang w:val="en-AU"/>
        </w:rPr>
        <w:t>net (Handles all the net services)</w:t>
      </w:r>
    </w:p>
    <w:p w:rsidR="00C01A02" w:rsidRDefault="00C01A02" w:rsidP="00C01A02">
      <w:pPr>
        <w:pStyle w:val="BodyText"/>
        <w:numPr>
          <w:ilvl w:val="0"/>
          <w:numId w:val="29"/>
        </w:numPr>
        <w:rPr>
          <w:lang w:val="en-AU"/>
        </w:rPr>
      </w:pPr>
      <w:r>
        <w:rPr>
          <w:lang w:val="en-AU"/>
        </w:rPr>
        <w:t>timer (Handlers the timer services)</w:t>
      </w:r>
    </w:p>
    <w:p w:rsidR="00C01A02" w:rsidRDefault="00C01A02" w:rsidP="00C01A02">
      <w:pPr>
        <w:pStyle w:val="BodyText"/>
        <w:numPr>
          <w:ilvl w:val="0"/>
          <w:numId w:val="29"/>
        </w:numPr>
        <w:rPr>
          <w:lang w:val="en-AU"/>
        </w:rPr>
      </w:pPr>
      <w:r>
        <w:rPr>
          <w:lang w:val="en-AU"/>
        </w:rPr>
        <w:t>sys (Handles initialization and other utility functionalities)</w:t>
      </w:r>
    </w:p>
    <w:p w:rsidR="00C01A02" w:rsidRDefault="00C01A02" w:rsidP="00C01A02">
      <w:pPr>
        <w:pStyle w:val="BodyText"/>
        <w:numPr>
          <w:ilvl w:val="0"/>
          <w:numId w:val="29"/>
        </w:numPr>
        <w:rPr>
          <w:lang w:val="en-AU"/>
        </w:rPr>
      </w:pPr>
      <w:r>
        <w:rPr>
          <w:lang w:val="en-AU"/>
        </w:rPr>
        <w:t>servo (Handles syntonization of clock)</w:t>
      </w:r>
    </w:p>
    <w:p w:rsidR="00C01A02" w:rsidRDefault="00C01A02" w:rsidP="00C01A02">
      <w:pPr>
        <w:pStyle w:val="BodyText"/>
        <w:rPr>
          <w:lang w:val="en-AU"/>
        </w:rPr>
      </w:pPr>
      <w:r>
        <w:rPr>
          <w:lang w:val="en-AU"/>
        </w:rPr>
        <w:t>The following diagram represents the class diagram of the ptpd component.</w:t>
      </w:r>
    </w:p>
    <w:p w:rsidR="00C01A02" w:rsidRDefault="00C01A02" w:rsidP="00C01A02">
      <w:pPr>
        <w:pStyle w:val="BodyText"/>
        <w:keepNext/>
        <w:jc w:val="center"/>
      </w:pPr>
      <w:r>
        <w:rPr>
          <w:noProof/>
          <w:lang w:eastAsia="en-IN"/>
        </w:rPr>
        <w:drawing>
          <wp:inline distT="0" distB="0" distL="0" distR="0" wp14:anchorId="19B0B63B" wp14:editId="2B4BC589">
            <wp:extent cx="4076700" cy="3848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3848100"/>
                    </a:xfrm>
                    <a:prstGeom prst="rect">
                      <a:avLst/>
                    </a:prstGeom>
                    <a:noFill/>
                    <a:ln>
                      <a:noFill/>
                    </a:ln>
                  </pic:spPr>
                </pic:pic>
              </a:graphicData>
            </a:graphic>
          </wp:inline>
        </w:drawing>
      </w:r>
    </w:p>
    <w:p w:rsidR="00C01A02" w:rsidRDefault="00C01A02" w:rsidP="00C01A02">
      <w:pPr>
        <w:pStyle w:val="Caption"/>
      </w:pPr>
      <w:bookmarkStart w:id="189" w:name="_Toc352130790"/>
      <w:bookmarkStart w:id="190" w:name="_Toc352132201"/>
      <w:r>
        <w:t xml:space="preserve">Figure </w:t>
      </w:r>
      <w:r>
        <w:fldChar w:fldCharType="begin"/>
      </w:r>
      <w:r>
        <w:instrText xml:space="preserve"> SEQ Figure \* ARABIC </w:instrText>
      </w:r>
      <w:r>
        <w:fldChar w:fldCharType="separate"/>
      </w:r>
      <w:r w:rsidR="00DA08FF">
        <w:rPr>
          <w:noProof/>
        </w:rPr>
        <w:t>14</w:t>
      </w:r>
      <w:r>
        <w:fldChar w:fldCharType="end"/>
      </w:r>
      <w:r>
        <w:rPr>
          <w:lang w:val="en-US"/>
        </w:rPr>
        <w:t>: ptpd class diagram</w:t>
      </w:r>
      <w:bookmarkEnd w:id="189"/>
      <w:bookmarkEnd w:id="190"/>
    </w:p>
    <w:p w:rsidR="00C01A02" w:rsidRDefault="00C01A02" w:rsidP="00C01A02">
      <w:pPr>
        <w:pStyle w:val="Heading3"/>
        <w:rPr>
          <w:lang w:val="en-AU"/>
        </w:rPr>
      </w:pPr>
      <w:bookmarkStart w:id="191" w:name="_Ref351838707"/>
      <w:bookmarkStart w:id="192" w:name="_Toc351912495"/>
      <w:bookmarkStart w:id="193" w:name="_Toc352130729"/>
      <w:bookmarkStart w:id="194" w:name="_Toc352132140"/>
      <w:r>
        <w:rPr>
          <w:lang w:val="en-AU"/>
        </w:rPr>
        <w:lastRenderedPageBreak/>
        <w:t>Behavioural model</w:t>
      </w:r>
      <w:bookmarkEnd w:id="191"/>
      <w:bookmarkEnd w:id="192"/>
      <w:bookmarkEnd w:id="193"/>
      <w:bookmarkEnd w:id="194"/>
    </w:p>
    <w:p w:rsidR="00C01A02" w:rsidRDefault="00C01A02" w:rsidP="00C01A02">
      <w:pPr>
        <w:pStyle w:val="Heading4"/>
        <w:rPr>
          <w:lang w:val="en-AU"/>
        </w:rPr>
      </w:pPr>
      <w:bookmarkStart w:id="195" w:name="_Toc352130730"/>
      <w:bookmarkStart w:id="196" w:name="_Toc352132141"/>
      <w:r>
        <w:rPr>
          <w:lang w:val="en-AU"/>
        </w:rPr>
        <w:t>Initialization</w:t>
      </w:r>
      <w:bookmarkEnd w:id="195"/>
      <w:bookmarkEnd w:id="196"/>
    </w:p>
    <w:p w:rsidR="00C01A02" w:rsidRDefault="00C01A02" w:rsidP="00C01A02">
      <w:pPr>
        <w:pStyle w:val="BodyText"/>
        <w:rPr>
          <w:lang w:val="en-AU"/>
        </w:rPr>
      </w:pPr>
      <w:r>
        <w:rPr>
          <w:lang w:val="en-AU"/>
        </w:rPr>
        <w:t xml:space="preserve">The ptpd component is created by the init function. On creation, it initializes its parameters. This includes the clock, offset, variance, etc… It then starts the ptpd. </w:t>
      </w:r>
    </w:p>
    <w:p w:rsidR="00C01A02" w:rsidRDefault="00C01A02" w:rsidP="00C01A02">
      <w:pPr>
        <w:pStyle w:val="BodyText"/>
        <w:rPr>
          <w:lang w:val="en-AU"/>
        </w:rPr>
      </w:pPr>
      <w:r>
        <w:rPr>
          <w:lang w:val="en-AU"/>
        </w:rPr>
        <w:t xml:space="preserve">The ptpd has a state machine as described in </w:t>
      </w:r>
      <w:r>
        <w:rPr>
          <w:lang w:val="en-AU"/>
        </w:rPr>
        <w:fldChar w:fldCharType="begin"/>
      </w:r>
      <w:r>
        <w:rPr>
          <w:lang w:val="en-AU"/>
        </w:rPr>
        <w:instrText xml:space="preserve"> REF _Ref351837367 \h </w:instrText>
      </w:r>
      <w:r>
        <w:rPr>
          <w:lang w:val="en-AU"/>
        </w:rPr>
      </w:r>
      <w:r>
        <w:rPr>
          <w:lang w:val="en-AU"/>
        </w:rPr>
        <w:fldChar w:fldCharType="separate"/>
      </w:r>
      <w:r w:rsidR="00DA08FF">
        <w:t xml:space="preserve">Figure </w:t>
      </w:r>
      <w:r w:rsidR="00DA08FF">
        <w:rPr>
          <w:noProof/>
        </w:rPr>
        <w:t>16</w:t>
      </w:r>
      <w:r>
        <w:rPr>
          <w:lang w:val="en-AU"/>
        </w:rPr>
        <w:fldChar w:fldCharType="end"/>
      </w:r>
      <w:r>
        <w:rPr>
          <w:lang w:val="en-AU"/>
        </w:rPr>
        <w:t xml:space="preserve">. As seen, the ptpd always beings in state PTP_INITIALIZING. From this state, the ptpd brings the net up using the net init call to the lwIP stack. It then initializes its data. It then configures the timer with the appropriate parameters. This call actually is translated by the BF helper as described in section </w:t>
      </w:r>
      <w:r>
        <w:rPr>
          <w:lang w:val="en-AU"/>
        </w:rPr>
        <w:fldChar w:fldCharType="begin"/>
      </w:r>
      <w:r>
        <w:rPr>
          <w:lang w:val="en-AU"/>
        </w:rPr>
        <w:instrText xml:space="preserve"> REF _Ref351837496 \r \h </w:instrText>
      </w:r>
      <w:r>
        <w:rPr>
          <w:lang w:val="en-AU"/>
        </w:rPr>
      </w:r>
      <w:r>
        <w:rPr>
          <w:lang w:val="en-AU"/>
        </w:rPr>
        <w:fldChar w:fldCharType="separate"/>
      </w:r>
      <w:r w:rsidR="00DA08FF">
        <w:rPr>
          <w:lang w:val="en-AU"/>
        </w:rPr>
        <w:t xml:space="preserve">4.1 </w:t>
      </w:r>
      <w:r>
        <w:rPr>
          <w:lang w:val="en-AU"/>
        </w:rPr>
        <w:fldChar w:fldCharType="end"/>
      </w:r>
      <w:r>
        <w:rPr>
          <w:lang w:val="en-AU"/>
        </w:rPr>
        <w:t>. The ptpd then initializes the clock, which is also translated by the BF helper. Thus having initialized itself, the ptpd transitions to the PTP_LISTENING state where the state machine takes over. The following is the activity model for the ptpd initialization.</w:t>
      </w:r>
    </w:p>
    <w:p w:rsidR="00C01A02" w:rsidRDefault="00C01A02" w:rsidP="00C01A02">
      <w:pPr>
        <w:pStyle w:val="BodyText"/>
        <w:keepNext/>
        <w:jc w:val="center"/>
      </w:pPr>
      <w:r>
        <w:rPr>
          <w:noProof/>
          <w:lang w:eastAsia="en-IN"/>
        </w:rPr>
        <w:drawing>
          <wp:inline distT="0" distB="0" distL="0" distR="0" wp14:anchorId="14E5D2EB" wp14:editId="4FD9330C">
            <wp:extent cx="583882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8825" cy="4191000"/>
                    </a:xfrm>
                    <a:prstGeom prst="rect">
                      <a:avLst/>
                    </a:prstGeom>
                    <a:noFill/>
                    <a:ln>
                      <a:noFill/>
                    </a:ln>
                  </pic:spPr>
                </pic:pic>
              </a:graphicData>
            </a:graphic>
          </wp:inline>
        </w:drawing>
      </w:r>
    </w:p>
    <w:p w:rsidR="00C01A02" w:rsidRDefault="00C01A02" w:rsidP="00C01A02">
      <w:pPr>
        <w:pStyle w:val="Caption"/>
      </w:pPr>
      <w:bookmarkStart w:id="197" w:name="_Toc351912547"/>
      <w:bookmarkStart w:id="198" w:name="_Toc352130791"/>
      <w:bookmarkStart w:id="199" w:name="_Toc352132202"/>
      <w:r>
        <w:t xml:space="preserve">Figure </w:t>
      </w:r>
      <w:r>
        <w:fldChar w:fldCharType="begin"/>
      </w:r>
      <w:r>
        <w:instrText xml:space="preserve"> SEQ Figure \* ARABIC </w:instrText>
      </w:r>
      <w:r>
        <w:fldChar w:fldCharType="separate"/>
      </w:r>
      <w:r w:rsidR="00DA08FF">
        <w:rPr>
          <w:noProof/>
        </w:rPr>
        <w:t>15</w:t>
      </w:r>
      <w:r>
        <w:fldChar w:fldCharType="end"/>
      </w:r>
      <w:r>
        <w:t>: ptpd initialization</w:t>
      </w:r>
      <w:bookmarkEnd w:id="197"/>
      <w:bookmarkEnd w:id="198"/>
      <w:bookmarkEnd w:id="199"/>
    </w:p>
    <w:p w:rsidR="00C01A02" w:rsidRDefault="00C01A02" w:rsidP="00C01A02">
      <w:pPr>
        <w:jc w:val="left"/>
        <w:rPr>
          <w:bCs/>
          <w:szCs w:val="24"/>
          <w:lang w:val="en-AU"/>
        </w:rPr>
      </w:pPr>
      <w:r>
        <w:rPr>
          <w:lang w:val="en-AU"/>
        </w:rPr>
        <w:br w:type="page"/>
      </w:r>
    </w:p>
    <w:p w:rsidR="00C01A02" w:rsidRDefault="00C01A02" w:rsidP="00C01A02">
      <w:pPr>
        <w:pStyle w:val="Heading4"/>
        <w:rPr>
          <w:lang w:val="en-AU"/>
        </w:rPr>
      </w:pPr>
      <w:bookmarkStart w:id="200" w:name="_Toc352130731"/>
      <w:bookmarkStart w:id="201" w:name="_Toc352132142"/>
      <w:r>
        <w:rPr>
          <w:lang w:val="en-AU"/>
        </w:rPr>
        <w:lastRenderedPageBreak/>
        <w:t>State machine</w:t>
      </w:r>
      <w:bookmarkEnd w:id="200"/>
      <w:bookmarkEnd w:id="201"/>
    </w:p>
    <w:p w:rsidR="00C01A02" w:rsidRDefault="00C01A02" w:rsidP="00C01A02">
      <w:pPr>
        <w:pStyle w:val="BodyText"/>
        <w:rPr>
          <w:lang w:val="en-AU"/>
        </w:rPr>
      </w:pPr>
      <w:r>
        <w:rPr>
          <w:lang w:val="en-AU"/>
        </w:rPr>
        <w:t xml:space="preserve">The PTP states are described in </w:t>
      </w:r>
      <w:r>
        <w:rPr>
          <w:lang w:val="en-AU"/>
        </w:rPr>
        <w:fldChar w:fldCharType="begin"/>
      </w:r>
      <w:r>
        <w:rPr>
          <w:lang w:val="en-AU"/>
        </w:rPr>
        <w:instrText xml:space="preserve"> REF _Ref351838314 \h </w:instrText>
      </w:r>
      <w:r>
        <w:rPr>
          <w:lang w:val="en-AU"/>
        </w:rPr>
      </w:r>
      <w:r>
        <w:rPr>
          <w:lang w:val="en-AU"/>
        </w:rPr>
        <w:fldChar w:fldCharType="separate"/>
      </w:r>
      <w:r w:rsidR="00DA08FF">
        <w:t xml:space="preserve">Table </w:t>
      </w:r>
      <w:r w:rsidR="00DA08FF">
        <w:rPr>
          <w:noProof/>
        </w:rPr>
        <w:t>3</w:t>
      </w:r>
      <w:r>
        <w:rPr>
          <w:lang w:val="en-AU"/>
        </w:rPr>
        <w:fldChar w:fldCharType="end"/>
      </w:r>
      <w:r>
        <w:rPr>
          <w:lang w:val="en-AU"/>
        </w:rPr>
        <w:t>.</w:t>
      </w:r>
    </w:p>
    <w:tbl>
      <w:tblPr>
        <w:tblStyle w:val="TableGrid"/>
        <w:tblW w:w="5000" w:type="pct"/>
        <w:tblLook w:val="04A0" w:firstRow="1" w:lastRow="0" w:firstColumn="1" w:lastColumn="0" w:noHBand="0" w:noVBand="1"/>
      </w:tblPr>
      <w:tblGrid>
        <w:gridCol w:w="1928"/>
        <w:gridCol w:w="7700"/>
      </w:tblGrid>
      <w:tr w:rsidR="00C01A02" w:rsidTr="00BB0AA3">
        <w:tc>
          <w:tcPr>
            <w:tcW w:w="978" w:type="pct"/>
          </w:tcPr>
          <w:p w:rsidR="00C01A02" w:rsidRDefault="00C01A02" w:rsidP="00BB0AA3">
            <w:pPr>
              <w:pStyle w:val="Tablecolumnheading"/>
              <w:rPr>
                <w:lang w:val="en-AU"/>
              </w:rPr>
            </w:pPr>
            <w:r>
              <w:rPr>
                <w:lang w:val="en-AU"/>
              </w:rPr>
              <w:t>State</w:t>
            </w:r>
          </w:p>
        </w:tc>
        <w:tc>
          <w:tcPr>
            <w:tcW w:w="4022" w:type="pct"/>
          </w:tcPr>
          <w:p w:rsidR="00C01A02" w:rsidRDefault="00C01A02" w:rsidP="00BB0AA3">
            <w:pPr>
              <w:pStyle w:val="Tablecolumnheading"/>
              <w:rPr>
                <w:lang w:val="en-AU"/>
              </w:rPr>
            </w:pPr>
            <w:r>
              <w:rPr>
                <w:lang w:val="en-AU"/>
              </w:rPr>
              <w:t>Description</w:t>
            </w:r>
          </w:p>
        </w:tc>
      </w:tr>
      <w:tr w:rsidR="00C01A02" w:rsidTr="00BB0AA3">
        <w:tc>
          <w:tcPr>
            <w:tcW w:w="978" w:type="pct"/>
          </w:tcPr>
          <w:p w:rsidR="00C01A02" w:rsidRPr="00302E0B" w:rsidRDefault="00C01A02" w:rsidP="00BB0AA3">
            <w:pPr>
              <w:pStyle w:val="Tablecontents-leftaligned"/>
              <w:rPr>
                <w:sz w:val="22"/>
              </w:rPr>
            </w:pPr>
            <w:r w:rsidRPr="00302E0B">
              <w:rPr>
                <w:sz w:val="22"/>
              </w:rPr>
              <w:t>INITIALIZING</w:t>
            </w:r>
          </w:p>
        </w:tc>
        <w:tc>
          <w:tcPr>
            <w:tcW w:w="4022" w:type="pct"/>
          </w:tcPr>
          <w:p w:rsidR="00C01A02" w:rsidRDefault="00C01A02" w:rsidP="00BB0AA3">
            <w:pPr>
              <w:pStyle w:val="Tablecontents-leftaligned"/>
              <w:rPr>
                <w:sz w:val="22"/>
              </w:rPr>
            </w:pPr>
            <w:r w:rsidRPr="00302E0B">
              <w:rPr>
                <w:sz w:val="22"/>
              </w:rPr>
              <w:t>While a port is in the INITIALIZING state, the port initializes its data sets, hardware, and communication facilities. No port of the clock shall place any PTP messages on its communication path. If one port of a boundary clock is in the INITIALIZING state, then all ports shall be in the INITIALIZING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FAULTY</w:t>
            </w:r>
          </w:p>
        </w:tc>
        <w:tc>
          <w:tcPr>
            <w:tcW w:w="4022" w:type="pct"/>
          </w:tcPr>
          <w:p w:rsidR="00C01A02" w:rsidRDefault="00C01A02" w:rsidP="00BB0AA3">
            <w:pPr>
              <w:pStyle w:val="Tablecontents-leftaligned"/>
              <w:rPr>
                <w:sz w:val="22"/>
              </w:rPr>
            </w:pPr>
            <w:r w:rsidRPr="00302E0B">
              <w:rPr>
                <w:sz w:val="22"/>
              </w:rPr>
              <w:t>The fault state of the protocol. A port in this state shall not place any PTP messages except for management messages that are a required response to another management message on its communication path. In a boundary clock, no activity on a faulty port shall affect the other ports of the device. If fault activity on a port in this state cannot be confined to the faulty port, then all ports shall be in the FAULTY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DISABLED</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In a boundary clock, no activity at the port shall be allowed to affect the activity at any other port of the boundary clock. A port in this state shall discard all PTP received messages except for management messages.</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LISTENING</w:t>
            </w:r>
          </w:p>
        </w:tc>
        <w:tc>
          <w:tcPr>
            <w:tcW w:w="4022" w:type="pct"/>
          </w:tcPr>
          <w:p w:rsidR="00C01A02" w:rsidRDefault="00C01A02" w:rsidP="00BB0AA3">
            <w:pPr>
              <w:pStyle w:val="Tablecontents-leftaligned"/>
              <w:rPr>
                <w:sz w:val="22"/>
              </w:rPr>
            </w:pPr>
            <w:r w:rsidRPr="00302E0B">
              <w:rPr>
                <w:sz w:val="22"/>
              </w:rPr>
              <w:t>The port is waiting for the announceReceiptTimeout to expire or to receive an Announce message from a master. The purpose of this state is to allow orderly addition of clocks to a domain. A port in this state shall not place any PTP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MASTER</w:t>
            </w:r>
          </w:p>
        </w:tc>
        <w:tc>
          <w:tcPr>
            <w:tcW w:w="4022" w:type="pct"/>
          </w:tcPr>
          <w:p w:rsidR="00C01A02" w:rsidRDefault="00C01A02" w:rsidP="00BB0AA3">
            <w:pPr>
              <w:pStyle w:val="Tablecontents-leftaligned"/>
              <w:rPr>
                <w:sz w:val="22"/>
              </w:rPr>
            </w:pPr>
            <w:r w:rsidRPr="00302E0B">
              <w:rPr>
                <w:sz w:val="22"/>
              </w:rPr>
              <w:t>The port is behaving as a master port.</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PASSIVE</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UNCALIBRATED</w:t>
            </w:r>
          </w:p>
        </w:tc>
        <w:tc>
          <w:tcPr>
            <w:tcW w:w="4022" w:type="pct"/>
          </w:tcPr>
          <w:p w:rsidR="00C01A02" w:rsidRDefault="00C01A02" w:rsidP="00BB0AA3">
            <w:pPr>
              <w:pStyle w:val="Tablecontents-leftaligned"/>
              <w:rPr>
                <w:sz w:val="22"/>
              </w:rPr>
            </w:pPr>
            <w:r w:rsidRPr="00302E0B">
              <w:rPr>
                <w:sz w:val="22"/>
              </w:rPr>
              <w:t>One or more master ports have been detected in the domain. The appropriate master port has been selected, and the local port is preparing to synchronize to the selected master port. This is a transient state to allow initialization of synchronization servos, updating of data sets when a new master port has been selected, and other implementation-specific activity.</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SLAVE</w:t>
            </w:r>
          </w:p>
        </w:tc>
        <w:tc>
          <w:tcPr>
            <w:tcW w:w="4022" w:type="pct"/>
          </w:tcPr>
          <w:p w:rsidR="00C01A02" w:rsidRDefault="00C01A02" w:rsidP="00BB0AA3">
            <w:pPr>
              <w:pStyle w:val="Tablecontents-leftaligned"/>
              <w:keepNext/>
              <w:rPr>
                <w:sz w:val="22"/>
              </w:rPr>
            </w:pPr>
            <w:r w:rsidRPr="00302E0B">
              <w:rPr>
                <w:sz w:val="22"/>
              </w:rPr>
              <w:t>The port is synchronizing to the selected master port.</w:t>
            </w:r>
          </w:p>
          <w:p w:rsidR="00C01A02" w:rsidRPr="00302E0B" w:rsidRDefault="00C01A02" w:rsidP="00BB0AA3">
            <w:pPr>
              <w:pStyle w:val="Tablecontents-leftaligned"/>
              <w:keepNext/>
              <w:rPr>
                <w:sz w:val="22"/>
              </w:rPr>
            </w:pPr>
          </w:p>
        </w:tc>
      </w:tr>
    </w:tbl>
    <w:p w:rsidR="00C01A02" w:rsidRDefault="00C01A02" w:rsidP="00C01A02">
      <w:pPr>
        <w:pStyle w:val="Caption"/>
      </w:pPr>
      <w:bookmarkStart w:id="202" w:name="_Ref351838314"/>
      <w:bookmarkStart w:id="203" w:name="_Ref351838310"/>
      <w:bookmarkStart w:id="204" w:name="_Toc351912568"/>
      <w:bookmarkStart w:id="205" w:name="_Toc352130817"/>
      <w:bookmarkStart w:id="206" w:name="_Toc352132228"/>
      <w:r>
        <w:t xml:space="preserve">Table </w:t>
      </w:r>
      <w:r>
        <w:fldChar w:fldCharType="begin"/>
      </w:r>
      <w:r>
        <w:instrText xml:space="preserve"> SEQ Table \* ARABIC </w:instrText>
      </w:r>
      <w:r>
        <w:fldChar w:fldCharType="separate"/>
      </w:r>
      <w:r w:rsidR="00DA08FF">
        <w:rPr>
          <w:noProof/>
        </w:rPr>
        <w:t>3</w:t>
      </w:r>
      <w:r>
        <w:fldChar w:fldCharType="end"/>
      </w:r>
      <w:bookmarkEnd w:id="202"/>
      <w:r>
        <w:t>: PTP states</w:t>
      </w:r>
      <w:bookmarkEnd w:id="203"/>
      <w:bookmarkEnd w:id="204"/>
      <w:r>
        <w:t xml:space="preserve"> </w:t>
      </w:r>
      <w:r>
        <w:fldChar w:fldCharType="begin"/>
      </w:r>
      <w:r>
        <w:instrText xml:space="preserve"> REF IEEE1588 \h </w:instrText>
      </w:r>
      <w:r>
        <w:fldChar w:fldCharType="separate"/>
      </w:r>
      <w:r w:rsidR="00DA08FF">
        <w:t>[2]</w:t>
      </w:r>
      <w:bookmarkEnd w:id="205"/>
      <w:bookmarkEnd w:id="206"/>
      <w:r>
        <w:fldChar w:fldCharType="end"/>
      </w:r>
    </w:p>
    <w:p w:rsidR="00C01A02" w:rsidRDefault="00C01A02" w:rsidP="00C01A02">
      <w:pPr>
        <w:pStyle w:val="BodyText"/>
        <w:rPr>
          <w:lang w:val="en-AU"/>
        </w:rPr>
      </w:pPr>
      <w:r>
        <w:rPr>
          <w:lang w:val="en-AU"/>
        </w:rPr>
        <w:t>After initialization, the ptpd component follows the following state machine. It uses two APIs, doState and toState to manage the state machine.</w:t>
      </w:r>
    </w:p>
    <w:p w:rsidR="00C01A02" w:rsidRPr="00302E0B" w:rsidRDefault="00C01A02" w:rsidP="00C01A02">
      <w:pPr>
        <w:pStyle w:val="BodyText"/>
        <w:rPr>
          <w:lang w:val="en-AU"/>
        </w:rPr>
      </w:pPr>
      <w:r>
        <w:rPr>
          <w:lang w:val="en-AU"/>
        </w:rPr>
        <w:t>The doState API is continuously invoked and it automatically handles any new events such as timer expirations, new messages, etc…</w:t>
      </w:r>
    </w:p>
    <w:p w:rsidR="00C01A02" w:rsidRDefault="00C01A02" w:rsidP="00C01A02">
      <w:pPr>
        <w:pStyle w:val="BodyText"/>
        <w:keepNext/>
        <w:jc w:val="center"/>
      </w:pPr>
      <w:r>
        <w:rPr>
          <w:noProof/>
          <w:lang w:eastAsia="en-IN"/>
        </w:rPr>
        <w:lastRenderedPageBreak/>
        <w:drawing>
          <wp:inline distT="0" distB="0" distL="0" distR="0" wp14:anchorId="5A883D9B" wp14:editId="37B052E1">
            <wp:extent cx="4581525" cy="4286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525" cy="4286250"/>
                    </a:xfrm>
                    <a:prstGeom prst="rect">
                      <a:avLst/>
                    </a:prstGeom>
                    <a:noFill/>
                    <a:ln>
                      <a:noFill/>
                    </a:ln>
                  </pic:spPr>
                </pic:pic>
              </a:graphicData>
            </a:graphic>
          </wp:inline>
        </w:drawing>
      </w:r>
    </w:p>
    <w:p w:rsidR="00C01A02" w:rsidRDefault="00C01A02" w:rsidP="00C01A02">
      <w:pPr>
        <w:pStyle w:val="Caption"/>
      </w:pPr>
      <w:bookmarkStart w:id="207" w:name="_Ref351837367"/>
      <w:bookmarkStart w:id="208" w:name="_Toc351912548"/>
      <w:bookmarkStart w:id="209" w:name="_Toc352130792"/>
      <w:bookmarkStart w:id="210" w:name="_Toc352132203"/>
      <w:r>
        <w:t xml:space="preserve">Figure </w:t>
      </w:r>
      <w:r>
        <w:fldChar w:fldCharType="begin"/>
      </w:r>
      <w:r>
        <w:instrText xml:space="preserve"> SEQ Figure \* ARABIC </w:instrText>
      </w:r>
      <w:r>
        <w:fldChar w:fldCharType="separate"/>
      </w:r>
      <w:r w:rsidR="00DA08FF">
        <w:rPr>
          <w:noProof/>
        </w:rPr>
        <w:t>16</w:t>
      </w:r>
      <w:r>
        <w:fldChar w:fldCharType="end"/>
      </w:r>
      <w:bookmarkEnd w:id="207"/>
      <w:r>
        <w:t>: ptpd state machine</w:t>
      </w:r>
      <w:bookmarkEnd w:id="208"/>
      <w:bookmarkEnd w:id="209"/>
      <w:bookmarkEnd w:id="210"/>
    </w:p>
    <w:p w:rsidR="00C01A02" w:rsidRDefault="00C01A02" w:rsidP="00C01A02">
      <w:pPr>
        <w:jc w:val="left"/>
        <w:rPr>
          <w:b/>
          <w:bCs/>
          <w:kern w:val="28"/>
          <w:sz w:val="24"/>
          <w:szCs w:val="24"/>
          <w:lang w:val="en-AU"/>
        </w:rPr>
      </w:pPr>
      <w:r>
        <w:rPr>
          <w:lang w:val="en-AU"/>
        </w:rPr>
        <w:br w:type="page"/>
      </w:r>
    </w:p>
    <w:p w:rsidR="00C01A02" w:rsidRDefault="00C01A02" w:rsidP="00C01A02">
      <w:pPr>
        <w:pStyle w:val="Heading4"/>
        <w:rPr>
          <w:lang w:val="en-AU"/>
        </w:rPr>
      </w:pPr>
      <w:bookmarkStart w:id="211" w:name="_Toc352130732"/>
      <w:bookmarkStart w:id="212" w:name="_Toc352132143"/>
      <w:r>
        <w:rPr>
          <w:lang w:val="en-AU"/>
        </w:rPr>
        <w:lastRenderedPageBreak/>
        <w:t>Event handling</w:t>
      </w:r>
      <w:bookmarkEnd w:id="211"/>
      <w:bookmarkEnd w:id="212"/>
    </w:p>
    <w:p w:rsidR="00C01A02" w:rsidRDefault="00C01A02" w:rsidP="00C01A02">
      <w:pPr>
        <w:pStyle w:val="BodyText"/>
        <w:rPr>
          <w:lang w:val="en-AU"/>
        </w:rPr>
      </w:pPr>
      <w:r>
        <w:rPr>
          <w:lang w:val="en-AU"/>
        </w:rPr>
        <w:t>Each of these states continuously invokes a “handle” API that handles all the incoming events.</w:t>
      </w:r>
    </w:p>
    <w:p w:rsidR="00C01A02" w:rsidRDefault="00C01A02" w:rsidP="00C01A02">
      <w:pPr>
        <w:pStyle w:val="BodyText"/>
        <w:keepNext/>
        <w:jc w:val="center"/>
      </w:pPr>
      <w:r>
        <w:rPr>
          <w:noProof/>
          <w:lang w:eastAsia="en-IN"/>
        </w:rPr>
        <w:drawing>
          <wp:inline distT="0" distB="0" distL="0" distR="0" wp14:anchorId="026846FA" wp14:editId="75779200">
            <wp:extent cx="3305175" cy="5334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5175" cy="5334000"/>
                    </a:xfrm>
                    <a:prstGeom prst="rect">
                      <a:avLst/>
                    </a:prstGeom>
                    <a:noFill/>
                    <a:ln>
                      <a:noFill/>
                    </a:ln>
                  </pic:spPr>
                </pic:pic>
              </a:graphicData>
            </a:graphic>
          </wp:inline>
        </w:drawing>
      </w:r>
    </w:p>
    <w:p w:rsidR="00C01A02" w:rsidRDefault="00C01A02" w:rsidP="00C01A02">
      <w:pPr>
        <w:pStyle w:val="Caption"/>
      </w:pPr>
      <w:bookmarkStart w:id="213" w:name="_Toc351912549"/>
      <w:bookmarkStart w:id="214" w:name="_Toc352130793"/>
      <w:bookmarkStart w:id="215" w:name="_Toc352132204"/>
      <w:r>
        <w:t xml:space="preserve">Figure </w:t>
      </w:r>
      <w:r>
        <w:fldChar w:fldCharType="begin"/>
      </w:r>
      <w:r>
        <w:instrText xml:space="preserve"> SEQ Figure \* ARABIC </w:instrText>
      </w:r>
      <w:r>
        <w:fldChar w:fldCharType="separate"/>
      </w:r>
      <w:r w:rsidR="00DA08FF">
        <w:rPr>
          <w:noProof/>
        </w:rPr>
        <w:t>17</w:t>
      </w:r>
      <w:r>
        <w:fldChar w:fldCharType="end"/>
      </w:r>
      <w:r>
        <w:t>: ptpd event handling</w:t>
      </w:r>
      <w:bookmarkEnd w:id="213"/>
      <w:bookmarkEnd w:id="214"/>
      <w:bookmarkEnd w:id="215"/>
    </w:p>
    <w:p w:rsidR="00C01A02" w:rsidRPr="00AE0492" w:rsidRDefault="00C01A02" w:rsidP="00C01A02">
      <w:pPr>
        <w:pStyle w:val="Heading3"/>
        <w:rPr>
          <w:lang w:val="en-AU"/>
        </w:rPr>
      </w:pPr>
      <w:bookmarkStart w:id="216" w:name="_Toc351912496"/>
      <w:bookmarkStart w:id="217" w:name="_Toc352130733"/>
      <w:bookmarkStart w:id="218" w:name="_Toc352132144"/>
      <w:r>
        <w:rPr>
          <w:lang w:val="en-AU"/>
        </w:rPr>
        <w:t>bmca (</w:t>
      </w:r>
      <w:r w:rsidRPr="00AE0492">
        <w:rPr>
          <w:lang w:val="en-AU"/>
        </w:rPr>
        <w:t>Best Master Clock Algorithm</w:t>
      </w:r>
      <w:bookmarkEnd w:id="216"/>
      <w:r>
        <w:rPr>
          <w:lang w:val="en-AU"/>
        </w:rPr>
        <w:t>)</w:t>
      </w:r>
      <w:bookmarkEnd w:id="217"/>
      <w:bookmarkEnd w:id="218"/>
    </w:p>
    <w:p w:rsidR="00C01A02" w:rsidRDefault="00C01A02" w:rsidP="00C01A02">
      <w:pPr>
        <w:pStyle w:val="BodyText"/>
        <w:rPr>
          <w:lang w:val="en-AU"/>
        </w:rPr>
      </w:pPr>
      <w:r>
        <w:rPr>
          <w:lang w:val="en-AU"/>
        </w:rPr>
        <w:t xml:space="preserve">The following are the set of operations under the Best master clock algorithm. This class implements the algorithm described in section </w:t>
      </w:r>
      <w:r>
        <w:rPr>
          <w:lang w:val="en-AU"/>
        </w:rPr>
        <w:fldChar w:fldCharType="begin"/>
      </w:r>
      <w:r>
        <w:rPr>
          <w:lang w:val="en-AU"/>
        </w:rPr>
        <w:instrText xml:space="preserve"> REF _Ref352062393 \r \h </w:instrText>
      </w:r>
      <w:r>
        <w:rPr>
          <w:lang w:val="en-AU"/>
        </w:rPr>
      </w:r>
      <w:r>
        <w:rPr>
          <w:lang w:val="en-AU"/>
        </w:rPr>
        <w:fldChar w:fldCharType="separate"/>
      </w:r>
      <w:r w:rsidR="00DA08FF">
        <w:rPr>
          <w:lang w:val="en-AU"/>
        </w:rPr>
        <w:t xml:space="preserve">1.2.1.4.1.1 </w:t>
      </w:r>
      <w:r>
        <w:rPr>
          <w:lang w:val="en-AU"/>
        </w:rPr>
        <w:fldChar w:fldCharType="end"/>
      </w:r>
      <w:r>
        <w:rPr>
          <w:lang w:val="en-AU"/>
        </w:rPr>
        <w:t xml:space="preserve">.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DA08FF">
        <w:t>[9]</w:t>
      </w:r>
      <w:r>
        <w:rPr>
          <w:lang w:val="en-AU"/>
        </w:rPr>
        <w:fldChar w:fldCharType="end"/>
      </w:r>
      <w:r>
        <w:rPr>
          <w:lang w:val="en-AU"/>
        </w:rPr>
        <w:t>.</w:t>
      </w:r>
    </w:p>
    <w:p w:rsidR="00C01A02" w:rsidRDefault="00C01A02" w:rsidP="00C01A02">
      <w:pPr>
        <w:pStyle w:val="BodyText"/>
        <w:keepNext/>
        <w:jc w:val="center"/>
      </w:pPr>
      <w:r>
        <w:rPr>
          <w:noProof/>
          <w:lang w:eastAsia="en-IN"/>
        </w:rPr>
        <w:lastRenderedPageBreak/>
        <w:drawing>
          <wp:inline distT="0" distB="0" distL="0" distR="0" wp14:anchorId="0728F827" wp14:editId="49C494CF">
            <wp:extent cx="4848225" cy="1676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48225" cy="1676400"/>
                    </a:xfrm>
                    <a:prstGeom prst="rect">
                      <a:avLst/>
                    </a:prstGeom>
                  </pic:spPr>
                </pic:pic>
              </a:graphicData>
            </a:graphic>
          </wp:inline>
        </w:drawing>
      </w:r>
    </w:p>
    <w:p w:rsidR="00C01A02" w:rsidRDefault="00C01A02" w:rsidP="00C01A02">
      <w:pPr>
        <w:pStyle w:val="Caption"/>
      </w:pPr>
      <w:bookmarkStart w:id="219" w:name="_Toc351912550"/>
      <w:bookmarkStart w:id="220" w:name="_Toc352130794"/>
      <w:bookmarkStart w:id="221" w:name="_Toc352132205"/>
      <w:r>
        <w:t xml:space="preserve">Figure </w:t>
      </w:r>
      <w:r>
        <w:fldChar w:fldCharType="begin"/>
      </w:r>
      <w:r>
        <w:instrText xml:space="preserve"> SEQ Figure \* ARABIC </w:instrText>
      </w:r>
      <w:r>
        <w:fldChar w:fldCharType="separate"/>
      </w:r>
      <w:r w:rsidR="00DA08FF">
        <w:rPr>
          <w:noProof/>
        </w:rPr>
        <w:t>18</w:t>
      </w:r>
      <w:r>
        <w:fldChar w:fldCharType="end"/>
      </w:r>
      <w:r>
        <w:t>: ptpd::bmca operations</w:t>
      </w:r>
      <w:bookmarkEnd w:id="219"/>
      <w:bookmarkEnd w:id="220"/>
      <w:bookmarkEnd w:id="221"/>
    </w:p>
    <w:p w:rsidR="00C01A02" w:rsidRDefault="00C01A02" w:rsidP="00C01A02">
      <w:pPr>
        <w:pStyle w:val="Heading3"/>
        <w:rPr>
          <w:lang w:val="en-AU"/>
        </w:rPr>
      </w:pPr>
      <w:bookmarkStart w:id="222" w:name="_Toc351912497"/>
      <w:bookmarkStart w:id="223" w:name="_Toc352130734"/>
      <w:bookmarkStart w:id="224" w:name="_Toc352132145"/>
      <w:r>
        <w:rPr>
          <w:lang w:val="en-AU"/>
        </w:rPr>
        <w:t>protocol (Protocol</w:t>
      </w:r>
      <w:bookmarkEnd w:id="222"/>
      <w:r>
        <w:rPr>
          <w:lang w:val="en-AU"/>
        </w:rPr>
        <w:t xml:space="preserve"> implementation)</w:t>
      </w:r>
      <w:bookmarkEnd w:id="223"/>
      <w:bookmarkEnd w:id="224"/>
    </w:p>
    <w:p w:rsidR="00C01A02" w:rsidRPr="00AC7877" w:rsidRDefault="00C01A02" w:rsidP="00C01A02">
      <w:pPr>
        <w:pStyle w:val="BodyText"/>
        <w:rPr>
          <w:lang w:val="en-AU"/>
        </w:rPr>
      </w:pPr>
      <w:r>
        <w:rPr>
          <w:lang w:val="en-AU"/>
        </w:rPr>
        <w:t xml:space="preserve">The following are the set of operations supported under protocol. This class implements the behaviour described in section </w:t>
      </w:r>
      <w:r>
        <w:rPr>
          <w:lang w:val="en-AU"/>
        </w:rPr>
        <w:fldChar w:fldCharType="begin"/>
      </w:r>
      <w:r>
        <w:rPr>
          <w:lang w:val="en-AU"/>
        </w:rPr>
        <w:instrText xml:space="preserve"> REF _Ref351838707 \r \h </w:instrText>
      </w:r>
      <w:r>
        <w:rPr>
          <w:lang w:val="en-AU"/>
        </w:rPr>
      </w:r>
      <w:r>
        <w:rPr>
          <w:lang w:val="en-AU"/>
        </w:rPr>
        <w:fldChar w:fldCharType="separate"/>
      </w:r>
      <w:r w:rsidR="00DA08FF">
        <w:rPr>
          <w:lang w:val="en-AU"/>
        </w:rPr>
        <w:t xml:space="preserve">4.2.1 </w:t>
      </w:r>
      <w:r>
        <w:rPr>
          <w:lang w:val="en-AU"/>
        </w:rPr>
        <w:fldChar w:fldCharType="end"/>
      </w:r>
      <w:r>
        <w:rPr>
          <w:lang w:val="en-AU"/>
        </w:rPr>
        <w:t xml:space="preserve">. Some of the operations in this class were modified in this implementation from the open source ptpd implementation. The operations that were modified are described in detail below. The other operations can be referenced from ptpd </w:t>
      </w:r>
      <w:r>
        <w:rPr>
          <w:lang w:val="en-AU"/>
        </w:rPr>
        <w:fldChar w:fldCharType="begin"/>
      </w:r>
      <w:r>
        <w:rPr>
          <w:lang w:val="en-AU"/>
        </w:rPr>
        <w:instrText xml:space="preserve"> REF ptpd \h </w:instrText>
      </w:r>
      <w:r>
        <w:rPr>
          <w:lang w:val="en-AU"/>
        </w:rPr>
      </w:r>
      <w:r>
        <w:rPr>
          <w:lang w:val="en-AU"/>
        </w:rPr>
        <w:fldChar w:fldCharType="separate"/>
      </w:r>
      <w:r w:rsidR="00DA08FF">
        <w:t>[9]</w:t>
      </w:r>
      <w:r>
        <w:rPr>
          <w:lang w:val="en-AU"/>
        </w:rPr>
        <w:fldChar w:fldCharType="end"/>
      </w:r>
      <w:r>
        <w:rPr>
          <w:lang w:val="en-AU"/>
        </w:rPr>
        <w:t>.</w:t>
      </w:r>
    </w:p>
    <w:p w:rsidR="00C01A02" w:rsidRDefault="00C01A02" w:rsidP="00C01A02">
      <w:pPr>
        <w:pStyle w:val="Heading4"/>
        <w:rPr>
          <w:lang w:val="en-AU"/>
        </w:rPr>
      </w:pPr>
      <w:bookmarkStart w:id="225" w:name="_Toc352130735"/>
      <w:bookmarkStart w:id="226" w:name="_Toc352132146"/>
      <w:r>
        <w:rPr>
          <w:lang w:val="en-AU"/>
        </w:rPr>
        <w:t>Operations</w:t>
      </w:r>
      <w:bookmarkEnd w:id="225"/>
      <w:bookmarkEnd w:id="226"/>
    </w:p>
    <w:p w:rsidR="00C01A02" w:rsidRDefault="00C01A02" w:rsidP="00C01A02">
      <w:pPr>
        <w:pStyle w:val="BodyText"/>
        <w:keepNext/>
        <w:jc w:val="center"/>
      </w:pPr>
      <w:r>
        <w:rPr>
          <w:noProof/>
          <w:lang w:eastAsia="en-IN"/>
        </w:rPr>
        <w:drawing>
          <wp:inline distT="0" distB="0" distL="0" distR="0" wp14:anchorId="158D9C39" wp14:editId="74AEF412">
            <wp:extent cx="5534025" cy="3114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34025" cy="3114675"/>
                    </a:xfrm>
                    <a:prstGeom prst="rect">
                      <a:avLst/>
                    </a:prstGeom>
                  </pic:spPr>
                </pic:pic>
              </a:graphicData>
            </a:graphic>
          </wp:inline>
        </w:drawing>
      </w:r>
    </w:p>
    <w:p w:rsidR="00C01A02" w:rsidRPr="00F518B1" w:rsidRDefault="00C01A02" w:rsidP="00C01A02">
      <w:pPr>
        <w:pStyle w:val="Caption"/>
      </w:pPr>
      <w:bookmarkStart w:id="227" w:name="_Toc351912551"/>
      <w:bookmarkStart w:id="228" w:name="_Toc352130795"/>
      <w:bookmarkStart w:id="229" w:name="_Toc352132206"/>
      <w:r>
        <w:t xml:space="preserve">Figure </w:t>
      </w:r>
      <w:r>
        <w:fldChar w:fldCharType="begin"/>
      </w:r>
      <w:r>
        <w:instrText xml:space="preserve"> SEQ Figure \* ARABIC </w:instrText>
      </w:r>
      <w:r>
        <w:fldChar w:fldCharType="separate"/>
      </w:r>
      <w:r w:rsidR="00DA08FF">
        <w:rPr>
          <w:noProof/>
        </w:rPr>
        <w:t>19</w:t>
      </w:r>
      <w:r>
        <w:fldChar w:fldCharType="end"/>
      </w:r>
      <w:r>
        <w:t>: ptpd::protocol operations</w:t>
      </w:r>
      <w:bookmarkEnd w:id="227"/>
      <w:bookmarkEnd w:id="228"/>
      <w:bookmarkEnd w:id="229"/>
    </w:p>
    <w:p w:rsidR="00C01A02" w:rsidRDefault="00C01A02" w:rsidP="00C01A02">
      <w:pPr>
        <w:pStyle w:val="Heading5"/>
        <w:rPr>
          <w:lang w:val="en-AU"/>
        </w:rPr>
      </w:pPr>
      <w:bookmarkStart w:id="230" w:name="_Toc352130736"/>
      <w:bookmarkStart w:id="231" w:name="_Toc352132147"/>
      <w:r w:rsidRPr="00C277AA">
        <w:rPr>
          <w:lang w:val="en-AU"/>
        </w:rPr>
        <w:t>protocol()</w:t>
      </w:r>
      <w:bookmarkEnd w:id="230"/>
      <w:bookmarkEnd w:id="231"/>
    </w:p>
    <w:p w:rsidR="00C01A02" w:rsidRDefault="00C01A02" w:rsidP="00C01A02">
      <w:pPr>
        <w:pStyle w:val="CodeListing"/>
        <w:rPr>
          <w:lang w:val="en-AU"/>
        </w:rPr>
      </w:pPr>
      <w:r>
        <w:rPr>
          <w:lang w:val="en-AU"/>
        </w:rPr>
        <w:t xml:space="preserve">Input: </w:t>
      </w:r>
      <w:r w:rsidRPr="00C277AA">
        <w:rPr>
          <w:lang w:val="en-AU"/>
        </w:rPr>
        <w:t>RunTimeOpts *rtOpts</w:t>
      </w:r>
    </w:p>
    <w:p w:rsidR="00C01A02" w:rsidRDefault="00C01A02" w:rsidP="00C01A02">
      <w:pPr>
        <w:pStyle w:val="CodeListing"/>
        <w:rPr>
          <w:lang w:val="en-AU"/>
        </w:rPr>
      </w:pPr>
      <w:r>
        <w:rPr>
          <w:lang w:val="en-AU"/>
        </w:rPr>
        <w:lastRenderedPageBreak/>
        <w:t xml:space="preserve">Input: </w:t>
      </w:r>
      <w:r w:rsidRPr="00C277AA">
        <w:rPr>
          <w:lang w:val="en-AU"/>
        </w:rPr>
        <w:t>PtpClock *ptpClock</w:t>
      </w:r>
    </w:p>
    <w:p w:rsidR="00C01A02" w:rsidRDefault="00C01A02" w:rsidP="00C01A02">
      <w:pPr>
        <w:pStyle w:val="CodeListing"/>
        <w:rPr>
          <w:lang w:val="en-AU"/>
        </w:rPr>
      </w:pPr>
      <w:r>
        <w:rPr>
          <w:lang w:val="en-AU"/>
        </w:rPr>
        <w:t>Return: None</w:t>
      </w:r>
    </w:p>
    <w:p w:rsidR="00C01A02" w:rsidRDefault="00C01A02" w:rsidP="00C01A02">
      <w:pPr>
        <w:pStyle w:val="Body"/>
        <w:rPr>
          <w:lang w:val="en-AU"/>
        </w:rPr>
      </w:pPr>
      <w:r>
        <w:rPr>
          <w:lang w:val="en-AU"/>
        </w:rPr>
        <w:t>This operation is the fundamental interface operation for the entire ptpd module. The implementation of this operation has one fundamental difference from the open source implementation. A VDK_Sleep() call was added to this function that allows it to sleep during the execution of the protocol thus preserving the processor’s resources.</w:t>
      </w:r>
    </w:p>
    <w:p w:rsidR="00C01A02" w:rsidRDefault="00C01A02" w:rsidP="00C01A02">
      <w:pPr>
        <w:pStyle w:val="Body"/>
        <w:keepNext/>
        <w:jc w:val="center"/>
      </w:pPr>
      <w:r>
        <w:rPr>
          <w:noProof/>
          <w:lang w:eastAsia="en-IN"/>
        </w:rPr>
        <w:drawing>
          <wp:inline distT="0" distB="0" distL="0" distR="0" wp14:anchorId="76D64DAC" wp14:editId="166EB87F">
            <wp:extent cx="5534025" cy="4981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C01A02" w:rsidRDefault="00C01A02" w:rsidP="00C01A02">
      <w:pPr>
        <w:pStyle w:val="Caption"/>
        <w:rPr>
          <w:lang w:val="en-US"/>
        </w:rPr>
      </w:pPr>
      <w:bookmarkStart w:id="232" w:name="_Toc352130796"/>
      <w:bookmarkStart w:id="233" w:name="_Toc352132207"/>
      <w:r>
        <w:t xml:space="preserve">Figure </w:t>
      </w:r>
      <w:r>
        <w:fldChar w:fldCharType="begin"/>
      </w:r>
      <w:r>
        <w:instrText xml:space="preserve"> SEQ Figure \* ARABIC </w:instrText>
      </w:r>
      <w:r>
        <w:fldChar w:fldCharType="separate"/>
      </w:r>
      <w:r w:rsidR="00DA08FF">
        <w:rPr>
          <w:noProof/>
        </w:rPr>
        <w:t>20</w:t>
      </w:r>
      <w:r>
        <w:fldChar w:fldCharType="end"/>
      </w:r>
      <w:r>
        <w:rPr>
          <w:lang w:val="en-US"/>
        </w:rPr>
        <w:t>: ptpd::protocol::protocol() sequence</w:t>
      </w:r>
      <w:bookmarkEnd w:id="232"/>
      <w:bookmarkEnd w:id="233"/>
    </w:p>
    <w:p w:rsidR="00C01A02" w:rsidRDefault="00C01A02" w:rsidP="00C01A02">
      <w:pPr>
        <w:pStyle w:val="Heading5"/>
        <w:rPr>
          <w:lang w:val="en-US"/>
        </w:rPr>
      </w:pPr>
      <w:bookmarkStart w:id="234" w:name="_Toc352130737"/>
      <w:bookmarkStart w:id="235" w:name="_Toc352132148"/>
      <w:r w:rsidRPr="00E240B0">
        <w:rPr>
          <w:lang w:val="en-US"/>
        </w:rPr>
        <w:t>handleSync</w:t>
      </w:r>
      <w:r>
        <w:rPr>
          <w:lang w:val="en-US"/>
        </w:rPr>
        <w:t>()</w:t>
      </w:r>
      <w:bookmarkEnd w:id="234"/>
      <w:bookmarkEnd w:id="235"/>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lastRenderedPageBreak/>
        <w:t>This operation handles the Sync messages. The modification in this operation is in handling sync message as a master. The operation attempts to get the Transmit timestamp of the previous Sync message and updates its internal clock based on this time stamp.</w:t>
      </w:r>
    </w:p>
    <w:p w:rsidR="00C01A02" w:rsidRDefault="00C01A02" w:rsidP="00C01A02">
      <w:pPr>
        <w:pStyle w:val="Heading5"/>
        <w:rPr>
          <w:lang w:val="en-US"/>
        </w:rPr>
      </w:pPr>
      <w:bookmarkStart w:id="236" w:name="_Toc352130738"/>
      <w:bookmarkStart w:id="237" w:name="_Toc352132149"/>
      <w:r w:rsidRPr="0034789D">
        <w:rPr>
          <w:lang w:val="en-US"/>
        </w:rPr>
        <w:t>handleDelayReq()</w:t>
      </w:r>
      <w:bookmarkEnd w:id="236"/>
      <w:bookmarkEnd w:id="237"/>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Request messages. The modification in this operation is in handling Delay Request message as a slave. The operation attempts to get the Transmit timestamp of the previous Delay Request message and updates its internal clock based on this time stamp.</w:t>
      </w:r>
    </w:p>
    <w:p w:rsidR="00C01A02" w:rsidRDefault="00C01A02" w:rsidP="00C01A02">
      <w:pPr>
        <w:pStyle w:val="Heading5"/>
        <w:rPr>
          <w:lang w:val="en-US"/>
        </w:rPr>
      </w:pPr>
      <w:bookmarkStart w:id="238" w:name="_Toc352130739"/>
      <w:bookmarkStart w:id="239" w:name="_Toc352132150"/>
      <w:r w:rsidRPr="0034789D">
        <w:rPr>
          <w:lang w:val="en-US"/>
        </w:rPr>
        <w:t>handleDelayResp ()</w:t>
      </w:r>
      <w:bookmarkEnd w:id="238"/>
      <w:bookmarkEnd w:id="239"/>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Response messages. The modification in this operation is in handling Delay Response message as a slave. The operation attempts to get the Transmit timestamp of the previous Delay Response message and updates its internal clock based on this time stamp.</w:t>
      </w:r>
    </w:p>
    <w:p w:rsidR="00C01A02" w:rsidRDefault="00C01A02" w:rsidP="00C01A02">
      <w:pPr>
        <w:pStyle w:val="Heading3"/>
        <w:rPr>
          <w:lang w:val="en-AU"/>
        </w:rPr>
      </w:pPr>
      <w:bookmarkStart w:id="240" w:name="_Toc351912498"/>
      <w:bookmarkStart w:id="241" w:name="_Toc352130740"/>
      <w:bookmarkStart w:id="242" w:name="_Toc352132151"/>
      <w:r>
        <w:rPr>
          <w:lang w:val="en-AU"/>
        </w:rPr>
        <w:t>msg (Message handling</w:t>
      </w:r>
      <w:bookmarkEnd w:id="240"/>
      <w:r>
        <w:rPr>
          <w:lang w:val="en-AU"/>
        </w:rPr>
        <w:t>)</w:t>
      </w:r>
      <w:bookmarkEnd w:id="241"/>
      <w:bookmarkEnd w:id="242"/>
    </w:p>
    <w:p w:rsidR="00C01A02" w:rsidRPr="004C250C" w:rsidRDefault="00C01A02" w:rsidP="00C01A02">
      <w:pPr>
        <w:pStyle w:val="BodyText"/>
        <w:rPr>
          <w:lang w:val="en-AU"/>
        </w:rPr>
      </w:pPr>
      <w:r>
        <w:rPr>
          <w:lang w:val="en-AU"/>
        </w:rPr>
        <w:t xml:space="preserve">The following operations handle all message processing such as packing and unpacking the PTP messages.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DA08FF">
        <w:t>[9]</w:t>
      </w:r>
      <w:r>
        <w:rPr>
          <w:lang w:val="en-AU"/>
        </w:rPr>
        <w:fldChar w:fldCharType="end"/>
      </w:r>
      <w:r>
        <w:rPr>
          <w:lang w:val="en-AU"/>
        </w:rPr>
        <w:t>.</w:t>
      </w:r>
    </w:p>
    <w:p w:rsidR="00C01A02" w:rsidRDefault="00C01A02" w:rsidP="00C01A02">
      <w:pPr>
        <w:pStyle w:val="BodyText"/>
        <w:keepNext/>
        <w:jc w:val="center"/>
      </w:pPr>
      <w:r>
        <w:rPr>
          <w:noProof/>
          <w:lang w:eastAsia="en-IN"/>
        </w:rPr>
        <w:lastRenderedPageBreak/>
        <w:drawing>
          <wp:inline distT="0" distB="0" distL="0" distR="0" wp14:anchorId="30A8A11A" wp14:editId="5039286D">
            <wp:extent cx="4743450" cy="3133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43450" cy="3133725"/>
                    </a:xfrm>
                    <a:prstGeom prst="rect">
                      <a:avLst/>
                    </a:prstGeom>
                  </pic:spPr>
                </pic:pic>
              </a:graphicData>
            </a:graphic>
          </wp:inline>
        </w:drawing>
      </w:r>
    </w:p>
    <w:p w:rsidR="00C01A02" w:rsidRDefault="00C01A02" w:rsidP="00C01A02">
      <w:pPr>
        <w:pStyle w:val="Caption"/>
      </w:pPr>
      <w:bookmarkStart w:id="243" w:name="_Toc351912552"/>
      <w:bookmarkStart w:id="244" w:name="_Toc352130797"/>
      <w:bookmarkStart w:id="245" w:name="_Toc352132208"/>
      <w:r>
        <w:t xml:space="preserve">Figure </w:t>
      </w:r>
      <w:r>
        <w:fldChar w:fldCharType="begin"/>
      </w:r>
      <w:r>
        <w:instrText xml:space="preserve"> SEQ Figure \* ARABIC </w:instrText>
      </w:r>
      <w:r>
        <w:fldChar w:fldCharType="separate"/>
      </w:r>
      <w:r w:rsidR="00DA08FF">
        <w:rPr>
          <w:noProof/>
        </w:rPr>
        <w:t>21</w:t>
      </w:r>
      <w:r>
        <w:fldChar w:fldCharType="end"/>
      </w:r>
      <w:r>
        <w:t>: ptpd::msg handling operations</w:t>
      </w:r>
      <w:bookmarkEnd w:id="243"/>
      <w:bookmarkEnd w:id="244"/>
      <w:bookmarkEnd w:id="245"/>
    </w:p>
    <w:p w:rsidR="00C01A02" w:rsidRDefault="00C01A02" w:rsidP="00C01A02">
      <w:pPr>
        <w:pStyle w:val="Heading3"/>
        <w:rPr>
          <w:lang w:val="en-AU"/>
        </w:rPr>
      </w:pPr>
      <w:bookmarkStart w:id="246" w:name="_Toc351912499"/>
      <w:bookmarkStart w:id="247" w:name="_Toc352130741"/>
      <w:bookmarkStart w:id="248" w:name="_Toc352132152"/>
      <w:r>
        <w:rPr>
          <w:lang w:val="en-AU"/>
        </w:rPr>
        <w:t>net (Net services</w:t>
      </w:r>
      <w:bookmarkEnd w:id="246"/>
      <w:r>
        <w:rPr>
          <w:lang w:val="en-AU"/>
        </w:rPr>
        <w:t>)</w:t>
      </w:r>
      <w:bookmarkEnd w:id="247"/>
      <w:bookmarkEnd w:id="248"/>
    </w:p>
    <w:p w:rsidR="00C01A02" w:rsidRDefault="00C01A02" w:rsidP="00C01A02">
      <w:pPr>
        <w:pStyle w:val="BodyText"/>
        <w:rPr>
          <w:lang w:val="en-AU"/>
        </w:rPr>
      </w:pPr>
      <w:r>
        <w:rPr>
          <w:lang w:val="en-AU"/>
        </w:rPr>
        <w:t>The following operations handle all the net services such as initializing, sending, receiving and shutting down the net interface. These operations are internally translated into either lwIP or BF helper calls. Almost all of these operations were modified in this project and the subsequent sections explain their design.</w:t>
      </w:r>
    </w:p>
    <w:p w:rsidR="00C01A02" w:rsidRDefault="00C01A02" w:rsidP="00C01A02">
      <w:pPr>
        <w:pStyle w:val="Heading4"/>
        <w:rPr>
          <w:lang w:val="en-AU"/>
        </w:rPr>
      </w:pPr>
      <w:bookmarkStart w:id="249" w:name="_Toc352130742"/>
      <w:bookmarkStart w:id="250" w:name="_Toc352132153"/>
      <w:r>
        <w:rPr>
          <w:lang w:val="en-AU"/>
        </w:rPr>
        <w:t>Attributes</w:t>
      </w:r>
      <w:bookmarkEnd w:id="249"/>
      <w:bookmarkEnd w:id="250"/>
    </w:p>
    <w:p w:rsidR="00C01A02" w:rsidRDefault="00C01A02" w:rsidP="00C01A02">
      <w:pPr>
        <w:pStyle w:val="BodyText"/>
        <w:keepNext/>
        <w:jc w:val="center"/>
      </w:pPr>
      <w:r>
        <w:rPr>
          <w:noProof/>
          <w:lang w:eastAsia="en-IN"/>
        </w:rPr>
        <w:drawing>
          <wp:inline distT="0" distB="0" distL="0" distR="0" wp14:anchorId="3BD0D077" wp14:editId="54DA2A2A">
            <wp:extent cx="3286125" cy="571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286125" cy="571500"/>
                    </a:xfrm>
                    <a:prstGeom prst="rect">
                      <a:avLst/>
                    </a:prstGeom>
                  </pic:spPr>
                </pic:pic>
              </a:graphicData>
            </a:graphic>
          </wp:inline>
        </w:drawing>
      </w:r>
    </w:p>
    <w:p w:rsidR="00C01A02" w:rsidRDefault="00C01A02" w:rsidP="00C01A02">
      <w:pPr>
        <w:pStyle w:val="Caption"/>
        <w:rPr>
          <w:lang w:val="en-US"/>
        </w:rPr>
      </w:pPr>
      <w:bookmarkStart w:id="251" w:name="_Toc352130798"/>
      <w:bookmarkStart w:id="252" w:name="_Toc352132209"/>
      <w:r>
        <w:t xml:space="preserve">Figure </w:t>
      </w:r>
      <w:r>
        <w:fldChar w:fldCharType="begin"/>
      </w:r>
      <w:r>
        <w:instrText xml:space="preserve"> SEQ Figure \* ARABIC </w:instrText>
      </w:r>
      <w:r>
        <w:fldChar w:fldCharType="separate"/>
      </w:r>
      <w:r w:rsidR="00DA08FF">
        <w:rPr>
          <w:noProof/>
        </w:rPr>
        <w:t>22</w:t>
      </w:r>
      <w:r>
        <w:fldChar w:fldCharType="end"/>
      </w:r>
      <w:r>
        <w:rPr>
          <w:lang w:val="en-US"/>
        </w:rPr>
        <w:t>: ptpd::net attributes</w:t>
      </w:r>
      <w:bookmarkEnd w:id="251"/>
      <w:bookmarkEnd w:id="252"/>
    </w:p>
    <w:p w:rsidR="00C01A02" w:rsidRDefault="00C01A02" w:rsidP="00C01A02">
      <w:pPr>
        <w:pStyle w:val="Heading5"/>
        <w:rPr>
          <w:lang w:val="en-US"/>
        </w:rPr>
      </w:pPr>
      <w:bookmarkStart w:id="253" w:name="_Toc352130743"/>
      <w:bookmarkStart w:id="254" w:name="_Toc352132154"/>
      <w:r>
        <w:rPr>
          <w:lang w:val="en-US"/>
        </w:rPr>
        <w:t>Hwaddr</w:t>
      </w:r>
      <w:bookmarkEnd w:id="253"/>
      <w:bookmarkEnd w:id="254"/>
    </w:p>
    <w:p w:rsidR="00C01A02" w:rsidRDefault="00C01A02" w:rsidP="00C01A02">
      <w:pPr>
        <w:pStyle w:val="BodyText"/>
        <w:rPr>
          <w:lang w:val="en-US"/>
        </w:rPr>
      </w:pPr>
      <w:r>
        <w:rPr>
          <w:lang w:val="en-US"/>
        </w:rPr>
        <w:t>This attribute stores the MAC address of the device.</w:t>
      </w:r>
    </w:p>
    <w:p w:rsidR="00C01A02" w:rsidRDefault="00C01A02" w:rsidP="00C01A02">
      <w:pPr>
        <w:pStyle w:val="Heading5"/>
        <w:rPr>
          <w:lang w:val="en-US"/>
        </w:rPr>
      </w:pPr>
      <w:bookmarkStart w:id="255" w:name="_Toc352130744"/>
      <w:bookmarkStart w:id="256" w:name="_Toc352132155"/>
      <w:r>
        <w:rPr>
          <w:lang w:val="en-US"/>
        </w:rPr>
        <w:t>myIP</w:t>
      </w:r>
      <w:bookmarkEnd w:id="255"/>
      <w:bookmarkEnd w:id="256"/>
    </w:p>
    <w:p w:rsidR="00C01A02" w:rsidRDefault="00C01A02" w:rsidP="00C01A02">
      <w:pPr>
        <w:pStyle w:val="BodyText"/>
        <w:rPr>
          <w:lang w:val="en-US"/>
        </w:rPr>
      </w:pPr>
      <w:r>
        <w:rPr>
          <w:lang w:val="en-US"/>
        </w:rPr>
        <w:t>This attribute stores the IP address of the device.</w:t>
      </w:r>
    </w:p>
    <w:p w:rsidR="00C01A02" w:rsidRPr="00F518B1" w:rsidRDefault="00C01A02" w:rsidP="00C01A02">
      <w:pPr>
        <w:pStyle w:val="Heading4"/>
        <w:rPr>
          <w:lang w:val="en-US"/>
        </w:rPr>
      </w:pPr>
      <w:bookmarkStart w:id="257" w:name="_Toc352130745"/>
      <w:bookmarkStart w:id="258" w:name="_Toc352132156"/>
      <w:r>
        <w:rPr>
          <w:lang w:val="en-US"/>
        </w:rPr>
        <w:lastRenderedPageBreak/>
        <w:t>Operations</w:t>
      </w:r>
      <w:bookmarkEnd w:id="257"/>
      <w:bookmarkEnd w:id="258"/>
    </w:p>
    <w:p w:rsidR="00C01A02" w:rsidRDefault="00C01A02" w:rsidP="00C01A02">
      <w:pPr>
        <w:pStyle w:val="BodyText"/>
        <w:keepNext/>
        <w:jc w:val="center"/>
      </w:pPr>
      <w:r>
        <w:rPr>
          <w:noProof/>
          <w:lang w:eastAsia="en-IN"/>
        </w:rPr>
        <w:drawing>
          <wp:inline distT="0" distB="0" distL="0" distR="0" wp14:anchorId="50906B4B" wp14:editId="4F70F483">
            <wp:extent cx="4333875" cy="2038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33875" cy="2038350"/>
                    </a:xfrm>
                    <a:prstGeom prst="rect">
                      <a:avLst/>
                    </a:prstGeom>
                  </pic:spPr>
                </pic:pic>
              </a:graphicData>
            </a:graphic>
          </wp:inline>
        </w:drawing>
      </w:r>
    </w:p>
    <w:p w:rsidR="00C01A02" w:rsidRDefault="00C01A02" w:rsidP="00C01A02">
      <w:pPr>
        <w:pStyle w:val="Caption"/>
        <w:rPr>
          <w:noProof/>
        </w:rPr>
      </w:pPr>
      <w:bookmarkStart w:id="259" w:name="_Toc351912553"/>
      <w:bookmarkStart w:id="260" w:name="_Toc352130799"/>
      <w:bookmarkStart w:id="261" w:name="_Toc352132210"/>
      <w:r>
        <w:t xml:space="preserve">Figure </w:t>
      </w:r>
      <w:r>
        <w:fldChar w:fldCharType="begin"/>
      </w:r>
      <w:r>
        <w:instrText xml:space="preserve"> SEQ Figure \* ARABIC </w:instrText>
      </w:r>
      <w:r>
        <w:fldChar w:fldCharType="separate"/>
      </w:r>
      <w:r w:rsidR="00DA08FF">
        <w:rPr>
          <w:noProof/>
        </w:rPr>
        <w:t>23</w:t>
      </w:r>
      <w:r>
        <w:fldChar w:fldCharType="end"/>
      </w:r>
      <w:r>
        <w:t>: ptpd::net</w:t>
      </w:r>
      <w:r>
        <w:rPr>
          <w:noProof/>
        </w:rPr>
        <w:t xml:space="preserve"> operations</w:t>
      </w:r>
      <w:bookmarkEnd w:id="259"/>
      <w:bookmarkEnd w:id="260"/>
      <w:bookmarkEnd w:id="261"/>
    </w:p>
    <w:p w:rsidR="00C01A02" w:rsidRDefault="00C01A02" w:rsidP="00C01A02">
      <w:pPr>
        <w:pStyle w:val="Heading5"/>
        <w:rPr>
          <w:lang w:val="en-AU"/>
        </w:rPr>
      </w:pPr>
      <w:bookmarkStart w:id="262" w:name="_Toc352130746"/>
      <w:bookmarkStart w:id="263" w:name="_Toc352132157"/>
      <w:r w:rsidRPr="00F518B1">
        <w:rPr>
          <w:lang w:val="en-AU"/>
        </w:rPr>
        <w:t>lookupCommunicationTechnology()</w:t>
      </w:r>
      <w:bookmarkEnd w:id="262"/>
      <w:bookmarkEnd w:id="263"/>
    </w:p>
    <w:p w:rsidR="00C01A02" w:rsidRDefault="00C01A02" w:rsidP="00C01A02">
      <w:pPr>
        <w:pStyle w:val="CodeListing"/>
        <w:rPr>
          <w:lang w:val="en-AU"/>
        </w:rPr>
      </w:pPr>
      <w:r>
        <w:rPr>
          <w:lang w:val="en-AU"/>
        </w:rPr>
        <w:t xml:space="preserve">Input: </w:t>
      </w:r>
      <w:r w:rsidRPr="00F518B1">
        <w:rPr>
          <w:lang w:val="en-AU"/>
        </w:rPr>
        <w:t>UInteger8 communicationTechnology</w:t>
      </w:r>
    </w:p>
    <w:p w:rsidR="00C01A02" w:rsidRDefault="00C01A02" w:rsidP="00C01A02">
      <w:pPr>
        <w:pStyle w:val="CodeListing"/>
        <w:rPr>
          <w:lang w:val="en-AU"/>
        </w:rPr>
      </w:pPr>
      <w:r>
        <w:rPr>
          <w:lang w:val="en-AU"/>
        </w:rPr>
        <w:t xml:space="preserve">Return: </w:t>
      </w:r>
      <w:r w:rsidRPr="00F518B1">
        <w:rPr>
          <w:lang w:val="en-AU"/>
        </w:rPr>
        <w:t>UInteger8</w:t>
      </w:r>
      <w:r>
        <w:rPr>
          <w:lang w:val="en-AU"/>
        </w:rPr>
        <w:t xml:space="preserve"> (Enumeration value of the technology)</w:t>
      </w:r>
    </w:p>
    <w:p w:rsidR="00C01A02" w:rsidRDefault="00C01A02" w:rsidP="00C01A02">
      <w:pPr>
        <w:pStyle w:val="Body"/>
        <w:rPr>
          <w:lang w:val="en-AU"/>
        </w:rPr>
      </w:pPr>
      <w:r>
        <w:rPr>
          <w:lang w:val="en-AU"/>
        </w:rPr>
        <w:t xml:space="preserve">This operation should return the underlying physical technology used by the low level layers. In the case of ADSP-BF518, the function statically returns </w:t>
      </w:r>
      <w:r w:rsidRPr="00F518B1">
        <w:rPr>
          <w:lang w:val="en-AU"/>
        </w:rPr>
        <w:t>PTP_DEFAULT</w:t>
      </w:r>
      <w:r>
        <w:rPr>
          <w:lang w:val="en-AU"/>
        </w:rPr>
        <w:t xml:space="preserve">. </w:t>
      </w:r>
    </w:p>
    <w:p w:rsidR="00C01A02" w:rsidRDefault="00C01A02" w:rsidP="00C01A02">
      <w:pPr>
        <w:pStyle w:val="Heading5"/>
        <w:rPr>
          <w:lang w:val="en-AU"/>
        </w:rPr>
      </w:pPr>
      <w:bookmarkStart w:id="264" w:name="_Toc352130747"/>
      <w:bookmarkStart w:id="265" w:name="_Toc352132158"/>
      <w:r w:rsidRPr="00F518B1">
        <w:rPr>
          <w:lang w:val="en-AU"/>
        </w:rPr>
        <w:t>findIface()</w:t>
      </w:r>
      <w:bookmarkEnd w:id="264"/>
      <w:bookmarkEnd w:id="265"/>
    </w:p>
    <w:p w:rsidR="00C01A02" w:rsidRDefault="00C01A02" w:rsidP="00C01A02">
      <w:pPr>
        <w:pStyle w:val="CodeListing"/>
        <w:rPr>
          <w:lang w:val="en-AU"/>
        </w:rPr>
      </w:pPr>
      <w:r>
        <w:rPr>
          <w:lang w:val="en-AU"/>
        </w:rPr>
        <w:t xml:space="preserve">Output: </w:t>
      </w:r>
      <w:r w:rsidRPr="00F518B1">
        <w:rPr>
          <w:lang w:val="en-AU"/>
        </w:rPr>
        <w:t>Octet *ifaceName</w:t>
      </w:r>
    </w:p>
    <w:p w:rsidR="00C01A02" w:rsidRDefault="00C01A02" w:rsidP="00C01A02">
      <w:pPr>
        <w:pStyle w:val="CodeListing"/>
        <w:rPr>
          <w:lang w:val="en-AU"/>
        </w:rPr>
      </w:pPr>
      <w:r>
        <w:rPr>
          <w:lang w:val="en-AU"/>
        </w:rPr>
        <w:t xml:space="preserve">Output: </w:t>
      </w:r>
      <w:r w:rsidRPr="00F518B1">
        <w:rPr>
          <w:lang w:val="en-AU"/>
        </w:rPr>
        <w:t>UInteger8 *communicationTechnology</w:t>
      </w:r>
    </w:p>
    <w:p w:rsidR="00C01A02" w:rsidRDefault="00C01A02" w:rsidP="00C01A02">
      <w:pPr>
        <w:pStyle w:val="CodeListing"/>
        <w:rPr>
          <w:lang w:val="en-AU"/>
        </w:rPr>
      </w:pPr>
      <w:r>
        <w:rPr>
          <w:lang w:val="en-AU"/>
        </w:rPr>
        <w:t xml:space="preserve">Output: </w:t>
      </w:r>
      <w:r w:rsidRPr="00F518B1">
        <w:rPr>
          <w:lang w:val="en-AU"/>
        </w:rPr>
        <w:t>Octet *uuid</w:t>
      </w:r>
    </w:p>
    <w:p w:rsidR="00C01A02" w:rsidRDefault="00C01A02" w:rsidP="00C01A02">
      <w:pPr>
        <w:pStyle w:val="CodeListing"/>
        <w:rPr>
          <w:lang w:val="en-AU"/>
        </w:rPr>
      </w:pPr>
      <w:r>
        <w:rPr>
          <w:lang w:val="en-AU"/>
        </w:rPr>
        <w:t xml:space="preserve">Output: </w:t>
      </w:r>
      <w:r w:rsidRPr="00F518B1">
        <w:rPr>
          <w:lang w:val="en-AU"/>
        </w:rPr>
        <w:t>NetPath *netPath</w:t>
      </w:r>
    </w:p>
    <w:p w:rsidR="00C01A02" w:rsidRDefault="00C01A02" w:rsidP="00C01A02">
      <w:pPr>
        <w:pStyle w:val="CodeListing"/>
        <w:rPr>
          <w:lang w:val="en-AU"/>
        </w:rPr>
      </w:pPr>
      <w:r>
        <w:rPr>
          <w:lang w:val="en-AU"/>
        </w:rPr>
        <w:t xml:space="preserve">Return:  </w:t>
      </w:r>
      <w:r w:rsidRPr="00F518B1">
        <w:rPr>
          <w:lang w:val="en-AU"/>
        </w:rPr>
        <w:t>UInteger32</w:t>
      </w:r>
      <w:r>
        <w:rPr>
          <w:lang w:val="en-AU"/>
        </w:rPr>
        <w:t xml:space="preserve"> (Enumeration value of the interface)</w:t>
      </w:r>
    </w:p>
    <w:p w:rsidR="00C01A02" w:rsidRDefault="00C01A02" w:rsidP="00C01A02">
      <w:pPr>
        <w:pStyle w:val="Body"/>
        <w:rPr>
          <w:lang w:val="en-AU"/>
        </w:rPr>
      </w:pPr>
      <w:r>
        <w:rPr>
          <w:lang w:val="en-AU"/>
        </w:rPr>
        <w:t>This operation dynamically attempts to find the interface used by the low level layers. In the case of ADSP-BF518, we statically return the following</w:t>
      </w:r>
    </w:p>
    <w:p w:rsidR="00C01A02" w:rsidRDefault="00C01A02" w:rsidP="00C01A02">
      <w:pPr>
        <w:pStyle w:val="Body"/>
        <w:ind w:left="705"/>
        <w:jc w:val="left"/>
        <w:rPr>
          <w:rStyle w:val="CodeinText"/>
        </w:rPr>
      </w:pPr>
      <w:r w:rsidRPr="00F518B1">
        <w:rPr>
          <w:rStyle w:val="CodeinText"/>
        </w:rPr>
        <w:t xml:space="preserve">ifaceName: </w:t>
      </w:r>
      <w:r w:rsidRPr="00F518B1">
        <w:rPr>
          <w:rStyle w:val="CodeinText"/>
          <w:lang w:val="en-AU"/>
        </w:rPr>
        <w:t>Micrel KSZ8893M</w:t>
      </w:r>
      <w:r w:rsidRPr="00F518B1">
        <w:rPr>
          <w:rStyle w:val="CodeinText"/>
        </w:rPr>
        <w:t xml:space="preserve"> (The PHY used in the ADSP-BF518 board)</w:t>
      </w:r>
      <w:r w:rsidRPr="00F518B1">
        <w:rPr>
          <w:rStyle w:val="CodeinText"/>
        </w:rPr>
        <w:tab/>
        <w:t>communicationTechnology: PTP_ETHER</w:t>
      </w:r>
      <w:r w:rsidRPr="00F518B1">
        <w:rPr>
          <w:rStyle w:val="CodeinText"/>
        </w:rPr>
        <w:tab/>
      </w:r>
      <w:r>
        <w:rPr>
          <w:rStyle w:val="CodeinText"/>
        </w:rPr>
        <w:br/>
      </w:r>
      <w:r w:rsidRPr="00F518B1">
        <w:rPr>
          <w:rStyle w:val="CodeinText"/>
        </w:rPr>
        <w:t>uuid: The unicast MAC address</w:t>
      </w:r>
    </w:p>
    <w:p w:rsidR="00C01A02" w:rsidRDefault="00C01A02" w:rsidP="00C01A02">
      <w:pPr>
        <w:pStyle w:val="Heading5"/>
        <w:rPr>
          <w:rStyle w:val="CodeinText"/>
          <w:rFonts w:ascii="Verdana" w:hAnsi="Verdana" w:cs="Arial"/>
        </w:rPr>
      </w:pPr>
      <w:bookmarkStart w:id="266" w:name="_Toc352130748"/>
      <w:bookmarkStart w:id="267" w:name="_Toc352132159"/>
      <w:r w:rsidRPr="002D5BA5">
        <w:rPr>
          <w:rStyle w:val="CodeinText"/>
          <w:rFonts w:ascii="Verdana" w:hAnsi="Verdana" w:cs="Arial"/>
        </w:rPr>
        <w:t>netInit()</w:t>
      </w:r>
      <w:bookmarkEnd w:id="266"/>
      <w:bookmarkEnd w:id="267"/>
    </w:p>
    <w:p w:rsidR="00C01A02" w:rsidRDefault="00C01A02" w:rsidP="00C01A02">
      <w:pPr>
        <w:pStyle w:val="CodeListing"/>
        <w:rPr>
          <w:lang w:val="en-AU"/>
        </w:rPr>
      </w:pPr>
      <w:r>
        <w:rPr>
          <w:lang w:val="en-AU"/>
        </w:rPr>
        <w:t xml:space="preserve">Input: </w:t>
      </w:r>
      <w:r w:rsidRPr="002D5BA5">
        <w:rPr>
          <w:lang w:val="en-AU"/>
        </w:rPr>
        <w:t>NetPath *netPath</w:t>
      </w:r>
    </w:p>
    <w:p w:rsidR="00C01A02" w:rsidRDefault="00C01A02" w:rsidP="00C01A02">
      <w:pPr>
        <w:pStyle w:val="CodeListing"/>
        <w:rPr>
          <w:lang w:val="en-AU"/>
        </w:rPr>
      </w:pPr>
      <w:r>
        <w:rPr>
          <w:lang w:val="en-AU"/>
        </w:rPr>
        <w:t xml:space="preserve">Input: </w:t>
      </w:r>
      <w:r w:rsidRPr="002D5BA5">
        <w:rPr>
          <w:lang w:val="en-AU"/>
        </w:rPr>
        <w:t>RunTimeOpts *rtOpts</w:t>
      </w:r>
    </w:p>
    <w:p w:rsidR="00C01A02" w:rsidRDefault="00C01A02" w:rsidP="00C01A02">
      <w:pPr>
        <w:pStyle w:val="CodeListing"/>
        <w:rPr>
          <w:lang w:val="en-AU"/>
        </w:rPr>
      </w:pPr>
      <w:r>
        <w:rPr>
          <w:lang w:val="en-AU"/>
        </w:rPr>
        <w:t xml:space="preserve">Input: </w:t>
      </w:r>
      <w:r w:rsidRPr="002D5BA5">
        <w:rPr>
          <w:lang w:val="en-AU"/>
        </w:rPr>
        <w:t>PtpClock *ptpClock</w:t>
      </w:r>
    </w:p>
    <w:p w:rsidR="00C01A02" w:rsidRDefault="00C01A02" w:rsidP="00C01A02">
      <w:pPr>
        <w:pStyle w:val="CodeListing"/>
        <w:rPr>
          <w:lang w:val="en-AU"/>
        </w:rPr>
      </w:pPr>
      <w:r>
        <w:rPr>
          <w:lang w:val="en-AU"/>
        </w:rPr>
        <w:t xml:space="preserve">Return: </w:t>
      </w:r>
      <w:r w:rsidRPr="002D5BA5">
        <w:rPr>
          <w:lang w:val="en-AU"/>
        </w:rPr>
        <w:t xml:space="preserve">Boolean </w:t>
      </w:r>
      <w:r>
        <w:rPr>
          <w:lang w:val="en-AU"/>
        </w:rPr>
        <w:t>(Success / Failure)</w:t>
      </w:r>
    </w:p>
    <w:p w:rsidR="00C01A02" w:rsidRDefault="00C01A02" w:rsidP="00C01A02">
      <w:pPr>
        <w:pStyle w:val="BodyText"/>
      </w:pPr>
      <w:r>
        <w:t>This operation is responsible for initializing the net interface, open sockets and bind them. The following is the flow of this operation.</w:t>
      </w:r>
    </w:p>
    <w:p w:rsidR="00C01A02" w:rsidRDefault="00C01A02" w:rsidP="00C01A02">
      <w:pPr>
        <w:pStyle w:val="BodyText"/>
        <w:keepNext/>
        <w:jc w:val="center"/>
      </w:pPr>
      <w:r>
        <w:rPr>
          <w:noProof/>
          <w:lang w:eastAsia="en-IN"/>
        </w:rPr>
        <w:lastRenderedPageBreak/>
        <w:drawing>
          <wp:inline distT="0" distB="0" distL="0" distR="0" wp14:anchorId="3B611E61" wp14:editId="17D75272">
            <wp:extent cx="3762375" cy="6343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2375" cy="6343650"/>
                    </a:xfrm>
                    <a:prstGeom prst="rect">
                      <a:avLst/>
                    </a:prstGeom>
                    <a:noFill/>
                    <a:ln>
                      <a:noFill/>
                    </a:ln>
                  </pic:spPr>
                </pic:pic>
              </a:graphicData>
            </a:graphic>
          </wp:inline>
        </w:drawing>
      </w:r>
    </w:p>
    <w:p w:rsidR="00C01A02" w:rsidRDefault="00C01A02" w:rsidP="00C01A02">
      <w:pPr>
        <w:pStyle w:val="Caption"/>
        <w:rPr>
          <w:lang w:val="en-US"/>
        </w:rPr>
      </w:pPr>
      <w:bookmarkStart w:id="268" w:name="_Toc352130800"/>
      <w:bookmarkStart w:id="269" w:name="_Toc352132211"/>
      <w:r>
        <w:t xml:space="preserve">Figure </w:t>
      </w:r>
      <w:r>
        <w:fldChar w:fldCharType="begin"/>
      </w:r>
      <w:r>
        <w:instrText xml:space="preserve"> SEQ Figure \* ARABIC </w:instrText>
      </w:r>
      <w:r>
        <w:fldChar w:fldCharType="separate"/>
      </w:r>
      <w:r w:rsidR="00DA08FF">
        <w:rPr>
          <w:noProof/>
        </w:rPr>
        <w:t>24</w:t>
      </w:r>
      <w:r>
        <w:fldChar w:fldCharType="end"/>
      </w:r>
      <w:r>
        <w:rPr>
          <w:lang w:val="en-US"/>
        </w:rPr>
        <w:t>: ptpd::net::netinit() flow</w:t>
      </w:r>
      <w:bookmarkEnd w:id="268"/>
      <w:bookmarkEnd w:id="269"/>
    </w:p>
    <w:p w:rsidR="00C01A02" w:rsidRDefault="00C01A02" w:rsidP="00C01A02">
      <w:pPr>
        <w:pStyle w:val="Heading5"/>
      </w:pPr>
      <w:hyperlink r:id="rId43" w:anchor="a064f012661c9cad539d05c1c2e67418f" w:history="1">
        <w:bookmarkStart w:id="270" w:name="_Toc352130749"/>
        <w:bookmarkStart w:id="271" w:name="_Toc352132160"/>
        <w:r>
          <w:rPr>
            <w:rStyle w:val="Hyperlink"/>
          </w:rPr>
          <w:t>netRecvEvent</w:t>
        </w:r>
      </w:hyperlink>
      <w:r>
        <w:t>()</w:t>
      </w:r>
      <w:bookmarkEnd w:id="270"/>
      <w:bookmarkEnd w:id="271"/>
    </w:p>
    <w:p w:rsidR="00C01A02" w:rsidRDefault="00C01A02" w:rsidP="00C01A02">
      <w:pPr>
        <w:pStyle w:val="CodeListing"/>
        <w:rPr>
          <w:lang w:val="en-AU"/>
        </w:rPr>
      </w:pPr>
      <w:r>
        <w:rPr>
          <w:lang w:val="en-AU"/>
        </w:rPr>
        <w:t xml:space="preserve">Input: </w:t>
      </w:r>
      <w:hyperlink r:id="rId44" w:anchor="af8e1bf583f840a555f39a222bc5d3ec0" w:history="1">
        <w:r>
          <w:rPr>
            <w:rStyle w:val="Hyperlink"/>
          </w:rPr>
          <w:t>Octet</w:t>
        </w:r>
      </w:hyperlink>
      <w:r>
        <w:t xml:space="preserve"> *buf</w:t>
      </w:r>
    </w:p>
    <w:p w:rsidR="00C01A02" w:rsidRDefault="00C01A02" w:rsidP="00C01A02">
      <w:pPr>
        <w:pStyle w:val="CodeListing"/>
        <w:rPr>
          <w:lang w:val="en-AU"/>
        </w:rPr>
      </w:pPr>
      <w:r>
        <w:rPr>
          <w:lang w:val="en-AU"/>
        </w:rPr>
        <w:t xml:space="preserve">Input: </w:t>
      </w:r>
      <w:hyperlink r:id="rId45" w:history="1">
        <w:r>
          <w:rPr>
            <w:rStyle w:val="Hyperlink"/>
          </w:rPr>
          <w:t>TimeInternal</w:t>
        </w:r>
      </w:hyperlink>
      <w:r>
        <w:t xml:space="preserve"> *time</w:t>
      </w:r>
    </w:p>
    <w:p w:rsidR="00C01A02" w:rsidRDefault="00C01A02" w:rsidP="00C01A02">
      <w:pPr>
        <w:pStyle w:val="CodeListing"/>
        <w:rPr>
          <w:lang w:val="en-AU"/>
        </w:rPr>
      </w:pPr>
      <w:r>
        <w:rPr>
          <w:lang w:val="en-AU"/>
        </w:rPr>
        <w:t xml:space="preserve">Input: </w:t>
      </w:r>
      <w:hyperlink r:id="rId46" w:history="1">
        <w:r>
          <w:rPr>
            <w:rStyle w:val="Hyperlink"/>
          </w:rPr>
          <w:t>NetPath</w:t>
        </w:r>
      </w:hyperlink>
      <w:r>
        <w:t xml:space="preserve"> *netPath</w:t>
      </w:r>
    </w:p>
    <w:p w:rsidR="00C01A02" w:rsidRDefault="00C01A02" w:rsidP="00C01A02">
      <w:pPr>
        <w:pStyle w:val="CodeListing"/>
        <w:rPr>
          <w:lang w:val="en-AU"/>
        </w:rPr>
      </w:pPr>
      <w:r>
        <w:rPr>
          <w:lang w:val="en-AU"/>
        </w:rPr>
        <w:t xml:space="preserve">Return: </w:t>
      </w:r>
      <w:r>
        <w:t xml:space="preserve">ssize_t </w:t>
      </w:r>
      <w:r>
        <w:rPr>
          <w:lang w:val="en-AU"/>
        </w:rPr>
        <w:t>(Size of the received packet)</w:t>
      </w:r>
    </w:p>
    <w:p w:rsidR="00C01A02" w:rsidRDefault="00C01A02" w:rsidP="00C01A02">
      <w:pPr>
        <w:pStyle w:val="BodyText"/>
      </w:pPr>
      <w:r>
        <w:t>This operation is responsible for receiving “event” messages for the PTP component. The modification in this operation is the reading of the received hardware time stamp that will allow the PTP component to reliably implement the PTP protocol.</w:t>
      </w:r>
    </w:p>
    <w:p w:rsidR="00C01A02" w:rsidRDefault="00C01A02" w:rsidP="00C01A02">
      <w:pPr>
        <w:pStyle w:val="BodyText"/>
        <w:keepNext/>
      </w:pPr>
      <w:r>
        <w:rPr>
          <w:noProof/>
          <w:lang w:eastAsia="en-IN"/>
        </w:rPr>
        <w:lastRenderedPageBreak/>
        <w:drawing>
          <wp:inline distT="0" distB="0" distL="0" distR="0" wp14:anchorId="3A82A5C6" wp14:editId="411E65E9">
            <wp:extent cx="6120130" cy="42896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email">
                      <a:extLst>
                        <a:ext uri="{28A0092B-C50C-407E-A947-70E740481C1C}">
                          <a14:useLocalDpi xmlns:a14="http://schemas.microsoft.com/office/drawing/2010/main" val="0"/>
                        </a:ext>
                      </a:extLst>
                    </a:blip>
                    <a:srcRect/>
                    <a:stretch>
                      <a:fillRect/>
                    </a:stretch>
                  </pic:blipFill>
                  <pic:spPr bwMode="auto">
                    <a:xfrm>
                      <a:off x="0" y="0"/>
                      <a:ext cx="6120130" cy="4289638"/>
                    </a:xfrm>
                    <a:prstGeom prst="rect">
                      <a:avLst/>
                    </a:prstGeom>
                    <a:noFill/>
                    <a:ln>
                      <a:noFill/>
                    </a:ln>
                  </pic:spPr>
                </pic:pic>
              </a:graphicData>
            </a:graphic>
          </wp:inline>
        </w:drawing>
      </w:r>
    </w:p>
    <w:p w:rsidR="00C01A02" w:rsidRDefault="00C01A02" w:rsidP="00C01A02">
      <w:pPr>
        <w:pStyle w:val="Caption"/>
        <w:rPr>
          <w:lang w:val="en-US"/>
        </w:rPr>
      </w:pPr>
      <w:bookmarkStart w:id="272" w:name="_Toc352130801"/>
      <w:bookmarkStart w:id="273" w:name="_Toc352132212"/>
      <w:r>
        <w:t xml:space="preserve">Figure </w:t>
      </w:r>
      <w:r>
        <w:fldChar w:fldCharType="begin"/>
      </w:r>
      <w:r>
        <w:instrText xml:space="preserve"> SEQ Figure \* ARABIC </w:instrText>
      </w:r>
      <w:r>
        <w:fldChar w:fldCharType="separate"/>
      </w:r>
      <w:r w:rsidR="00DA08FF">
        <w:rPr>
          <w:noProof/>
        </w:rPr>
        <w:t>25</w:t>
      </w:r>
      <w:r>
        <w:fldChar w:fldCharType="end"/>
      </w:r>
      <w:r>
        <w:rPr>
          <w:lang w:val="en-US"/>
        </w:rPr>
        <w:t>: net::ptpd::netRecvEvent() Sequence</w:t>
      </w:r>
      <w:bookmarkEnd w:id="272"/>
      <w:bookmarkEnd w:id="273"/>
    </w:p>
    <w:p w:rsidR="00C01A02" w:rsidRDefault="00C01A02" w:rsidP="00C01A02">
      <w:pPr>
        <w:pStyle w:val="Heading3"/>
        <w:rPr>
          <w:lang w:val="en-AU"/>
        </w:rPr>
      </w:pPr>
      <w:bookmarkStart w:id="274" w:name="_Toc351912500"/>
      <w:bookmarkStart w:id="275" w:name="_Toc352130750"/>
      <w:bookmarkStart w:id="276" w:name="_Toc352132161"/>
      <w:r>
        <w:rPr>
          <w:lang w:val="en-AU"/>
        </w:rPr>
        <w:t>servo (Clock syntonization functions)</w:t>
      </w:r>
      <w:bookmarkEnd w:id="275"/>
      <w:bookmarkEnd w:id="276"/>
    </w:p>
    <w:p w:rsidR="00C01A02" w:rsidRDefault="00C01A02" w:rsidP="00C01A02">
      <w:pPr>
        <w:pStyle w:val="BodyText"/>
        <w:rPr>
          <w:lang w:val="en-AU"/>
        </w:rPr>
      </w:pPr>
      <w:r>
        <w:rPr>
          <w:lang w:val="en-AU"/>
        </w:rPr>
        <w:t xml:space="preserve">This class implements all the operations required for the device to syntonize and manage its clock. These functions are not modified from the original implementation and they can be referred to at the ptpd code base </w:t>
      </w:r>
      <w:r>
        <w:rPr>
          <w:lang w:val="en-AU"/>
        </w:rPr>
        <w:fldChar w:fldCharType="begin"/>
      </w:r>
      <w:r>
        <w:rPr>
          <w:lang w:val="en-AU"/>
        </w:rPr>
        <w:instrText xml:space="preserve"> REF ptpd \h </w:instrText>
      </w:r>
      <w:r>
        <w:rPr>
          <w:lang w:val="en-AU"/>
        </w:rPr>
      </w:r>
      <w:r>
        <w:rPr>
          <w:lang w:val="en-AU"/>
        </w:rPr>
        <w:fldChar w:fldCharType="separate"/>
      </w:r>
      <w:r w:rsidR="00DA08FF">
        <w:t>[9]</w:t>
      </w:r>
      <w:r>
        <w:rPr>
          <w:lang w:val="en-AU"/>
        </w:rPr>
        <w:fldChar w:fldCharType="end"/>
      </w:r>
      <w:r>
        <w:rPr>
          <w:lang w:val="en-AU"/>
        </w:rPr>
        <w:t xml:space="preserve">. </w:t>
      </w:r>
    </w:p>
    <w:p w:rsidR="00C01A02" w:rsidRDefault="00C01A02" w:rsidP="00C01A02">
      <w:pPr>
        <w:pStyle w:val="BodyText"/>
        <w:keepNext/>
        <w:jc w:val="center"/>
      </w:pPr>
      <w:r>
        <w:rPr>
          <w:noProof/>
          <w:lang w:eastAsia="en-IN"/>
        </w:rPr>
        <w:drawing>
          <wp:inline distT="0" distB="0" distL="0" distR="0" wp14:anchorId="46387256" wp14:editId="7E872D26">
            <wp:extent cx="3048000" cy="1133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48000" cy="1133475"/>
                    </a:xfrm>
                    <a:prstGeom prst="rect">
                      <a:avLst/>
                    </a:prstGeom>
                  </pic:spPr>
                </pic:pic>
              </a:graphicData>
            </a:graphic>
          </wp:inline>
        </w:drawing>
      </w:r>
    </w:p>
    <w:p w:rsidR="00C01A02" w:rsidRPr="0091420F" w:rsidRDefault="00C01A02" w:rsidP="00C01A02">
      <w:pPr>
        <w:pStyle w:val="Caption"/>
      </w:pPr>
      <w:bookmarkStart w:id="277" w:name="_Toc352130802"/>
      <w:bookmarkStart w:id="278" w:name="_Toc352132213"/>
      <w:r>
        <w:t xml:space="preserve">Figure </w:t>
      </w:r>
      <w:r>
        <w:fldChar w:fldCharType="begin"/>
      </w:r>
      <w:r>
        <w:instrText xml:space="preserve"> SEQ Figure \* ARABIC </w:instrText>
      </w:r>
      <w:r>
        <w:fldChar w:fldCharType="separate"/>
      </w:r>
      <w:r w:rsidR="00DA08FF">
        <w:rPr>
          <w:noProof/>
        </w:rPr>
        <w:t>26</w:t>
      </w:r>
      <w:r>
        <w:fldChar w:fldCharType="end"/>
      </w:r>
      <w:r>
        <w:rPr>
          <w:lang w:val="en-US"/>
        </w:rPr>
        <w:t>: ptpd::servo operations</w:t>
      </w:r>
      <w:bookmarkEnd w:id="277"/>
      <w:bookmarkEnd w:id="278"/>
    </w:p>
    <w:p w:rsidR="00C01A02" w:rsidRDefault="00C01A02" w:rsidP="00C01A02">
      <w:pPr>
        <w:pStyle w:val="Heading3"/>
        <w:rPr>
          <w:lang w:val="en-AU"/>
        </w:rPr>
      </w:pPr>
      <w:bookmarkStart w:id="279" w:name="_Toc352130751"/>
      <w:bookmarkStart w:id="280" w:name="_Toc352132162"/>
      <w:r>
        <w:rPr>
          <w:lang w:val="en-AU"/>
        </w:rPr>
        <w:lastRenderedPageBreak/>
        <w:t>sys (utility functions)</w:t>
      </w:r>
      <w:bookmarkEnd w:id="279"/>
      <w:bookmarkEnd w:id="280"/>
    </w:p>
    <w:p w:rsidR="00C01A02" w:rsidRDefault="00C01A02" w:rsidP="00C01A02">
      <w:pPr>
        <w:pStyle w:val="BodyText"/>
        <w:rPr>
          <w:lang w:val="en-AU"/>
        </w:rPr>
      </w:pPr>
      <w:r>
        <w:rPr>
          <w:lang w:val="en-AU"/>
        </w:rPr>
        <w:t>This class implements all the init, shutdown and utility functionalities of the PTP component. These functions are internally translated into BF helper calls.</w:t>
      </w:r>
    </w:p>
    <w:p w:rsidR="00C01A02" w:rsidRDefault="00C01A02" w:rsidP="00C01A02">
      <w:pPr>
        <w:pStyle w:val="Heading4"/>
        <w:rPr>
          <w:lang w:val="en-AU"/>
        </w:rPr>
      </w:pPr>
      <w:bookmarkStart w:id="281" w:name="_Toc352130752"/>
      <w:bookmarkStart w:id="282" w:name="_Toc352132163"/>
      <w:r>
        <w:rPr>
          <w:lang w:val="en-AU"/>
        </w:rPr>
        <w:t>Operations</w:t>
      </w:r>
      <w:bookmarkEnd w:id="281"/>
      <w:bookmarkEnd w:id="282"/>
    </w:p>
    <w:p w:rsidR="00C01A02" w:rsidRDefault="00C01A02" w:rsidP="00C01A02">
      <w:pPr>
        <w:pStyle w:val="BodyText"/>
        <w:keepNext/>
        <w:jc w:val="center"/>
      </w:pPr>
      <w:r>
        <w:rPr>
          <w:noProof/>
          <w:lang w:eastAsia="en-IN"/>
        </w:rPr>
        <w:drawing>
          <wp:inline distT="0" distB="0" distL="0" distR="0" wp14:anchorId="22DBF7D4" wp14:editId="6BBF3E94">
            <wp:extent cx="3067050" cy="1514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067050" cy="1514475"/>
                    </a:xfrm>
                    <a:prstGeom prst="rect">
                      <a:avLst/>
                    </a:prstGeom>
                  </pic:spPr>
                </pic:pic>
              </a:graphicData>
            </a:graphic>
          </wp:inline>
        </w:drawing>
      </w:r>
    </w:p>
    <w:p w:rsidR="00C01A02" w:rsidRDefault="00C01A02" w:rsidP="00C01A02">
      <w:pPr>
        <w:pStyle w:val="Caption"/>
        <w:rPr>
          <w:lang w:val="en-US"/>
        </w:rPr>
      </w:pPr>
      <w:bookmarkStart w:id="283" w:name="_Toc352130803"/>
      <w:bookmarkStart w:id="284" w:name="_Toc352132214"/>
      <w:r>
        <w:t xml:space="preserve">Figure </w:t>
      </w:r>
      <w:r>
        <w:fldChar w:fldCharType="begin"/>
      </w:r>
      <w:r>
        <w:instrText xml:space="preserve"> SEQ Figure \* ARABIC </w:instrText>
      </w:r>
      <w:r>
        <w:fldChar w:fldCharType="separate"/>
      </w:r>
      <w:r w:rsidR="00DA08FF">
        <w:rPr>
          <w:noProof/>
        </w:rPr>
        <w:t>27</w:t>
      </w:r>
      <w:r>
        <w:fldChar w:fldCharType="end"/>
      </w:r>
      <w:r>
        <w:rPr>
          <w:lang w:val="en-US"/>
        </w:rPr>
        <w:t>: ptpd::sys operations</w:t>
      </w:r>
      <w:bookmarkEnd w:id="283"/>
      <w:bookmarkEnd w:id="284"/>
    </w:p>
    <w:p w:rsidR="00C01A02" w:rsidRDefault="00C01A02" w:rsidP="00C01A02">
      <w:pPr>
        <w:pStyle w:val="BodyText"/>
        <w:rPr>
          <w:lang w:val="en-US"/>
        </w:rPr>
      </w:pPr>
      <w:r>
        <w:rPr>
          <w:lang w:val="en-US"/>
        </w:rPr>
        <w:t>The following sequence explains the implementation of all the “sys” class functions.</w:t>
      </w:r>
    </w:p>
    <w:p w:rsidR="00C01A02" w:rsidRDefault="00C01A02" w:rsidP="00C01A02">
      <w:pPr>
        <w:pStyle w:val="BodyText"/>
        <w:keepNext/>
        <w:jc w:val="center"/>
      </w:pPr>
      <w:r>
        <w:rPr>
          <w:noProof/>
          <w:lang w:eastAsia="en-IN"/>
        </w:rPr>
        <w:drawing>
          <wp:inline distT="0" distB="0" distL="0" distR="0" wp14:anchorId="22D0A74F" wp14:editId="39AF38C6">
            <wp:extent cx="4953000" cy="3721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email">
                      <a:extLst>
                        <a:ext uri="{28A0092B-C50C-407E-A947-70E740481C1C}">
                          <a14:useLocalDpi xmlns:a14="http://schemas.microsoft.com/office/drawing/2010/main" val="0"/>
                        </a:ext>
                      </a:extLst>
                    </a:blip>
                    <a:srcRect/>
                    <a:stretch>
                      <a:fillRect/>
                    </a:stretch>
                  </pic:blipFill>
                  <pic:spPr bwMode="auto">
                    <a:xfrm>
                      <a:off x="0" y="0"/>
                      <a:ext cx="4953000" cy="3721395"/>
                    </a:xfrm>
                    <a:prstGeom prst="rect">
                      <a:avLst/>
                    </a:prstGeom>
                    <a:noFill/>
                    <a:ln>
                      <a:noFill/>
                    </a:ln>
                  </pic:spPr>
                </pic:pic>
              </a:graphicData>
            </a:graphic>
          </wp:inline>
        </w:drawing>
      </w:r>
    </w:p>
    <w:p w:rsidR="00C01A02" w:rsidRPr="00C36C4A" w:rsidRDefault="00C01A02" w:rsidP="00C01A02">
      <w:pPr>
        <w:pStyle w:val="Caption"/>
        <w:rPr>
          <w:lang w:val="en-US"/>
        </w:rPr>
      </w:pPr>
      <w:bookmarkStart w:id="285" w:name="_Toc352130804"/>
      <w:bookmarkStart w:id="286" w:name="_Toc352132215"/>
      <w:r>
        <w:t xml:space="preserve">Figure </w:t>
      </w:r>
      <w:r>
        <w:fldChar w:fldCharType="begin"/>
      </w:r>
      <w:r>
        <w:instrText xml:space="preserve"> SEQ Figure \* ARABIC </w:instrText>
      </w:r>
      <w:r>
        <w:fldChar w:fldCharType="separate"/>
      </w:r>
      <w:r w:rsidR="00DA08FF">
        <w:rPr>
          <w:noProof/>
        </w:rPr>
        <w:t>28</w:t>
      </w:r>
      <w:r>
        <w:fldChar w:fldCharType="end"/>
      </w:r>
      <w:r>
        <w:rPr>
          <w:lang w:val="en-US"/>
        </w:rPr>
        <w:t>: ptpd::sys sequence</w:t>
      </w:r>
      <w:bookmarkEnd w:id="285"/>
      <w:bookmarkEnd w:id="286"/>
    </w:p>
    <w:p w:rsidR="00C01A02" w:rsidRDefault="00C01A02" w:rsidP="00C01A02">
      <w:pPr>
        <w:pStyle w:val="Heading3"/>
        <w:rPr>
          <w:lang w:val="en-AU"/>
        </w:rPr>
      </w:pPr>
      <w:bookmarkStart w:id="287" w:name="_Toc352130753"/>
      <w:bookmarkStart w:id="288" w:name="_Toc352132164"/>
      <w:r>
        <w:rPr>
          <w:lang w:val="en-AU"/>
        </w:rPr>
        <w:lastRenderedPageBreak/>
        <w:t>timer</w:t>
      </w:r>
      <w:bookmarkEnd w:id="274"/>
      <w:r>
        <w:rPr>
          <w:lang w:val="en-AU"/>
        </w:rPr>
        <w:t xml:space="preserve"> (Timer functions)</w:t>
      </w:r>
      <w:bookmarkEnd w:id="287"/>
      <w:bookmarkEnd w:id="288"/>
    </w:p>
    <w:p w:rsidR="00C01A02" w:rsidRDefault="00C01A02" w:rsidP="00C01A02">
      <w:pPr>
        <w:pStyle w:val="BodyText"/>
        <w:rPr>
          <w:lang w:val="en-AU"/>
        </w:rPr>
      </w:pPr>
      <w:r>
        <w:rPr>
          <w:lang w:val="en-AU"/>
        </w:rPr>
        <w:t>These operations implement all the timer related functions needed by the PTP protocol. They are internally translated into BF helper calls. Many of these functions were modified and the sections below describe the design in detail.</w:t>
      </w:r>
    </w:p>
    <w:p w:rsidR="00C01A02" w:rsidRDefault="00C01A02" w:rsidP="00C01A02">
      <w:pPr>
        <w:pStyle w:val="Heading4"/>
        <w:rPr>
          <w:lang w:val="en-AU"/>
        </w:rPr>
      </w:pPr>
      <w:bookmarkStart w:id="289" w:name="_Toc352130754"/>
      <w:bookmarkStart w:id="290" w:name="_Toc352132165"/>
      <w:r>
        <w:rPr>
          <w:lang w:val="en-AU"/>
        </w:rPr>
        <w:t>Operations</w:t>
      </w:r>
      <w:bookmarkEnd w:id="289"/>
      <w:bookmarkEnd w:id="290"/>
    </w:p>
    <w:p w:rsidR="00C01A02" w:rsidRPr="00EB6017" w:rsidRDefault="00C01A02" w:rsidP="00C01A02">
      <w:pPr>
        <w:pStyle w:val="BodyText"/>
        <w:rPr>
          <w:lang w:val="en-AU"/>
        </w:rPr>
      </w:pPr>
      <w:r>
        <w:rPr>
          <w:lang w:val="en-AU"/>
        </w:rPr>
        <w:t xml:space="preserve">The following are the operations within the timer class. </w:t>
      </w:r>
    </w:p>
    <w:p w:rsidR="00C01A02" w:rsidRDefault="00C01A02" w:rsidP="00C01A02">
      <w:pPr>
        <w:pStyle w:val="BodyText"/>
        <w:keepNext/>
        <w:jc w:val="center"/>
      </w:pPr>
      <w:r>
        <w:rPr>
          <w:noProof/>
          <w:lang w:eastAsia="en-IN"/>
        </w:rPr>
        <w:drawing>
          <wp:inline distT="0" distB="0" distL="0" distR="0" wp14:anchorId="1221CAD1" wp14:editId="356E60F5">
            <wp:extent cx="34480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48050" cy="1133475"/>
                    </a:xfrm>
                    <a:prstGeom prst="rect">
                      <a:avLst/>
                    </a:prstGeom>
                  </pic:spPr>
                </pic:pic>
              </a:graphicData>
            </a:graphic>
          </wp:inline>
        </w:drawing>
      </w:r>
    </w:p>
    <w:p w:rsidR="00C01A02" w:rsidRDefault="00C01A02" w:rsidP="00C01A02">
      <w:pPr>
        <w:pStyle w:val="Caption"/>
        <w:rPr>
          <w:lang w:val="en-US"/>
        </w:rPr>
      </w:pPr>
      <w:bookmarkStart w:id="291" w:name="_Toc352130805"/>
      <w:bookmarkStart w:id="292" w:name="_Toc352132216"/>
      <w:r>
        <w:t xml:space="preserve">Figure </w:t>
      </w:r>
      <w:r>
        <w:fldChar w:fldCharType="begin"/>
      </w:r>
      <w:r>
        <w:instrText xml:space="preserve"> SEQ Figure \* ARABIC </w:instrText>
      </w:r>
      <w:r>
        <w:fldChar w:fldCharType="separate"/>
      </w:r>
      <w:r w:rsidR="00DA08FF">
        <w:rPr>
          <w:noProof/>
        </w:rPr>
        <w:t>29</w:t>
      </w:r>
      <w:r>
        <w:fldChar w:fldCharType="end"/>
      </w:r>
      <w:r>
        <w:rPr>
          <w:lang w:val="en-US"/>
        </w:rPr>
        <w:t>: ptpd::timer operations</w:t>
      </w:r>
      <w:bookmarkEnd w:id="291"/>
      <w:bookmarkEnd w:id="292"/>
    </w:p>
    <w:p w:rsidR="00C01A02" w:rsidRDefault="00C01A02" w:rsidP="00C01A02">
      <w:pPr>
        <w:pStyle w:val="Heading5"/>
      </w:pPr>
      <w:hyperlink r:id="rId52" w:anchor="a02922529b60419a94afe8f369dda070b" w:history="1">
        <w:bookmarkStart w:id="293" w:name="_Toc352130755"/>
        <w:bookmarkStart w:id="294" w:name="_Toc352132166"/>
        <w:r>
          <w:rPr>
            <w:rStyle w:val="Hyperlink"/>
          </w:rPr>
          <w:t>initTimer</w:t>
        </w:r>
      </w:hyperlink>
      <w:r>
        <w:t>()</w:t>
      </w:r>
      <w:bookmarkEnd w:id="293"/>
      <w:bookmarkEnd w:id="294"/>
    </w:p>
    <w:p w:rsidR="00C01A02" w:rsidRDefault="00C01A02" w:rsidP="00C01A02">
      <w:pPr>
        <w:pStyle w:val="CodeListing"/>
      </w:pPr>
      <w:r>
        <w:t>Input: None</w:t>
      </w:r>
    </w:p>
    <w:p w:rsidR="00C01A02" w:rsidRDefault="00C01A02" w:rsidP="00C01A02">
      <w:pPr>
        <w:pStyle w:val="CodeListing"/>
      </w:pPr>
      <w:r>
        <w:t>Return: None</w:t>
      </w:r>
    </w:p>
    <w:p w:rsidR="00C01A02" w:rsidRDefault="00C01A02" w:rsidP="00C01A02">
      <w:pPr>
        <w:pStyle w:val="Body"/>
      </w:pPr>
      <w:r>
        <w:t xml:space="preserve">This operation is responsible for initializing the timer. In ADSP-BF518, this operation simply translates the call to the BF Helper function </w:t>
      </w:r>
      <w:hyperlink r:id="rId53" w:anchor="ab57de863bac156b0531d9c25cf255dcc" w:history="1">
        <w:r>
          <w:rPr>
            <w:rStyle w:val="Hyperlink"/>
          </w:rPr>
          <w:t>Init_BF_PTP_Timer</w:t>
        </w:r>
      </w:hyperlink>
      <w:r>
        <w:t>().</w:t>
      </w:r>
    </w:p>
    <w:p w:rsidR="00C01A02" w:rsidRDefault="00C01A02" w:rsidP="00C01A02">
      <w:pPr>
        <w:pStyle w:val="Heading1"/>
      </w:pPr>
      <w:bookmarkStart w:id="295" w:name="_Toc351912501"/>
      <w:bookmarkStart w:id="296" w:name="_Toc352130756"/>
      <w:bookmarkStart w:id="297" w:name="_Toc352132167"/>
      <w:r>
        <w:lastRenderedPageBreak/>
        <w:t>Test</w:t>
      </w:r>
      <w:bookmarkEnd w:id="295"/>
      <w:r>
        <w:t>ing</w:t>
      </w:r>
      <w:bookmarkEnd w:id="296"/>
      <w:bookmarkEnd w:id="297"/>
    </w:p>
    <w:p w:rsidR="00C01A02" w:rsidRDefault="00C01A02" w:rsidP="00C01A02">
      <w:pPr>
        <w:pStyle w:val="Heading2"/>
      </w:pPr>
      <w:bookmarkStart w:id="298" w:name="_Toc351912502"/>
      <w:bookmarkStart w:id="299" w:name="_Toc352130757"/>
      <w:bookmarkStart w:id="300" w:name="_Toc352132168"/>
      <w:r>
        <w:t>Test Setup</w:t>
      </w:r>
      <w:bookmarkEnd w:id="298"/>
      <w:bookmarkEnd w:id="299"/>
      <w:bookmarkEnd w:id="300"/>
    </w:p>
    <w:p w:rsidR="00C01A02" w:rsidRDefault="00C01A02" w:rsidP="00C01A02">
      <w:pPr>
        <w:pStyle w:val="BodyText"/>
      </w:pPr>
      <w:r>
        <w:t>The following is the test setup that was used.</w:t>
      </w:r>
    </w:p>
    <w:p w:rsidR="00C01A02" w:rsidRDefault="00C01A02" w:rsidP="00C01A02">
      <w:pPr>
        <w:pStyle w:val="BodyText"/>
        <w:keepNext/>
        <w:jc w:val="center"/>
      </w:pPr>
      <w:r>
        <w:rPr>
          <w:noProof/>
          <w:lang w:eastAsia="en-IN"/>
        </w:rPr>
        <w:drawing>
          <wp:inline distT="0" distB="0" distL="0" distR="0" wp14:anchorId="10C476B2" wp14:editId="5C0A4242">
            <wp:extent cx="5219700"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19700" cy="1962150"/>
                    </a:xfrm>
                    <a:prstGeom prst="rect">
                      <a:avLst/>
                    </a:prstGeom>
                  </pic:spPr>
                </pic:pic>
              </a:graphicData>
            </a:graphic>
          </wp:inline>
        </w:drawing>
      </w:r>
    </w:p>
    <w:p w:rsidR="00C01A02" w:rsidRPr="003B4EAA" w:rsidRDefault="00C01A02" w:rsidP="00C01A02">
      <w:pPr>
        <w:pStyle w:val="Caption"/>
      </w:pPr>
      <w:bookmarkStart w:id="301" w:name="_Toc351912554"/>
      <w:bookmarkStart w:id="302" w:name="_Toc352130806"/>
      <w:bookmarkStart w:id="303" w:name="_Toc352132217"/>
      <w:r>
        <w:t xml:space="preserve">Figure </w:t>
      </w:r>
      <w:r>
        <w:fldChar w:fldCharType="begin"/>
      </w:r>
      <w:r>
        <w:instrText xml:space="preserve"> SEQ Figure \* ARABIC </w:instrText>
      </w:r>
      <w:r>
        <w:fldChar w:fldCharType="separate"/>
      </w:r>
      <w:r w:rsidR="00DA08FF">
        <w:rPr>
          <w:noProof/>
        </w:rPr>
        <w:t>30</w:t>
      </w:r>
      <w:r>
        <w:fldChar w:fldCharType="end"/>
      </w:r>
      <w:r>
        <w:t>: Test Setup</w:t>
      </w:r>
      <w:bookmarkEnd w:id="301"/>
      <w:bookmarkEnd w:id="302"/>
      <w:bookmarkEnd w:id="303"/>
    </w:p>
    <w:p w:rsidR="00C01A02" w:rsidRDefault="00C01A02" w:rsidP="00C01A02">
      <w:pPr>
        <w:pStyle w:val="BodyText"/>
      </w:pPr>
      <w:r>
        <w:t>The above test setup is used for testing the ptp_BF518 software. An open source implementation of ptp is executed from a windows PC. The PC also runs wireshark to capture the network packets as they sent / received.</w:t>
      </w:r>
    </w:p>
    <w:p w:rsidR="00C01A02" w:rsidRDefault="00C01A02" w:rsidP="00C01A02">
      <w:pPr>
        <w:pStyle w:val="Heading2"/>
      </w:pPr>
      <w:bookmarkStart w:id="304" w:name="_Toc351912503"/>
      <w:bookmarkStart w:id="305" w:name="_Toc352130758"/>
      <w:bookmarkStart w:id="306" w:name="_Toc352132169"/>
      <w:r>
        <w:t>Test Sequence</w:t>
      </w:r>
      <w:bookmarkEnd w:id="304"/>
      <w:bookmarkEnd w:id="305"/>
      <w:bookmarkEnd w:id="306"/>
    </w:p>
    <w:p w:rsidR="00C01A02" w:rsidRDefault="00C01A02" w:rsidP="00C01A02">
      <w:pPr>
        <w:pStyle w:val="BodyText"/>
      </w:pPr>
      <w:r>
        <w:t>The following sequence is followed while executing the test setup</w:t>
      </w:r>
    </w:p>
    <w:p w:rsidR="00C01A02" w:rsidRDefault="00C01A02" w:rsidP="00C01A02">
      <w:pPr>
        <w:pStyle w:val="BodyText"/>
        <w:numPr>
          <w:ilvl w:val="2"/>
          <w:numId w:val="7"/>
        </w:numPr>
        <w:ind w:left="709"/>
      </w:pPr>
      <w:r>
        <w:t>Power on the PC</w:t>
      </w:r>
    </w:p>
    <w:p w:rsidR="00C01A02" w:rsidRDefault="00C01A02" w:rsidP="00C01A02">
      <w:pPr>
        <w:pStyle w:val="BodyText"/>
        <w:numPr>
          <w:ilvl w:val="2"/>
          <w:numId w:val="7"/>
        </w:numPr>
        <w:ind w:left="709"/>
      </w:pPr>
      <w:r>
        <w:t>Connect the PC to the ADSP_BF518 via a direct 10/100BaseTx Ethernet cable</w:t>
      </w:r>
    </w:p>
    <w:p w:rsidR="00C01A02" w:rsidRDefault="00C01A02" w:rsidP="00C01A02">
      <w:pPr>
        <w:pStyle w:val="BodyText"/>
        <w:numPr>
          <w:ilvl w:val="2"/>
          <w:numId w:val="7"/>
        </w:numPr>
        <w:ind w:left="709"/>
      </w:pPr>
      <w:r>
        <w:t>Configure the PC to static IP (169.254.0.1)</w:t>
      </w:r>
    </w:p>
    <w:p w:rsidR="00C01A02" w:rsidRDefault="00C01A02" w:rsidP="00C01A02">
      <w:pPr>
        <w:pStyle w:val="BodyText"/>
        <w:numPr>
          <w:ilvl w:val="2"/>
          <w:numId w:val="7"/>
        </w:numPr>
        <w:ind w:left="709"/>
      </w:pPr>
      <w:r>
        <w:t>Start the wireshark application on the PC and set it to capture mode.</w:t>
      </w:r>
    </w:p>
    <w:p w:rsidR="00C01A02" w:rsidRDefault="00C01A02" w:rsidP="00C01A02">
      <w:pPr>
        <w:pStyle w:val="BodyText"/>
        <w:numPr>
          <w:ilvl w:val="2"/>
          <w:numId w:val="7"/>
        </w:numPr>
        <w:ind w:left="709"/>
      </w:pPr>
      <w:r>
        <w:t>Start the UART terminal emulator on the PC to capture the BF518 logs</w:t>
      </w:r>
    </w:p>
    <w:p w:rsidR="00C01A02" w:rsidRDefault="00C01A02" w:rsidP="00C01A02">
      <w:pPr>
        <w:pStyle w:val="BodyText"/>
        <w:numPr>
          <w:ilvl w:val="2"/>
          <w:numId w:val="7"/>
        </w:numPr>
        <w:ind w:left="709"/>
      </w:pPr>
      <w:r>
        <w:t>Start the ptpd application on the PC.</w:t>
      </w:r>
    </w:p>
    <w:p w:rsidR="00C01A02" w:rsidRDefault="00C01A02" w:rsidP="00C01A02">
      <w:pPr>
        <w:pStyle w:val="BodyText"/>
        <w:numPr>
          <w:ilvl w:val="2"/>
          <w:numId w:val="7"/>
        </w:numPr>
        <w:ind w:left="709"/>
      </w:pPr>
      <w:r>
        <w:t>Configure BF518 to static IP (169.254.0.2)</w:t>
      </w:r>
    </w:p>
    <w:p w:rsidR="00C01A02" w:rsidRDefault="00C01A02" w:rsidP="00C01A02">
      <w:pPr>
        <w:pStyle w:val="BodyText"/>
        <w:numPr>
          <w:ilvl w:val="2"/>
          <w:numId w:val="7"/>
        </w:numPr>
        <w:ind w:left="709"/>
      </w:pPr>
      <w:r>
        <w:lastRenderedPageBreak/>
        <w:t>Start the BF518 application.</w:t>
      </w:r>
    </w:p>
    <w:p w:rsidR="00C01A02" w:rsidRDefault="00C01A02" w:rsidP="00C01A02">
      <w:pPr>
        <w:pStyle w:val="BodyText"/>
        <w:numPr>
          <w:ilvl w:val="2"/>
          <w:numId w:val="7"/>
        </w:numPr>
        <w:ind w:left="709"/>
      </w:pPr>
      <w:r>
        <w:t>Capture the logs from PC, BF518 and wireshark.</w:t>
      </w:r>
    </w:p>
    <w:p w:rsidR="00C01A02" w:rsidRDefault="00C01A02" w:rsidP="00C01A02">
      <w:pPr>
        <w:jc w:val="left"/>
        <w:rPr>
          <w:b/>
          <w:bCs/>
          <w:kern w:val="28"/>
          <w:sz w:val="28"/>
          <w:szCs w:val="28"/>
        </w:rPr>
      </w:pPr>
      <w:r>
        <w:br w:type="page"/>
      </w:r>
    </w:p>
    <w:p w:rsidR="00C01A02" w:rsidRDefault="00C01A02" w:rsidP="00C01A02">
      <w:pPr>
        <w:pStyle w:val="Heading2"/>
      </w:pPr>
      <w:bookmarkStart w:id="307" w:name="_Toc351912504"/>
      <w:bookmarkStart w:id="308" w:name="_Toc352130759"/>
      <w:bookmarkStart w:id="309" w:name="_Toc352132170"/>
      <w:r>
        <w:lastRenderedPageBreak/>
        <w:t>Test Results</w:t>
      </w:r>
      <w:bookmarkEnd w:id="307"/>
      <w:bookmarkEnd w:id="308"/>
      <w:bookmarkEnd w:id="309"/>
    </w:p>
    <w:p w:rsidR="00C01A02" w:rsidRDefault="00C01A02" w:rsidP="00C01A02">
      <w:pPr>
        <w:pStyle w:val="Heading4"/>
      </w:pPr>
      <w:bookmarkStart w:id="310" w:name="_Toc351912505"/>
      <w:bookmarkStart w:id="311" w:name="_Toc352130760"/>
      <w:bookmarkStart w:id="312" w:name="_Toc352132171"/>
      <w:r>
        <w:t>Wireshark reports</w:t>
      </w:r>
      <w:bookmarkEnd w:id="310"/>
      <w:bookmarkEnd w:id="311"/>
      <w:bookmarkEnd w:id="312"/>
    </w:p>
    <w:p w:rsidR="00C01A02" w:rsidRDefault="00C01A02" w:rsidP="00C01A02">
      <w:pPr>
        <w:pStyle w:val="Heading4"/>
      </w:pPr>
      <w:bookmarkStart w:id="313" w:name="_Toc351912506"/>
      <w:bookmarkStart w:id="314" w:name="_Toc352130761"/>
      <w:bookmarkStart w:id="315" w:name="_Toc352132172"/>
      <w:r>
        <w:t>Captured packets</w:t>
      </w:r>
      <w:bookmarkEnd w:id="313"/>
      <w:bookmarkEnd w:id="314"/>
      <w:bookmarkEnd w:id="315"/>
    </w:p>
    <w:p w:rsidR="00C01A02" w:rsidRPr="00DA0E77" w:rsidRDefault="00C01A02" w:rsidP="00C01A02">
      <w:pPr>
        <w:pStyle w:val="BodyText"/>
      </w:pPr>
      <w:r>
        <w:t>The following is a snapshot of all the packets transmitted over the test Ethernet link.</w:t>
      </w:r>
    </w:p>
    <w:p w:rsidR="00C01A02" w:rsidRDefault="00C01A02" w:rsidP="00C01A02">
      <w:pPr>
        <w:pStyle w:val="BodyText"/>
        <w:keepNext/>
        <w:jc w:val="center"/>
      </w:pPr>
      <w:r>
        <w:rPr>
          <w:noProof/>
          <w:lang w:eastAsia="en-IN"/>
        </w:rPr>
        <w:drawing>
          <wp:inline distT="0" distB="0" distL="0" distR="0" wp14:anchorId="109CD5A4" wp14:editId="6BBCAB20">
            <wp:extent cx="5343525" cy="607370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val="0"/>
                        </a:ext>
                      </a:extLst>
                    </a:blip>
                    <a:stretch>
                      <a:fillRect/>
                    </a:stretch>
                  </pic:blipFill>
                  <pic:spPr>
                    <a:xfrm>
                      <a:off x="0" y="0"/>
                      <a:ext cx="5348628" cy="6079502"/>
                    </a:xfrm>
                    <a:prstGeom prst="rect">
                      <a:avLst/>
                    </a:prstGeom>
                  </pic:spPr>
                </pic:pic>
              </a:graphicData>
            </a:graphic>
          </wp:inline>
        </w:drawing>
      </w:r>
    </w:p>
    <w:p w:rsidR="00C01A02" w:rsidRDefault="00C01A02" w:rsidP="00C01A02">
      <w:pPr>
        <w:pStyle w:val="Caption"/>
      </w:pPr>
      <w:bookmarkStart w:id="316" w:name="_Ref351841316"/>
      <w:bookmarkStart w:id="317" w:name="_Toc351912555"/>
      <w:bookmarkStart w:id="318" w:name="_Toc352130807"/>
      <w:bookmarkStart w:id="319" w:name="_Toc352132218"/>
      <w:r>
        <w:t xml:space="preserve">Figure </w:t>
      </w:r>
      <w:r>
        <w:fldChar w:fldCharType="begin"/>
      </w:r>
      <w:r>
        <w:instrText xml:space="preserve"> SEQ Figure \* ARABIC </w:instrText>
      </w:r>
      <w:r>
        <w:fldChar w:fldCharType="separate"/>
      </w:r>
      <w:r w:rsidR="00DA08FF">
        <w:rPr>
          <w:noProof/>
        </w:rPr>
        <w:t>31</w:t>
      </w:r>
      <w:r>
        <w:fldChar w:fldCharType="end"/>
      </w:r>
      <w:bookmarkEnd w:id="316"/>
      <w:r>
        <w:t>: Wireshark captured packets</w:t>
      </w:r>
      <w:bookmarkEnd w:id="317"/>
      <w:bookmarkEnd w:id="318"/>
      <w:bookmarkEnd w:id="319"/>
    </w:p>
    <w:p w:rsidR="00C01A02" w:rsidRDefault="00C01A02" w:rsidP="00C01A02">
      <w:pPr>
        <w:pStyle w:val="Heading4"/>
        <w:rPr>
          <w:lang w:val="en-AU"/>
        </w:rPr>
      </w:pPr>
      <w:bookmarkStart w:id="320" w:name="_Toc351912507"/>
      <w:bookmarkStart w:id="321" w:name="_Toc352130762"/>
      <w:bookmarkStart w:id="322" w:name="_Toc352132173"/>
      <w:r>
        <w:rPr>
          <w:lang w:val="en-AU"/>
        </w:rPr>
        <w:lastRenderedPageBreak/>
        <w:t>Endpoints</w:t>
      </w:r>
      <w:bookmarkEnd w:id="320"/>
      <w:bookmarkEnd w:id="321"/>
      <w:bookmarkEnd w:id="322"/>
    </w:p>
    <w:p w:rsidR="00C01A02" w:rsidRDefault="00C01A02" w:rsidP="00C01A02">
      <w:pPr>
        <w:pStyle w:val="BodyText"/>
      </w:pPr>
      <w:r>
        <w:t>As seen in the figure below, there are two end points on the system 169.254.0.1 (PC) and 169.254.0.2 (ADSP-BF518). The 224.0.1.129 is a multicast reception address as noted by the complete lack of TX packets from it.</w:t>
      </w:r>
    </w:p>
    <w:p w:rsidR="00C01A02" w:rsidRPr="00DA0E77" w:rsidRDefault="00C01A02" w:rsidP="00C01A02">
      <w:pPr>
        <w:pStyle w:val="BodyText"/>
      </w:pPr>
      <w:r>
        <w:t>We can see that the two nodes, each have a ptp-event and a ptp-general port which has transmitted multiple packets.</w:t>
      </w:r>
    </w:p>
    <w:p w:rsidR="00C01A02" w:rsidRDefault="00C01A02" w:rsidP="00C01A02">
      <w:pPr>
        <w:pStyle w:val="BodyText"/>
        <w:keepNext/>
      </w:pPr>
      <w:r>
        <w:rPr>
          <w:noProof/>
          <w:lang w:eastAsia="en-IN"/>
        </w:rPr>
        <w:drawing>
          <wp:inline distT="0" distB="0" distL="0" distR="0" wp14:anchorId="3FFDCD75" wp14:editId="06BFCB76">
            <wp:extent cx="6120130" cy="35039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23" w:name="_Toc351912556"/>
      <w:bookmarkStart w:id="324" w:name="_Toc352130808"/>
      <w:bookmarkStart w:id="325" w:name="_Toc352132219"/>
      <w:r>
        <w:t xml:space="preserve">Figure </w:t>
      </w:r>
      <w:r>
        <w:fldChar w:fldCharType="begin"/>
      </w:r>
      <w:r>
        <w:instrText xml:space="preserve"> SEQ Figure \* ARABIC </w:instrText>
      </w:r>
      <w:r>
        <w:fldChar w:fldCharType="separate"/>
      </w:r>
      <w:r w:rsidR="00DA08FF">
        <w:rPr>
          <w:noProof/>
        </w:rPr>
        <w:t>32</w:t>
      </w:r>
      <w:r>
        <w:fldChar w:fldCharType="end"/>
      </w:r>
      <w:r>
        <w:t>: Wireshark endpoints</w:t>
      </w:r>
      <w:bookmarkEnd w:id="323"/>
      <w:bookmarkEnd w:id="324"/>
      <w:bookmarkEnd w:id="325"/>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26" w:name="_Toc351912508"/>
      <w:bookmarkStart w:id="327" w:name="_Toc352130763"/>
      <w:bookmarkStart w:id="328" w:name="_Toc352132174"/>
      <w:r>
        <w:rPr>
          <w:lang w:val="en-AU"/>
        </w:rPr>
        <w:lastRenderedPageBreak/>
        <w:t>Protocol Hierarchy</w:t>
      </w:r>
      <w:bookmarkEnd w:id="326"/>
      <w:bookmarkEnd w:id="327"/>
      <w:bookmarkEnd w:id="328"/>
    </w:p>
    <w:p w:rsidR="00C01A02" w:rsidRDefault="00C01A02" w:rsidP="00C01A02">
      <w:pPr>
        <w:pStyle w:val="BodyText"/>
        <w:rPr>
          <w:lang w:val="en-AU"/>
        </w:rPr>
      </w:pPr>
      <w:r>
        <w:rPr>
          <w:lang w:val="en-AU"/>
        </w:rPr>
        <w:t>The figure below shows the protocol and the protocol hierarchy among all the packets sent over the Ethernet link.</w:t>
      </w:r>
    </w:p>
    <w:p w:rsidR="00C01A02" w:rsidRPr="00DA0E77" w:rsidRDefault="00C01A02" w:rsidP="00C01A02">
      <w:pPr>
        <w:pStyle w:val="BodyText"/>
        <w:rPr>
          <w:lang w:val="en-AU"/>
        </w:rPr>
      </w:pPr>
      <w:r>
        <w:rPr>
          <w:lang w:val="en-AU"/>
        </w:rPr>
        <w:t>As can be seen, all packets sent over the link confirm to IEEE std.1588 and are sent over UDP as stated in the requirements.</w:t>
      </w:r>
    </w:p>
    <w:p w:rsidR="00C01A02" w:rsidRDefault="00C01A02" w:rsidP="00C01A02">
      <w:pPr>
        <w:pStyle w:val="BodyText"/>
        <w:keepNext/>
        <w:jc w:val="center"/>
      </w:pPr>
      <w:r>
        <w:rPr>
          <w:noProof/>
          <w:lang w:eastAsia="en-IN"/>
        </w:rPr>
        <w:drawing>
          <wp:inline distT="0" distB="0" distL="0" distR="0" wp14:anchorId="06ED2C10" wp14:editId="53C00C25">
            <wp:extent cx="6120130" cy="4653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val="0"/>
                        </a:ext>
                      </a:extLst>
                    </a:blip>
                    <a:stretch>
                      <a:fillRect/>
                    </a:stretch>
                  </pic:blipFill>
                  <pic:spPr>
                    <a:xfrm>
                      <a:off x="0" y="0"/>
                      <a:ext cx="6120130" cy="4653915"/>
                    </a:xfrm>
                    <a:prstGeom prst="rect">
                      <a:avLst/>
                    </a:prstGeom>
                  </pic:spPr>
                </pic:pic>
              </a:graphicData>
            </a:graphic>
          </wp:inline>
        </w:drawing>
      </w:r>
    </w:p>
    <w:p w:rsidR="00C01A02" w:rsidRDefault="00C01A02" w:rsidP="00C01A02">
      <w:pPr>
        <w:pStyle w:val="Caption"/>
      </w:pPr>
      <w:bookmarkStart w:id="329" w:name="_Toc351912557"/>
      <w:bookmarkStart w:id="330" w:name="_Toc352130809"/>
      <w:bookmarkStart w:id="331" w:name="_Toc352132220"/>
      <w:r>
        <w:t xml:space="preserve">Figure </w:t>
      </w:r>
      <w:r>
        <w:fldChar w:fldCharType="begin"/>
      </w:r>
      <w:r>
        <w:instrText xml:space="preserve"> SEQ Figure \* ARABIC </w:instrText>
      </w:r>
      <w:r>
        <w:fldChar w:fldCharType="separate"/>
      </w:r>
      <w:r w:rsidR="00DA08FF">
        <w:rPr>
          <w:noProof/>
        </w:rPr>
        <w:t>33</w:t>
      </w:r>
      <w:r>
        <w:fldChar w:fldCharType="end"/>
      </w:r>
      <w:r>
        <w:t>: Wireshark protocol hierarchy</w:t>
      </w:r>
      <w:bookmarkEnd w:id="329"/>
      <w:bookmarkEnd w:id="330"/>
      <w:bookmarkEnd w:id="331"/>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32" w:name="_Toc351912509"/>
      <w:bookmarkStart w:id="333" w:name="_Toc352130764"/>
      <w:bookmarkStart w:id="334" w:name="_Toc352132175"/>
      <w:r>
        <w:rPr>
          <w:lang w:val="en-AU"/>
        </w:rPr>
        <w:lastRenderedPageBreak/>
        <w:t>Conversations</w:t>
      </w:r>
      <w:bookmarkEnd w:id="332"/>
      <w:bookmarkEnd w:id="333"/>
      <w:bookmarkEnd w:id="334"/>
    </w:p>
    <w:p w:rsidR="00C01A02" w:rsidRDefault="00C01A02" w:rsidP="00C01A02">
      <w:pPr>
        <w:pStyle w:val="BodyText"/>
        <w:rPr>
          <w:lang w:val="en-AU"/>
        </w:rPr>
      </w:pPr>
      <w:r>
        <w:rPr>
          <w:lang w:val="en-AU"/>
        </w:rPr>
        <w:t>The following image shows the PTP conversations between the two nodes.</w:t>
      </w:r>
    </w:p>
    <w:p w:rsidR="00C01A02" w:rsidRDefault="00C01A02" w:rsidP="00C01A02">
      <w:pPr>
        <w:pStyle w:val="BodyText"/>
        <w:rPr>
          <w:lang w:val="en-AU"/>
        </w:rPr>
      </w:pPr>
      <w:r>
        <w:rPr>
          <w:lang w:val="en-AU"/>
        </w:rPr>
        <w:t>This is just an extension of the end point and we can notice the number of to and fro messages from each node and port.</w:t>
      </w:r>
    </w:p>
    <w:p w:rsidR="00C01A02" w:rsidRDefault="00C01A02" w:rsidP="00C01A02">
      <w:pPr>
        <w:pStyle w:val="BodyText"/>
        <w:keepNext/>
        <w:jc w:val="center"/>
      </w:pPr>
      <w:r>
        <w:rPr>
          <w:noProof/>
          <w:lang w:eastAsia="en-IN"/>
        </w:rPr>
        <w:drawing>
          <wp:inline distT="0" distB="0" distL="0" distR="0" wp14:anchorId="099ED956" wp14:editId="2E046F51">
            <wp:extent cx="6120130" cy="3503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35" w:name="_Toc351912558"/>
      <w:bookmarkStart w:id="336" w:name="_Toc352130810"/>
      <w:bookmarkStart w:id="337" w:name="_Toc352132221"/>
      <w:r>
        <w:t xml:space="preserve">Figure </w:t>
      </w:r>
      <w:r>
        <w:fldChar w:fldCharType="begin"/>
      </w:r>
      <w:r>
        <w:instrText xml:space="preserve"> SEQ Figure \* ARABIC </w:instrText>
      </w:r>
      <w:r>
        <w:fldChar w:fldCharType="separate"/>
      </w:r>
      <w:r w:rsidR="00DA08FF">
        <w:rPr>
          <w:noProof/>
        </w:rPr>
        <w:t>34</w:t>
      </w:r>
      <w:r>
        <w:fldChar w:fldCharType="end"/>
      </w:r>
      <w:r>
        <w:t>: Wireshark PTP conversations</w:t>
      </w:r>
      <w:bookmarkEnd w:id="335"/>
      <w:bookmarkEnd w:id="336"/>
      <w:bookmarkEnd w:id="337"/>
    </w:p>
    <w:p w:rsidR="00C01A02" w:rsidRDefault="00C01A02" w:rsidP="00C01A02">
      <w:pPr>
        <w:pStyle w:val="Heading4"/>
        <w:rPr>
          <w:lang w:val="en-AU"/>
        </w:rPr>
      </w:pPr>
      <w:bookmarkStart w:id="338" w:name="_Toc351912510"/>
      <w:bookmarkStart w:id="339" w:name="_Toc352130765"/>
      <w:bookmarkStart w:id="340" w:name="_Toc352132176"/>
      <w:r>
        <w:rPr>
          <w:lang w:val="en-AU"/>
        </w:rPr>
        <w:t>Flow</w:t>
      </w:r>
      <w:bookmarkEnd w:id="338"/>
      <w:bookmarkEnd w:id="339"/>
      <w:bookmarkEnd w:id="340"/>
    </w:p>
    <w:p w:rsidR="00C01A02" w:rsidRPr="000C0B41" w:rsidRDefault="00C01A02" w:rsidP="00C01A02">
      <w:pPr>
        <w:pStyle w:val="BodyText"/>
        <w:rPr>
          <w:lang w:val="en-AU"/>
        </w:rPr>
      </w:pPr>
      <w:r>
        <w:rPr>
          <w:lang w:val="en-AU"/>
        </w:rPr>
        <w:t>The following image describes the flow of packets over the Ethernet link.</w:t>
      </w:r>
    </w:p>
    <w:p w:rsidR="00C01A02" w:rsidRDefault="00C01A02" w:rsidP="00C01A02">
      <w:pPr>
        <w:pStyle w:val="BodyText"/>
      </w:pPr>
      <w:r>
        <w:t>The following details are noticeable. Since the PC was started first, it assumed itself to be the PTP_MASTER and began to send sync and follow up messages (since it does not have hardware timestamping, the PC performs a two-step sync routine).</w:t>
      </w:r>
    </w:p>
    <w:p w:rsidR="00C01A02" w:rsidRPr="00DA0E77" w:rsidRDefault="00C01A02" w:rsidP="00C01A02">
      <w:pPr>
        <w:pStyle w:val="BodyText"/>
        <w:rPr>
          <w:lang w:val="en-AU"/>
        </w:rPr>
      </w:pPr>
      <w:r>
        <w:t>Once the BF518 boots up and announces itself, the BMCA on both the nodes recognizes the BF518 as the better clock and the Blackfin assumes the PTP_MASTER role. It starts to send sync messages (1 step sync routine with hardware support). The PC now periodically requests for delay using the delay_req packets and continues to synchronize with the BF518.</w:t>
      </w:r>
    </w:p>
    <w:p w:rsidR="00C01A02" w:rsidRDefault="00C01A02" w:rsidP="00C01A02">
      <w:pPr>
        <w:pStyle w:val="BodyText"/>
        <w:keepNext/>
      </w:pPr>
      <w:r>
        <w:rPr>
          <w:noProof/>
          <w:lang w:eastAsia="en-IN"/>
        </w:rPr>
        <w:lastRenderedPageBreak/>
        <w:drawing>
          <wp:inline distT="0" distB="0" distL="0" distR="0" wp14:anchorId="7B2F3D4E" wp14:editId="5E4FD318">
            <wp:extent cx="5915025" cy="7172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15025" cy="7172325"/>
                    </a:xfrm>
                    <a:prstGeom prst="rect">
                      <a:avLst/>
                    </a:prstGeom>
                  </pic:spPr>
                </pic:pic>
              </a:graphicData>
            </a:graphic>
          </wp:inline>
        </w:drawing>
      </w:r>
    </w:p>
    <w:p w:rsidR="00C01A02" w:rsidRDefault="00C01A02" w:rsidP="00C01A02">
      <w:pPr>
        <w:pStyle w:val="Caption"/>
      </w:pPr>
      <w:bookmarkStart w:id="341" w:name="_Toc351912559"/>
      <w:bookmarkStart w:id="342" w:name="_Toc352130811"/>
      <w:bookmarkStart w:id="343" w:name="_Toc352132222"/>
      <w:r>
        <w:t xml:space="preserve">Figure </w:t>
      </w:r>
      <w:r>
        <w:fldChar w:fldCharType="begin"/>
      </w:r>
      <w:r>
        <w:instrText xml:space="preserve"> SEQ Figure \* ARABIC </w:instrText>
      </w:r>
      <w:r>
        <w:fldChar w:fldCharType="separate"/>
      </w:r>
      <w:r w:rsidR="00DA08FF">
        <w:rPr>
          <w:noProof/>
        </w:rPr>
        <w:t>35</w:t>
      </w:r>
      <w:r>
        <w:fldChar w:fldCharType="end"/>
      </w:r>
      <w:r>
        <w:t>: Wireshark flow</w:t>
      </w:r>
      <w:bookmarkEnd w:id="341"/>
      <w:bookmarkEnd w:id="342"/>
      <w:bookmarkEnd w:id="343"/>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44" w:name="_Toc351912511"/>
      <w:bookmarkStart w:id="345" w:name="_Toc352130766"/>
      <w:bookmarkStart w:id="346" w:name="_Toc352132177"/>
      <w:r>
        <w:rPr>
          <w:lang w:val="en-AU"/>
        </w:rPr>
        <w:lastRenderedPageBreak/>
        <w:t>IO rate</w:t>
      </w:r>
      <w:bookmarkEnd w:id="344"/>
      <w:bookmarkEnd w:id="345"/>
      <w:bookmarkEnd w:id="346"/>
    </w:p>
    <w:p w:rsidR="00C01A02" w:rsidRDefault="00C01A02" w:rsidP="00C01A02">
      <w:pPr>
        <w:pStyle w:val="BodyText"/>
        <w:rPr>
          <w:lang w:val="en-AU"/>
        </w:rPr>
      </w:pPr>
      <w:r>
        <w:rPr>
          <w:lang w:val="en-AU"/>
        </w:rPr>
        <w:t>The following figure describes the rate of packet transmission over the Ethernet link.</w:t>
      </w:r>
    </w:p>
    <w:p w:rsidR="00C01A02" w:rsidRPr="00282BD2" w:rsidRDefault="00C01A02" w:rsidP="00C01A02">
      <w:pPr>
        <w:pStyle w:val="BodyText"/>
        <w:rPr>
          <w:lang w:val="en-AU"/>
        </w:rPr>
      </w:pPr>
      <w:r>
        <w:rPr>
          <w:lang w:val="en-AU"/>
        </w:rPr>
        <w:t>As can be seen, the initial values denote the dual packets sent by the PC (sync and follow up). The first spike corresponds to the consecutive sync message from both the PC and the Blackfin. The subsequent spikes correspond to the delay request and response.</w:t>
      </w:r>
    </w:p>
    <w:p w:rsidR="00C01A02" w:rsidRDefault="00C01A02" w:rsidP="00C01A02">
      <w:pPr>
        <w:pStyle w:val="BodyText"/>
        <w:keepNext/>
        <w:jc w:val="center"/>
      </w:pPr>
      <w:r>
        <w:rPr>
          <w:noProof/>
          <w:lang w:eastAsia="en-IN"/>
        </w:rPr>
        <w:drawing>
          <wp:inline distT="0" distB="0" distL="0" distR="0" wp14:anchorId="37622001" wp14:editId="4A728980">
            <wp:extent cx="5391150" cy="1657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391150" cy="1657350"/>
                    </a:xfrm>
                    <a:prstGeom prst="rect">
                      <a:avLst/>
                    </a:prstGeom>
                  </pic:spPr>
                </pic:pic>
              </a:graphicData>
            </a:graphic>
          </wp:inline>
        </w:drawing>
      </w:r>
    </w:p>
    <w:p w:rsidR="00C01A02" w:rsidRDefault="00C01A02" w:rsidP="00C01A02">
      <w:pPr>
        <w:pStyle w:val="Caption"/>
      </w:pPr>
      <w:bookmarkStart w:id="347" w:name="_Toc351912560"/>
      <w:bookmarkStart w:id="348" w:name="_Toc352130812"/>
      <w:bookmarkStart w:id="349" w:name="_Toc352132223"/>
      <w:r>
        <w:t xml:space="preserve">Figure </w:t>
      </w:r>
      <w:r>
        <w:fldChar w:fldCharType="begin"/>
      </w:r>
      <w:r>
        <w:instrText xml:space="preserve"> SEQ Figure \* ARABIC </w:instrText>
      </w:r>
      <w:r>
        <w:fldChar w:fldCharType="separate"/>
      </w:r>
      <w:r w:rsidR="00DA08FF">
        <w:rPr>
          <w:noProof/>
        </w:rPr>
        <w:t>36</w:t>
      </w:r>
      <w:r>
        <w:fldChar w:fldCharType="end"/>
      </w:r>
      <w:r>
        <w:t>: Wireshark IO rate</w:t>
      </w:r>
      <w:bookmarkEnd w:id="347"/>
      <w:bookmarkEnd w:id="348"/>
      <w:bookmarkEnd w:id="349"/>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50" w:name="_Toc351912512"/>
      <w:bookmarkStart w:id="351" w:name="_Toc352130767"/>
      <w:bookmarkStart w:id="352" w:name="_Toc352132178"/>
      <w:r>
        <w:rPr>
          <w:lang w:val="en-AU"/>
        </w:rPr>
        <w:lastRenderedPageBreak/>
        <w:t>Sync message captured packet</w:t>
      </w:r>
      <w:bookmarkEnd w:id="350"/>
      <w:bookmarkEnd w:id="351"/>
      <w:bookmarkEnd w:id="352"/>
    </w:p>
    <w:p w:rsidR="00C01A02" w:rsidRDefault="00C01A02" w:rsidP="00C01A02">
      <w:pPr>
        <w:pStyle w:val="BodyText"/>
        <w:rPr>
          <w:lang w:val="en-AU"/>
        </w:rPr>
      </w:pPr>
      <w:r>
        <w:rPr>
          <w:lang w:val="en-AU"/>
        </w:rPr>
        <w:t>The following figure is an extract from wireshark of the sync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It has an origin Timestamp, hence the packet has been hardware time stamped complying with a 1 step sync routine.</w:t>
      </w:r>
    </w:p>
    <w:p w:rsidR="00C01A02" w:rsidRPr="00282BD2" w:rsidRDefault="00C01A02" w:rsidP="00C01A02">
      <w:pPr>
        <w:pStyle w:val="BodyText"/>
        <w:numPr>
          <w:ilvl w:val="0"/>
          <w:numId w:val="23"/>
        </w:numPr>
        <w:rPr>
          <w:lang w:val="en-AU"/>
        </w:rPr>
      </w:pPr>
      <w:r>
        <w:rPr>
          <w:lang w:val="en-AU"/>
        </w:rPr>
        <w:t>The grandMasterClockUuid matches the sourceUuid hence confirming that the Blackfin is the grand master in this PTP domain.</w:t>
      </w:r>
    </w:p>
    <w:p w:rsidR="00C01A02" w:rsidRDefault="00C01A02" w:rsidP="00C01A02">
      <w:pPr>
        <w:pStyle w:val="BodyText"/>
        <w:keepNext/>
        <w:jc w:val="center"/>
      </w:pPr>
      <w:r>
        <w:rPr>
          <w:noProof/>
          <w:lang w:eastAsia="en-IN"/>
        </w:rPr>
        <w:drawing>
          <wp:inline distT="0" distB="0" distL="0" distR="0" wp14:anchorId="2711C3C0" wp14:editId="6F8F64D4">
            <wp:extent cx="4857750" cy="521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57750" cy="5219700"/>
                    </a:xfrm>
                    <a:prstGeom prst="rect">
                      <a:avLst/>
                    </a:prstGeom>
                  </pic:spPr>
                </pic:pic>
              </a:graphicData>
            </a:graphic>
          </wp:inline>
        </w:drawing>
      </w:r>
    </w:p>
    <w:p w:rsidR="00C01A02" w:rsidRDefault="00C01A02" w:rsidP="00C01A02">
      <w:pPr>
        <w:pStyle w:val="Caption"/>
      </w:pPr>
      <w:bookmarkStart w:id="353" w:name="_Toc351912561"/>
      <w:bookmarkStart w:id="354" w:name="_Toc352130813"/>
      <w:bookmarkStart w:id="355" w:name="_Toc352132224"/>
      <w:r>
        <w:t xml:space="preserve">Figure </w:t>
      </w:r>
      <w:r>
        <w:fldChar w:fldCharType="begin"/>
      </w:r>
      <w:r>
        <w:instrText xml:space="preserve"> SEQ Figure \* ARABIC </w:instrText>
      </w:r>
      <w:r>
        <w:fldChar w:fldCharType="separate"/>
      </w:r>
      <w:r w:rsidR="00DA08FF">
        <w:rPr>
          <w:noProof/>
        </w:rPr>
        <w:t>37</w:t>
      </w:r>
      <w:r>
        <w:fldChar w:fldCharType="end"/>
      </w:r>
      <w:r>
        <w:t>: Wireshark sync message</w:t>
      </w:r>
      <w:bookmarkEnd w:id="353"/>
      <w:bookmarkEnd w:id="354"/>
      <w:bookmarkEnd w:id="355"/>
    </w:p>
    <w:p w:rsidR="00C01A02" w:rsidRDefault="00C01A02" w:rsidP="00C01A02">
      <w:pPr>
        <w:pStyle w:val="Heading4"/>
        <w:rPr>
          <w:lang w:val="en-AU"/>
        </w:rPr>
      </w:pPr>
      <w:bookmarkStart w:id="356" w:name="_Toc351912513"/>
      <w:bookmarkStart w:id="357" w:name="_Toc352130768"/>
      <w:bookmarkStart w:id="358" w:name="_Toc352132179"/>
      <w:r>
        <w:rPr>
          <w:lang w:val="en-AU"/>
        </w:rPr>
        <w:lastRenderedPageBreak/>
        <w:t>Delay response captured packet</w:t>
      </w:r>
      <w:bookmarkEnd w:id="356"/>
      <w:bookmarkEnd w:id="357"/>
      <w:bookmarkEnd w:id="358"/>
    </w:p>
    <w:p w:rsidR="00C01A02" w:rsidRDefault="00C01A02" w:rsidP="00C01A02">
      <w:pPr>
        <w:pStyle w:val="BodyText"/>
        <w:rPr>
          <w:lang w:val="en-AU"/>
        </w:rPr>
      </w:pPr>
      <w:r>
        <w:rPr>
          <w:lang w:val="en-AU"/>
        </w:rPr>
        <w:t>The following figure is an extract from wireshark of the delay response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The source Uuid matches that of the previous message, thus confirming that this packet is originating from Blackfin.</w:t>
      </w:r>
    </w:p>
    <w:p w:rsidR="00C01A02" w:rsidRDefault="00C01A02" w:rsidP="00C01A02">
      <w:pPr>
        <w:pStyle w:val="BodyText"/>
        <w:numPr>
          <w:ilvl w:val="0"/>
          <w:numId w:val="23"/>
        </w:numPr>
        <w:rPr>
          <w:lang w:val="en-AU"/>
        </w:rPr>
      </w:pPr>
      <w:r>
        <w:rPr>
          <w:lang w:val="en-AU"/>
        </w:rPr>
        <w:t>It contains the delayReceiptTimestamp with the appropriate timestamp.</w:t>
      </w:r>
    </w:p>
    <w:p w:rsidR="00C01A02" w:rsidRPr="00282BD2" w:rsidRDefault="00C01A02" w:rsidP="00C01A02">
      <w:pPr>
        <w:pStyle w:val="BodyText"/>
        <w:numPr>
          <w:ilvl w:val="0"/>
          <w:numId w:val="23"/>
        </w:numPr>
        <w:rPr>
          <w:lang w:val="en-AU"/>
        </w:rPr>
      </w:pPr>
      <w:r>
        <w:rPr>
          <w:lang w:val="en-AU"/>
        </w:rPr>
        <w:t>The requestingSourceUuid contains the PC’s Ethernet interface with is a Liteon one.</w:t>
      </w:r>
    </w:p>
    <w:p w:rsidR="00C01A02" w:rsidRDefault="00C01A02" w:rsidP="00C01A02">
      <w:pPr>
        <w:pStyle w:val="BodyText"/>
        <w:keepNext/>
        <w:jc w:val="center"/>
      </w:pPr>
      <w:r>
        <w:rPr>
          <w:noProof/>
          <w:lang w:eastAsia="en-IN"/>
        </w:rPr>
        <w:drawing>
          <wp:inline distT="0" distB="0" distL="0" distR="0" wp14:anchorId="6B1C0F2D" wp14:editId="2E7F1C6C">
            <wp:extent cx="5267325" cy="2505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67325" cy="2505075"/>
                    </a:xfrm>
                    <a:prstGeom prst="rect">
                      <a:avLst/>
                    </a:prstGeom>
                  </pic:spPr>
                </pic:pic>
              </a:graphicData>
            </a:graphic>
          </wp:inline>
        </w:drawing>
      </w:r>
    </w:p>
    <w:p w:rsidR="00C01A02" w:rsidRDefault="00C01A02" w:rsidP="00C01A02">
      <w:pPr>
        <w:pStyle w:val="Caption"/>
      </w:pPr>
      <w:bookmarkStart w:id="359" w:name="_Toc351912562"/>
      <w:bookmarkStart w:id="360" w:name="_Toc352130814"/>
      <w:bookmarkStart w:id="361" w:name="_Toc352132225"/>
      <w:r>
        <w:t xml:space="preserve">Figure </w:t>
      </w:r>
      <w:r>
        <w:fldChar w:fldCharType="begin"/>
      </w:r>
      <w:r>
        <w:instrText xml:space="preserve"> SEQ Figure \* ARABIC </w:instrText>
      </w:r>
      <w:r>
        <w:fldChar w:fldCharType="separate"/>
      </w:r>
      <w:r w:rsidR="00DA08FF">
        <w:rPr>
          <w:noProof/>
        </w:rPr>
        <w:t>38</w:t>
      </w:r>
      <w:r>
        <w:fldChar w:fldCharType="end"/>
      </w:r>
      <w:r>
        <w:t>: Wireshark delay response packet</w:t>
      </w:r>
      <w:bookmarkEnd w:id="359"/>
      <w:bookmarkEnd w:id="360"/>
      <w:bookmarkEnd w:id="361"/>
    </w:p>
    <w:p w:rsidR="00C01A02" w:rsidRDefault="00C01A02" w:rsidP="00C01A02">
      <w:pPr>
        <w:pStyle w:val="Heading3"/>
      </w:pPr>
      <w:bookmarkStart w:id="362" w:name="_Toc351912514"/>
      <w:bookmarkStart w:id="363" w:name="_Toc352130769"/>
      <w:bookmarkStart w:id="364" w:name="_Toc352132180"/>
      <w:r>
        <w:t>Debug logs</w:t>
      </w:r>
      <w:bookmarkEnd w:id="362"/>
      <w:bookmarkEnd w:id="363"/>
      <w:bookmarkEnd w:id="364"/>
    </w:p>
    <w:p w:rsidR="00C01A02" w:rsidRPr="00D20B44" w:rsidRDefault="00C01A02" w:rsidP="00C01A02">
      <w:pPr>
        <w:pStyle w:val="BodyText"/>
      </w:pPr>
      <w:r>
        <w:t xml:space="preserve">The actual debug log from the two nodes can be found in the appendix. Commentary on the log can be found in </w:t>
      </w:r>
      <w:r w:rsidRPr="00D20B44">
        <w:rPr>
          <w:b/>
        </w:rPr>
        <w:t>bold</w:t>
      </w:r>
      <w:r>
        <w:t xml:space="preserve"> next to each log entry.</w:t>
      </w:r>
    </w:p>
    <w:p w:rsidR="00C01A02" w:rsidRDefault="00C01A02" w:rsidP="00C01A02">
      <w:pPr>
        <w:pStyle w:val="Heading3"/>
      </w:pPr>
      <w:bookmarkStart w:id="365" w:name="_Toc351912515"/>
      <w:bookmarkStart w:id="366" w:name="_Toc352130770"/>
      <w:bookmarkStart w:id="367" w:name="_Toc352132181"/>
      <w:r>
        <w:t>Conclusions</w:t>
      </w:r>
      <w:bookmarkEnd w:id="365"/>
      <w:bookmarkEnd w:id="366"/>
      <w:bookmarkEnd w:id="367"/>
    </w:p>
    <w:p w:rsidR="00C01A02" w:rsidRDefault="00C01A02" w:rsidP="00C01A02">
      <w:pPr>
        <w:pStyle w:val="Body"/>
      </w:pPr>
      <w:r>
        <w:t>From the wireshark analysis and the debug logs generated from both the nodes, we can conclude that the software is compliant to IEEE 1588.</w:t>
      </w:r>
    </w:p>
    <w:p w:rsidR="00C01A02" w:rsidRDefault="00C01A02" w:rsidP="00C01A02">
      <w:pPr>
        <w:pStyle w:val="Heading1"/>
      </w:pPr>
      <w:bookmarkStart w:id="368" w:name="_Toc351912516"/>
      <w:bookmarkStart w:id="369" w:name="_Toc352130771"/>
      <w:bookmarkStart w:id="370" w:name="_Toc352132182"/>
      <w:r w:rsidRPr="001F7F7F">
        <w:lastRenderedPageBreak/>
        <w:t>Summary</w:t>
      </w:r>
      <w:bookmarkEnd w:id="368"/>
      <w:bookmarkEnd w:id="369"/>
      <w:bookmarkEnd w:id="370"/>
    </w:p>
    <w:p w:rsidR="00C01A02" w:rsidRDefault="00C01A02" w:rsidP="00C01A02">
      <w:pPr>
        <w:pStyle w:val="BodyText"/>
      </w:pPr>
      <w:r>
        <w:t>Historically, the implementation of packet-switched networks has been avoided for vehicle multimedia applications due to their nondeterministic nature. The recent work of the IEEE Audio Video Bridging (AVB) task group offers a draft standards-based approach for highly reliable networked transmission for low latency applications like those found within an automobile.</w:t>
      </w:r>
    </w:p>
    <w:p w:rsidR="00C01A02" w:rsidRDefault="00C01A02" w:rsidP="00C01A02">
      <w:pPr>
        <w:pStyle w:val="BodyText"/>
      </w:pPr>
      <w:r>
        <w:t xml:space="preserve">In </w:t>
      </w:r>
      <w:r>
        <w:rPr>
          <w:b/>
          <w:bCs w:val="0"/>
        </w:rPr>
        <w:t>Chapter 1</w:t>
      </w:r>
      <w:r w:rsidRPr="0038787D">
        <w:t>,</w:t>
      </w:r>
      <w:r>
        <w:t xml:space="preserve"> I look at an overview of the existing media streaming schemes. And then introduce the Audio Video Bridging standard. The “Audio Video Bridging” network is one that implements a set of protocols being developed by the IEEE 802.1 Audio/Video Bridging Task Group. There are four primary differences between the proposed Audio Video Bridging architecture and existing 802 architectures (from now on the term “AVB” will be used instead of “Audio Video Bridging”):</w:t>
      </w:r>
    </w:p>
    <w:p w:rsidR="00C01A02" w:rsidRDefault="00C01A02" w:rsidP="00C01A02">
      <w:pPr>
        <w:pStyle w:val="ListParagraph"/>
        <w:numPr>
          <w:ilvl w:val="6"/>
          <w:numId w:val="26"/>
        </w:numPr>
        <w:ind w:left="1418" w:hanging="709"/>
      </w:pPr>
      <w:r>
        <w:t>Precise synchronization,</w:t>
      </w:r>
    </w:p>
    <w:p w:rsidR="00C01A02" w:rsidRDefault="00C01A02" w:rsidP="00C01A02">
      <w:pPr>
        <w:pStyle w:val="ListParagraph"/>
        <w:numPr>
          <w:ilvl w:val="0"/>
          <w:numId w:val="26"/>
        </w:numPr>
        <w:ind w:hanging="731"/>
      </w:pPr>
      <w:r>
        <w:t>Traffic shaping for media streams,</w:t>
      </w:r>
    </w:p>
    <w:p w:rsidR="00C01A02" w:rsidRDefault="00C01A02" w:rsidP="00C01A02">
      <w:pPr>
        <w:pStyle w:val="ListParagraph"/>
        <w:numPr>
          <w:ilvl w:val="0"/>
          <w:numId w:val="26"/>
        </w:numPr>
        <w:ind w:hanging="731"/>
      </w:pPr>
      <w:r>
        <w:t>Admission controls, and</w:t>
      </w:r>
    </w:p>
    <w:p w:rsidR="00C01A02" w:rsidRDefault="00C01A02" w:rsidP="00C01A02">
      <w:pPr>
        <w:pStyle w:val="ListParagraph"/>
        <w:numPr>
          <w:ilvl w:val="0"/>
          <w:numId w:val="26"/>
        </w:numPr>
        <w:ind w:hanging="731"/>
      </w:pPr>
      <w:r>
        <w:t>Identification of non-participating devices.</w:t>
      </w:r>
    </w:p>
    <w:p w:rsidR="00C01A02" w:rsidRDefault="00C01A02" w:rsidP="00C01A02">
      <w:pPr>
        <w:pStyle w:val="BodyText"/>
      </w:pPr>
      <w:r>
        <w:rPr>
          <w:bCs w:val="0"/>
        </w:rPr>
        <w:t xml:space="preserve">In </w:t>
      </w:r>
      <w:r w:rsidRPr="004F7294">
        <w:rPr>
          <w:b/>
        </w:rPr>
        <w:t>Chapter 2</w:t>
      </w:r>
      <w:r>
        <w:rPr>
          <w:b/>
        </w:rPr>
        <w:t>,</w:t>
      </w:r>
      <w:r>
        <w:t xml:space="preserve"> I look at a plan for executing this project. I discuss the requirements that were drafted at the beginning of this project. I then discuss the scope of the project and clarify the items that are in and out of the scope of this work. I then explain the environment (tools and platforms) used during the execution of this project. And the chapter concludes with a detailed schedule of the project.</w:t>
      </w:r>
    </w:p>
    <w:p w:rsidR="00C01A02" w:rsidRDefault="00C01A02" w:rsidP="00C01A02">
      <w:pPr>
        <w:pStyle w:val="BodyText"/>
      </w:pPr>
      <w:r>
        <w:t xml:space="preserve">In </w:t>
      </w:r>
      <w:r w:rsidRPr="0038787D">
        <w:rPr>
          <w:b/>
          <w:bCs w:val="0"/>
        </w:rPr>
        <w:t>Chapter 3</w:t>
      </w:r>
      <w:r>
        <w:t>, I look at the architectural design. I have chosen the “Layered” architectural design pattern for this work because of its significance for networking protocols. I explain the various components in the system briefly. I also explain the dynamic behaviour at the architecture level between the various components.</w:t>
      </w:r>
    </w:p>
    <w:p w:rsidR="00C01A02" w:rsidRDefault="00C01A02" w:rsidP="00C01A02">
      <w:pPr>
        <w:pStyle w:val="BodyText"/>
      </w:pPr>
      <w:r>
        <w:t xml:space="preserve">In </w:t>
      </w:r>
      <w:r>
        <w:rPr>
          <w:b/>
          <w:bCs w:val="0"/>
        </w:rPr>
        <w:t>Chapter 4</w:t>
      </w:r>
      <w:r>
        <w:t>, I delve deep into the mechanistic designs for the project. Here, we discuss in detail the two components that were implemented, the BF Helper (that provides PTP_TSYNC drivers and other utility functions) and the ptpd which implements the PTP protocol. Detailed class and behavioural diagrams such as the activity diagram and the sequence diagrams are presented for the various classes. And the designs for each of the classes within these components are discussed.</w:t>
      </w:r>
    </w:p>
    <w:p w:rsidR="00C01A02" w:rsidRDefault="00C01A02" w:rsidP="00C01A02">
      <w:pPr>
        <w:pStyle w:val="Body"/>
      </w:pPr>
      <w:r>
        <w:lastRenderedPageBreak/>
        <w:t xml:space="preserve">In </w:t>
      </w:r>
      <w:r>
        <w:rPr>
          <w:b/>
        </w:rPr>
        <w:t>Chapter 5</w:t>
      </w:r>
      <w:r>
        <w:t>, I look at the test methodology, the setup and then publish the various results that were obtained during the testing. I conclude the chapter with an inference that the implementation adheres to the IEEE Std.1588 protocol as the requirements had started.</w:t>
      </w:r>
    </w:p>
    <w:p w:rsidR="00C01A02" w:rsidRDefault="00C01A02" w:rsidP="00C01A02">
      <w:pPr>
        <w:pStyle w:val="Heading1"/>
      </w:pPr>
      <w:bookmarkStart w:id="371" w:name="_Toc352130772"/>
      <w:bookmarkStart w:id="372" w:name="_Toc352132183"/>
      <w:r w:rsidRPr="001F7F7F">
        <w:lastRenderedPageBreak/>
        <w:t>Directions for future work</w:t>
      </w:r>
      <w:bookmarkEnd w:id="371"/>
      <w:bookmarkEnd w:id="372"/>
    </w:p>
    <w:p w:rsidR="00C01A02" w:rsidRDefault="00C01A02" w:rsidP="00C01A02">
      <w:pPr>
        <w:pStyle w:val="BodyText"/>
      </w:pPr>
      <w:r>
        <w:t>This is just the ice berg of the possibilities in the new world of real time media over the Ethernet. With this important corner stone laid, we can now build a complete media framework on top of this time synchronization. The following would be the activities:</w:t>
      </w:r>
    </w:p>
    <w:p w:rsidR="00C01A02" w:rsidRPr="00746558" w:rsidRDefault="00C01A02" w:rsidP="00C01A02">
      <w:pPr>
        <w:pStyle w:val="BodyText"/>
        <w:numPr>
          <w:ilvl w:val="0"/>
          <w:numId w:val="27"/>
        </w:numPr>
        <w:rPr>
          <w:rFonts w:cs="Times New Roman"/>
          <w:kern w:val="28"/>
          <w:sz w:val="36"/>
          <w:lang w:val="en-US"/>
        </w:rPr>
      </w:pPr>
      <w:r>
        <w:t>Implementing the IEEE Std.802.1Qat for stream reservation protocol (SRP)</w:t>
      </w:r>
    </w:p>
    <w:p w:rsidR="00C01A02" w:rsidRPr="00746558" w:rsidRDefault="00C01A02" w:rsidP="00C01A02">
      <w:pPr>
        <w:pStyle w:val="BodyText"/>
        <w:numPr>
          <w:ilvl w:val="0"/>
          <w:numId w:val="27"/>
        </w:numPr>
        <w:rPr>
          <w:rFonts w:cs="Times New Roman"/>
          <w:kern w:val="28"/>
          <w:sz w:val="36"/>
          <w:lang w:val="en-US"/>
        </w:rPr>
      </w:pPr>
      <w:r>
        <w:t xml:space="preserve">Implementing the IEEE Std.802.1Qav for forwarding and queuing for time sensitive streams (FQTSS) </w:t>
      </w:r>
    </w:p>
    <w:p w:rsidR="00C01A02" w:rsidRPr="00746558" w:rsidRDefault="00C01A02" w:rsidP="00C01A02">
      <w:pPr>
        <w:pStyle w:val="BodyText"/>
        <w:numPr>
          <w:ilvl w:val="0"/>
          <w:numId w:val="27"/>
        </w:numPr>
        <w:rPr>
          <w:rFonts w:cs="Times New Roman"/>
          <w:kern w:val="28"/>
          <w:sz w:val="36"/>
          <w:lang w:val="en-US"/>
        </w:rPr>
      </w:pPr>
      <w:r>
        <w:t>Implementing the IEEE Std.1722 for the transport stream protocol.</w:t>
      </w:r>
    </w:p>
    <w:p w:rsidR="00C01A02" w:rsidRPr="00746558" w:rsidRDefault="00C01A02" w:rsidP="00C01A02">
      <w:pPr>
        <w:pStyle w:val="BodyText"/>
        <w:numPr>
          <w:ilvl w:val="0"/>
          <w:numId w:val="27"/>
        </w:numPr>
        <w:rPr>
          <w:rFonts w:cs="Times New Roman"/>
          <w:kern w:val="28"/>
          <w:sz w:val="36"/>
          <w:lang w:val="en-US"/>
        </w:rPr>
      </w:pPr>
      <w:r>
        <w:t>Implementing the IEC 61883 for compatibility with IEEE Std.1722.</w:t>
      </w:r>
    </w:p>
    <w:p w:rsidR="00C01A02" w:rsidRPr="00746558" w:rsidRDefault="00C01A02" w:rsidP="00C01A02">
      <w:pPr>
        <w:pStyle w:val="BodyText"/>
        <w:numPr>
          <w:ilvl w:val="0"/>
          <w:numId w:val="27"/>
        </w:numPr>
        <w:rPr>
          <w:rFonts w:cs="Times New Roman"/>
          <w:kern w:val="28"/>
          <w:sz w:val="36"/>
          <w:lang w:val="en-US"/>
        </w:rPr>
      </w:pPr>
      <w:r>
        <w:t>Implementing a media manager over these protocols to manage multiple Ethernet AVB streams and synchronizing them.</w:t>
      </w:r>
    </w:p>
    <w:p w:rsidR="00C01A02" w:rsidRPr="00746558" w:rsidRDefault="00C01A02" w:rsidP="00C01A02">
      <w:pPr>
        <w:pStyle w:val="BodyText"/>
        <w:numPr>
          <w:ilvl w:val="0"/>
          <w:numId w:val="27"/>
        </w:numPr>
        <w:rPr>
          <w:rFonts w:cs="Times New Roman"/>
          <w:kern w:val="28"/>
          <w:sz w:val="36"/>
          <w:lang w:val="en-US"/>
        </w:rPr>
      </w:pPr>
      <w:r>
        <w:t>Implementing a media clock recovery and a generation scheme for each of the media streams on the network.</w:t>
      </w:r>
    </w:p>
    <w:p w:rsidR="00C01A02" w:rsidRDefault="00C01A02" w:rsidP="00C01A02">
      <w:pPr>
        <w:pStyle w:val="BodyText"/>
      </w:pPr>
      <w:r>
        <w:t>With the above implementations, there would be a complete solution of Ethernet enabled multimedia communications that provide precise time synchronization and professional quality of service.</w:t>
      </w:r>
    </w:p>
    <w:p w:rsidR="00C01A02" w:rsidRDefault="00C01A02" w:rsidP="00C01A02">
      <w:pPr>
        <w:pStyle w:val="BodyText"/>
      </w:pPr>
      <w:r>
        <w:t>Currently, the following DSPs from Analog Devices® have hardware support for Ethernet AVB:</w:t>
      </w:r>
    </w:p>
    <w:p w:rsidR="00C01A02" w:rsidRPr="00C01A02" w:rsidRDefault="00C01A02" w:rsidP="00C01A02">
      <w:pPr>
        <w:pStyle w:val="BodyText"/>
        <w:numPr>
          <w:ilvl w:val="0"/>
          <w:numId w:val="34"/>
        </w:numPr>
        <w:ind w:left="1134" w:hanging="850"/>
        <w:rPr>
          <w:rFonts w:cs="Times New Roman"/>
          <w:kern w:val="28"/>
          <w:sz w:val="36"/>
          <w:lang w:val="en-US"/>
        </w:rPr>
      </w:pPr>
      <w:r>
        <w:t>ADSP-BF518</w:t>
      </w:r>
    </w:p>
    <w:p w:rsidR="00C01A02" w:rsidRPr="00C01A02" w:rsidRDefault="00C01A02" w:rsidP="00C01A02">
      <w:pPr>
        <w:pStyle w:val="BodyText"/>
        <w:numPr>
          <w:ilvl w:val="0"/>
          <w:numId w:val="34"/>
        </w:numPr>
        <w:ind w:left="1134" w:hanging="850"/>
        <w:rPr>
          <w:rFonts w:cs="Times New Roman"/>
          <w:kern w:val="28"/>
          <w:sz w:val="36"/>
          <w:lang w:val="en-US"/>
        </w:rPr>
      </w:pPr>
      <w:r>
        <w:t>ADSP-BF609</w:t>
      </w:r>
    </w:p>
    <w:p w:rsidR="009E13E1" w:rsidRPr="00C01A02" w:rsidRDefault="00C01A02" w:rsidP="00C01A02">
      <w:pPr>
        <w:pStyle w:val="BodyText"/>
        <w:numPr>
          <w:ilvl w:val="0"/>
          <w:numId w:val="34"/>
        </w:numPr>
        <w:ind w:left="1134" w:hanging="850"/>
        <w:rPr>
          <w:rFonts w:cs="Times New Roman"/>
          <w:kern w:val="28"/>
          <w:sz w:val="36"/>
          <w:lang w:val="en-US"/>
        </w:rPr>
      </w:pPr>
      <w:r w:rsidRPr="00CF08AC">
        <w:t>ADZS-CM408F</w:t>
      </w:r>
    </w:p>
    <w:p w:rsidR="001F7F7F" w:rsidRDefault="001F7F7F">
      <w:pPr>
        <w:jc w:val="left"/>
        <w:rPr>
          <w:rFonts w:cs="Times New Roman"/>
          <w:b/>
          <w:kern w:val="28"/>
          <w:sz w:val="36"/>
          <w:lang w:val="en-US"/>
        </w:rPr>
      </w:pPr>
      <w:r>
        <w:br w:type="page"/>
      </w:r>
    </w:p>
    <w:p w:rsidR="001F7F7F" w:rsidRDefault="001F7F7F" w:rsidP="001F7F7F">
      <w:pPr>
        <w:pStyle w:val="Heading1"/>
      </w:pPr>
      <w:bookmarkStart w:id="373" w:name="_Toc352132184"/>
      <w:r w:rsidRPr="001F7F7F">
        <w:lastRenderedPageBreak/>
        <w:t>Bibliography</w:t>
      </w:r>
      <w:bookmarkEnd w:id="373"/>
    </w:p>
    <w:p w:rsidR="001B1999" w:rsidRDefault="001B1999" w:rsidP="001B1999">
      <w:pPr>
        <w:pStyle w:val="Body"/>
      </w:pPr>
      <w:r w:rsidRPr="003657F1">
        <w:t>Rick Kreifeldt</w:t>
      </w:r>
      <w:r>
        <w:t>. AVB for Automotive Use. AVnu Alliance, 2009</w:t>
      </w:r>
    </w:p>
    <w:p w:rsidR="001B1999" w:rsidRDefault="001B1999" w:rsidP="001B1999">
      <w:pPr>
        <w:pStyle w:val="Body"/>
      </w:pPr>
      <w:r>
        <w:t xml:space="preserve">Michael D Johas Teener, Garner, Geoffrey M. </w:t>
      </w:r>
      <w:r w:rsidRPr="0091340E">
        <w:t>Overview and timing performance of IEEE 802.1AS</w:t>
      </w:r>
      <w:r>
        <w:t xml:space="preserve">. </w:t>
      </w:r>
      <w:r w:rsidRPr="0091340E">
        <w:t xml:space="preserve">Precision Clock Synchronization for Measurement, Control and Communication, 2008. ISPCS 2008.  </w:t>
      </w:r>
      <w:r>
        <w:t xml:space="preserve">22-26 Sept. 2008; Ann Arbor, MI. </w:t>
      </w:r>
      <w:r w:rsidRPr="0091340E">
        <w:t xml:space="preserve"> </w:t>
      </w:r>
    </w:p>
    <w:p w:rsidR="001B1999" w:rsidRDefault="001B1999" w:rsidP="001B1999">
      <w:pPr>
        <w:pStyle w:val="Body"/>
      </w:pPr>
      <w:r>
        <w:t xml:space="preserve">Geoffrey M </w:t>
      </w:r>
      <w:r w:rsidRPr="0091340E">
        <w:t xml:space="preserve">Garner. New simulation and test results for IEEE 802.1AS timing performance. Precision Clock Synchronization for Measurement, Control and Communication, 2009. ISPCS 2009. </w:t>
      </w:r>
      <w:r>
        <w:t>12-16 Oct. 2009; Brescia.</w:t>
      </w:r>
    </w:p>
    <w:p w:rsidR="001B1999" w:rsidRDefault="001B1999" w:rsidP="001B1999">
      <w:pPr>
        <w:pStyle w:val="Body"/>
      </w:pPr>
      <w:r>
        <w:t xml:space="preserve">Geoffrey M </w:t>
      </w:r>
      <w:r w:rsidRPr="0091340E">
        <w:t>Garner. Synchronization of audio/video bridging networks using IEEE 802.1AS</w:t>
      </w:r>
      <w:r>
        <w:t xml:space="preserve">. </w:t>
      </w:r>
      <w:r w:rsidRPr="000B725C">
        <w:t>Communications Magazine, IEEE</w:t>
      </w:r>
      <w:r>
        <w:t xml:space="preserve"> </w:t>
      </w:r>
      <w:r w:rsidRPr="0091340E">
        <w:rPr>
          <w:rStyle w:val="Hyperlink"/>
        </w:rPr>
        <w:t>Volume</w:t>
      </w:r>
      <w:r w:rsidRPr="00BB0AA3">
        <w:rPr>
          <w:rStyle w:val="Hyperlink"/>
          <w:bCs w:val="0"/>
        </w:rPr>
        <w:t>:</w:t>
      </w:r>
      <w:r w:rsidRPr="0091340E">
        <w:rPr>
          <w:rStyle w:val="Hyperlink"/>
          <w:b/>
          <w:bCs w:val="0"/>
        </w:rPr>
        <w:t xml:space="preserve"> </w:t>
      </w:r>
      <w:r w:rsidRPr="0091340E">
        <w:rPr>
          <w:rStyle w:val="Hyperlink"/>
        </w:rPr>
        <w:t>49</w:t>
      </w:r>
      <w:r w:rsidRPr="0091340E">
        <w:t>, Issue: 2</w:t>
      </w:r>
      <w:r>
        <w:t xml:space="preserve"> (2011): 140 – 147</w:t>
      </w:r>
    </w:p>
    <w:p w:rsidR="001B1999" w:rsidRDefault="001B1999" w:rsidP="001B1999">
      <w:pPr>
        <w:pStyle w:val="Body"/>
      </w:pPr>
      <w:r w:rsidRPr="0091340E">
        <w:t>Hyung-Taek</w:t>
      </w:r>
      <w:r>
        <w:t xml:space="preserve"> </w:t>
      </w:r>
      <w:r w:rsidRPr="0091340E">
        <w:t>Lim</w:t>
      </w:r>
      <w:r>
        <w:t>.</w:t>
      </w:r>
      <w:r w:rsidRPr="0091340E">
        <w:t xml:space="preserve"> IEEE 802.1AS time synchronization in a switched Ethernet based in-car network</w:t>
      </w:r>
      <w:r>
        <w:t xml:space="preserve">. </w:t>
      </w:r>
      <w:r w:rsidRPr="0091340E">
        <w:t>Vehicular Networking Conference (VNC), 2011 IEEE</w:t>
      </w:r>
      <w:r>
        <w:t>. 14-16 Nov. 2011; Amsterdam.</w:t>
      </w:r>
    </w:p>
    <w:p w:rsidR="001B1999" w:rsidRDefault="001B1999" w:rsidP="001B1999">
      <w:pPr>
        <w:pStyle w:val="Body"/>
      </w:pPr>
      <w:r w:rsidRPr="00315A39">
        <w:t xml:space="preserve">Jahanzaib </w:t>
      </w:r>
      <w:r>
        <w:t xml:space="preserve">Imtiaz. </w:t>
      </w:r>
      <w:r w:rsidRPr="00315A39">
        <w:t>A performance study of Ethernet Audio Video Bridging (AVB) for Industrial real-time communication</w:t>
      </w:r>
      <w:r>
        <w:t xml:space="preserve">. </w:t>
      </w:r>
      <w:r w:rsidRPr="00315A39">
        <w:t xml:space="preserve">Emerging Technologies &amp; Factory Automation, 2009. ETFA 2009.  </w:t>
      </w:r>
      <w:r>
        <w:t>22-25 Sept. 2009; Mallorca.</w:t>
      </w:r>
    </w:p>
    <w:p w:rsidR="001B1999" w:rsidRDefault="001B1999" w:rsidP="001B1999">
      <w:pPr>
        <w:pStyle w:val="Body"/>
      </w:pPr>
      <w:r w:rsidRPr="00EF4C2F">
        <w:t>Andrew S. Tanenbaum</w:t>
      </w:r>
      <w:r>
        <w:t xml:space="preserve">, </w:t>
      </w:r>
      <w:r w:rsidRPr="00EF4C2F">
        <w:t>David J. Wetherall</w:t>
      </w:r>
      <w:r>
        <w:t>. Computer Networks. Prentice Hall; 5 edition (October 7, 2010)</w:t>
      </w:r>
    </w:p>
    <w:p w:rsidR="001B1999" w:rsidRDefault="001B1999" w:rsidP="001B1999">
      <w:pPr>
        <w:pStyle w:val="Body"/>
      </w:pPr>
      <w:r w:rsidRPr="00AB3C00">
        <w:t>James Kurose</w:t>
      </w:r>
      <w:r>
        <w:t xml:space="preserve">, </w:t>
      </w:r>
      <w:r w:rsidRPr="00AB3C00">
        <w:t>Keith Ross</w:t>
      </w:r>
      <w:r>
        <w:t xml:space="preserve">. </w:t>
      </w:r>
      <w:r w:rsidRPr="00AB3C00">
        <w:t>Computer Networking: A Top-Down Approach (6th Edition)</w:t>
      </w:r>
      <w:r>
        <w:t>. Pearson; 6th edition (March 5, 2012)</w:t>
      </w:r>
    </w:p>
    <w:p w:rsidR="001B1999" w:rsidRDefault="001B1999" w:rsidP="001B1999">
      <w:pPr>
        <w:pStyle w:val="Body"/>
      </w:pPr>
      <w:r>
        <w:t xml:space="preserve">W Richard Stevens, Bill Fenner, Andrew M Rudoff. </w:t>
      </w:r>
      <w:r w:rsidRPr="00AB3C00">
        <w:t>Unix Network Programming, Volume 1: The Sockets Networking API (3rd Edition)</w:t>
      </w:r>
      <w:r>
        <w:t>. Addison-Wesley Professional; 3 edition (November 24, 2003)</w:t>
      </w:r>
    </w:p>
    <w:p w:rsidR="001F7F7F" w:rsidRDefault="001B1999" w:rsidP="001B1999">
      <w:pPr>
        <w:pStyle w:val="Body"/>
        <w:rPr>
          <w:rFonts w:cs="Times New Roman"/>
          <w:b/>
          <w:kern w:val="28"/>
          <w:sz w:val="36"/>
          <w:lang w:val="en-US"/>
        </w:rPr>
      </w:pPr>
      <w:r>
        <w:t xml:space="preserve">W Richard Stevens. </w:t>
      </w:r>
      <w:r w:rsidRPr="00AB3C00">
        <w:t>UNIX Network Programming, Volume 2: Interprocess Communications, Second Edition</w:t>
      </w:r>
      <w:r>
        <w:t>. Prentice Hall; 2nd edition (September 4, 1998)</w:t>
      </w:r>
      <w:r w:rsidR="001F7F7F">
        <w:br w:type="page"/>
      </w:r>
    </w:p>
    <w:p w:rsidR="00B31BA3" w:rsidRDefault="001F7F7F" w:rsidP="00B31BA3">
      <w:pPr>
        <w:pStyle w:val="Heading1"/>
      </w:pPr>
      <w:bookmarkStart w:id="374" w:name="_Toc352132185"/>
      <w:r w:rsidRPr="001F7F7F">
        <w:lastRenderedPageBreak/>
        <w:t>References</w:t>
      </w:r>
      <w:bookmarkEnd w:id="65"/>
      <w:bookmarkEnd w:id="66"/>
      <w:bookmarkEnd w:id="67"/>
      <w:bookmarkEnd w:id="68"/>
      <w:bookmarkEnd w:id="69"/>
      <w:bookmarkEnd w:id="70"/>
      <w:bookmarkEnd w:id="374"/>
    </w:p>
    <w:p w:rsidR="001B1999" w:rsidRDefault="001B1999" w:rsidP="001B1999">
      <w:pPr>
        <w:pStyle w:val="BodyText"/>
      </w:pPr>
      <w:bookmarkStart w:id="375" w:name="AVnuWhitepaper"/>
      <w:r>
        <w:t>[1]</w:t>
      </w:r>
      <w:bookmarkEnd w:id="375"/>
      <w:r>
        <w:t xml:space="preserve"> – Michael Johas Teener et al. "No-excuses Audio/Video Networking: the Technology behind AVnu". AVnu Alliance, 2009.</w:t>
      </w:r>
    </w:p>
    <w:p w:rsidR="001B1999" w:rsidRDefault="001B1999" w:rsidP="001B1999">
      <w:pPr>
        <w:pStyle w:val="BodyText"/>
      </w:pPr>
      <w:bookmarkStart w:id="376" w:name="IEEE1588"/>
      <w:r>
        <w:t>[2]</w:t>
      </w:r>
      <w:bookmarkEnd w:id="376"/>
      <w:r>
        <w:t xml:space="preserve"> – “</w:t>
      </w:r>
      <w:r w:rsidRPr="0050648F">
        <w:t>IEEE Standard for a Precision Clock Synchronization Protocol for Networked Measurement and Control Systems</w:t>
      </w:r>
      <w:r>
        <w:t>”. IEEE Std 1588</w:t>
      </w:r>
      <w:r w:rsidRPr="0050648F">
        <w:t>-2008</w:t>
      </w:r>
      <w:r>
        <w:t>. pp i-269, 2008.</w:t>
      </w:r>
    </w:p>
    <w:p w:rsidR="001B1999" w:rsidRDefault="001B1999" w:rsidP="001B1999">
      <w:pPr>
        <w:pStyle w:val="BodyText"/>
      </w:pPr>
      <w:bookmarkStart w:id="377" w:name="IEEEQat"/>
      <w:r>
        <w:t>[3]</w:t>
      </w:r>
      <w:bookmarkEnd w:id="377"/>
      <w:r>
        <w:t xml:space="preserve"> – “</w:t>
      </w:r>
      <w:r w:rsidRPr="0050648F">
        <w:t>IEEE Standard for Local and Metropolitan Area Networks - Virtual Bridged Local Area Networks Amendment 12: Forwarding and Queuing Enhancements for Time-Sensitive Streams</w:t>
      </w:r>
      <w:r>
        <w:t>”.</w:t>
      </w:r>
      <w:r w:rsidRPr="0050648F">
        <w:t xml:space="preserve"> IEEE Std 802.1Qav-2009</w:t>
      </w:r>
      <w:r>
        <w:t>. pp i-79, 2009.</w:t>
      </w:r>
    </w:p>
    <w:p w:rsidR="001B1999" w:rsidRDefault="001B1999" w:rsidP="001B1999">
      <w:pPr>
        <w:pStyle w:val="BodyText"/>
      </w:pPr>
      <w:bookmarkStart w:id="378" w:name="IEEEAS"/>
      <w:r>
        <w:t>[4]</w:t>
      </w:r>
      <w:bookmarkEnd w:id="378"/>
      <w:r>
        <w:t xml:space="preserve"> – “</w:t>
      </w:r>
      <w:r w:rsidRPr="0050648F">
        <w:t>IEEE Standard for Local and Metropolitan Area Networks - Timing and Synchronization for Time-Sensitive Applications in Bridged Local Area Networks</w:t>
      </w:r>
      <w:r>
        <w:t>”.</w:t>
      </w:r>
      <w:r w:rsidRPr="0050648F">
        <w:t xml:space="preserve"> IEEE Std 802.1AS-2011</w:t>
      </w:r>
      <w:r>
        <w:t>. pp i-274, 2011.</w:t>
      </w:r>
    </w:p>
    <w:p w:rsidR="001B1999" w:rsidRDefault="001B1999" w:rsidP="001B1999">
      <w:pPr>
        <w:pStyle w:val="BodyText"/>
      </w:pPr>
      <w:bookmarkStart w:id="379" w:name="IEEEQAV"/>
      <w:r>
        <w:t>[5]</w:t>
      </w:r>
      <w:bookmarkEnd w:id="379"/>
      <w:r>
        <w:t xml:space="preserve"> – “</w:t>
      </w:r>
      <w:r w:rsidRPr="0050648F">
        <w:t>IEEE Standard for Local and Metropolitan Area Networks---Virtual Bridged Local Area Networks Amendment 14: Stream Reservation Protocol (SRP)</w:t>
      </w:r>
      <w:r>
        <w:t>”.</w:t>
      </w:r>
      <w:r w:rsidRPr="0050648F">
        <w:t xml:space="preserve"> IEEE Std 802.1Qat-2010</w:t>
      </w:r>
      <w:r>
        <w:t>. pp i-103, 2010.</w:t>
      </w:r>
    </w:p>
    <w:p w:rsidR="001B1999" w:rsidRDefault="001B1999" w:rsidP="001B1999">
      <w:pPr>
        <w:pStyle w:val="BodyText"/>
      </w:pPr>
      <w:bookmarkStart w:id="380" w:name="CBFQ"/>
      <w:r>
        <w:t>[6]</w:t>
      </w:r>
      <w:bookmarkEnd w:id="380"/>
      <w:r>
        <w:t xml:space="preserve"> - Brahim Bensaou, KT Chan, HK Danny Tsang. Credit-based fair queueing (CBFQ): a simple and feasible scheduling algorithm for packet networks. </w:t>
      </w:r>
      <w:r w:rsidRPr="000B725C">
        <w:t>IEEE ATM Workshop 1997. Proceedings</w:t>
      </w:r>
      <w:r>
        <w:t xml:space="preserve">. 25-28 May 1997; Lisboa, 1997. </w:t>
      </w:r>
    </w:p>
    <w:p w:rsidR="001B1999" w:rsidRDefault="001B1999" w:rsidP="001B1999">
      <w:pPr>
        <w:pStyle w:val="BodyText"/>
      </w:pPr>
      <w:bookmarkStart w:id="381" w:name="BF518"/>
      <w:r>
        <w:t>[7]</w:t>
      </w:r>
      <w:bookmarkEnd w:id="381"/>
      <w:r>
        <w:t xml:space="preserve"> – </w:t>
      </w:r>
      <w:r w:rsidRPr="00012587">
        <w:t>Analog Devices, Inc</w:t>
      </w:r>
      <w:r>
        <w:t xml:space="preserve">. ADSP-BF51x Blackfin® Processor Hardware Reference. </w:t>
      </w:r>
      <w:r w:rsidRPr="00012587">
        <w:t>USA</w:t>
      </w:r>
      <w:r>
        <w:t xml:space="preserve">. </w:t>
      </w:r>
      <w:r w:rsidRPr="00012587">
        <w:t>Analog Devices, Inc.</w:t>
      </w:r>
      <w:r>
        <w:t xml:space="preserve">, </w:t>
      </w:r>
      <w:r w:rsidRPr="00012587">
        <w:t>2010</w:t>
      </w:r>
      <w:r>
        <w:t>.</w:t>
      </w:r>
    </w:p>
    <w:p w:rsidR="001B1999" w:rsidRDefault="001B1999" w:rsidP="001B1999">
      <w:pPr>
        <w:pStyle w:val="BodyText"/>
      </w:pPr>
      <w:bookmarkStart w:id="382" w:name="Layers"/>
      <w:r>
        <w:t>[8]</w:t>
      </w:r>
      <w:bookmarkEnd w:id="382"/>
      <w:r>
        <w:t xml:space="preserve"> - </w:t>
      </w:r>
      <w:r w:rsidRPr="00012587">
        <w:t>Barry Rubel</w:t>
      </w:r>
      <w:r>
        <w:t>. “Patterns for Generating a Layered Architecture”. Pattern languages of program design</w:t>
      </w:r>
      <w:r w:rsidR="000B725C">
        <w:t xml:space="preserve"> </w:t>
      </w:r>
      <w:r>
        <w:t>(1995):</w:t>
      </w:r>
      <w:r w:rsidRPr="00012587">
        <w:t xml:space="preserve"> 119-128</w:t>
      </w:r>
      <w:r>
        <w:t>.</w:t>
      </w:r>
    </w:p>
    <w:p w:rsidR="001B1999" w:rsidRDefault="001B1999" w:rsidP="001B1999">
      <w:pPr>
        <w:pStyle w:val="BodyText"/>
      </w:pPr>
      <w:bookmarkStart w:id="383" w:name="ptpd"/>
      <w:r>
        <w:t>[9]</w:t>
      </w:r>
      <w:bookmarkEnd w:id="383"/>
      <w:r>
        <w:t xml:space="preserve"> – Steven Kreuzer, George Neville-Neil. </w:t>
      </w:r>
      <w:r w:rsidRPr="00012587">
        <w:t>http://sourceforge.net/p/ptpd/wiki/Home/</w:t>
      </w:r>
      <w:r>
        <w:t>.</w:t>
      </w:r>
    </w:p>
    <w:p w:rsidR="001B1999" w:rsidRDefault="001B1999" w:rsidP="001B1999">
      <w:pPr>
        <w:pStyle w:val="BodyText"/>
      </w:pPr>
      <w:bookmarkStart w:id="384" w:name="ddss"/>
      <w:r>
        <w:t>[10]</w:t>
      </w:r>
      <w:bookmarkEnd w:id="384"/>
      <w:r>
        <w:t xml:space="preserve"> - </w:t>
      </w:r>
      <w:r w:rsidRPr="00012587">
        <w:t>Analog Devices, Inc</w:t>
      </w:r>
      <w:r>
        <w:t xml:space="preserve">. </w:t>
      </w:r>
      <w:r w:rsidRPr="00F6460D">
        <w:t>VisualDSP++ 5.0 Device Drivers and System Services Manual for Blackfin Processors</w:t>
      </w:r>
      <w:r>
        <w:t>.</w:t>
      </w:r>
      <w:r w:rsidRPr="00F6460D">
        <w:t xml:space="preserve"> </w:t>
      </w:r>
      <w:r w:rsidRPr="00012587">
        <w:t>USA</w:t>
      </w:r>
      <w:r>
        <w:t xml:space="preserve">. </w:t>
      </w:r>
      <w:r w:rsidRPr="00012587">
        <w:t>Analog Devices, Inc.</w:t>
      </w:r>
      <w:r>
        <w:t>, 2007.</w:t>
      </w:r>
    </w:p>
    <w:p w:rsidR="009E13E1" w:rsidRPr="009E13E1" w:rsidRDefault="001B1999" w:rsidP="001B1999">
      <w:pPr>
        <w:pStyle w:val="BodyText"/>
      </w:pPr>
      <w:bookmarkStart w:id="385" w:name="lwip"/>
      <w:r>
        <w:t>[11]</w:t>
      </w:r>
      <w:bookmarkEnd w:id="385"/>
      <w:r>
        <w:t xml:space="preserve"> - Kaushal Sanghi. “Building Complex VDK/LwIP Applications Using Blackfin® Processors”. Analog Devices® Engineer-To-Engineer Note. September 16, 2008.</w:t>
      </w:r>
    </w:p>
    <w:p w:rsidR="009E13E1" w:rsidRDefault="009E13E1" w:rsidP="009E13E1">
      <w:pPr>
        <w:pStyle w:val="AppendixHeading"/>
        <w:rPr>
          <w:lang w:val="en-US"/>
        </w:rPr>
      </w:pPr>
      <w:bookmarkStart w:id="386" w:name="_Ref351843142"/>
      <w:bookmarkStart w:id="387" w:name="_Toc351912522"/>
      <w:bookmarkStart w:id="388" w:name="_Toc352132186"/>
      <w:r>
        <w:rPr>
          <w:lang w:val="en-US"/>
        </w:rPr>
        <w:lastRenderedPageBreak/>
        <w:t>ADSP-BF518 debug log</w:t>
      </w:r>
      <w:bookmarkEnd w:id="386"/>
      <w:bookmarkEnd w:id="387"/>
      <w:bookmarkEnd w:id="388"/>
    </w:p>
    <w:p w:rsidR="009E13E1" w:rsidRPr="00EF6B34" w:rsidRDefault="009E13E1" w:rsidP="009E13E1">
      <w:pPr>
        <w:pStyle w:val="CodeListing"/>
        <w:rPr>
          <w:b w:val="0"/>
          <w:lang w:val="en-US"/>
        </w:rPr>
      </w:pPr>
      <w:r w:rsidRPr="00EF6B34">
        <w:rPr>
          <w:b w:val="0"/>
          <w:lang w:val="en-US"/>
        </w:rPr>
        <w:t>(ptpd debug) allocated 1088 bytes for protocol engine data</w:t>
      </w:r>
    </w:p>
    <w:p w:rsidR="009E13E1" w:rsidRPr="00EF6B34" w:rsidRDefault="009E13E1" w:rsidP="009E13E1">
      <w:pPr>
        <w:pStyle w:val="CodeListing"/>
        <w:rPr>
          <w:b w:val="0"/>
          <w:lang w:val="en-US"/>
        </w:rPr>
      </w:pPr>
      <w:r w:rsidRPr="00EF6B34">
        <w:rPr>
          <w:b w:val="0"/>
          <w:lang w:val="en-US"/>
        </w:rPr>
        <w:t>(ptpd debug) allocated 600 bytes for foreign master data</w:t>
      </w:r>
    </w:p>
    <w:p w:rsidR="009E13E1" w:rsidRPr="00EF6B34" w:rsidRDefault="009E13E1" w:rsidP="009E13E1">
      <w:pPr>
        <w:pStyle w:val="CodeListing"/>
        <w:rPr>
          <w:b w:val="0"/>
          <w:lang w:val="en-US"/>
        </w:rPr>
      </w:pPr>
      <w:r w:rsidRPr="00EF6B34">
        <w:rPr>
          <w:b w:val="0"/>
          <w:lang w:val="en-US"/>
        </w:rPr>
        <w:t>(ptpd debug) event POWERUP</w:t>
      </w:r>
    </w:p>
    <w:p w:rsidR="009E13E1" w:rsidRPr="00EF6B34" w:rsidRDefault="009E13E1" w:rsidP="009E13E1">
      <w:pPr>
        <w:pStyle w:val="CodeListing"/>
        <w:rPr>
          <w:b w:val="0"/>
          <w:lang w:val="en-US"/>
        </w:rPr>
      </w:pPr>
      <w:r w:rsidRPr="00EF6B34">
        <w:rPr>
          <w:b w:val="0"/>
          <w:lang w:val="en-US"/>
        </w:rPr>
        <w:t>(ptpd debug) state PTP_INITIALIZING</w:t>
      </w:r>
      <w:r w:rsidRPr="00EF6B34">
        <w:rPr>
          <w:b w:val="0"/>
          <w:lang w:val="en-US"/>
        </w:rPr>
        <w:tab/>
      </w:r>
      <w:r w:rsidRPr="00EF6B34">
        <w:rPr>
          <w:lang w:val="en-US"/>
        </w:rPr>
        <w:t>- BF518 has started initializing itself</w:t>
      </w:r>
    </w:p>
    <w:p w:rsidR="009E13E1" w:rsidRPr="00EF6B34" w:rsidRDefault="009E13E1" w:rsidP="009E13E1">
      <w:pPr>
        <w:pStyle w:val="CodeListing"/>
        <w:rPr>
          <w:b w:val="0"/>
          <w:lang w:val="en-US"/>
        </w:rPr>
      </w:pPr>
      <w:r w:rsidRPr="00EF6B34">
        <w:rPr>
          <w:b w:val="0"/>
          <w:lang w:val="en-US"/>
        </w:rPr>
        <w:t>(ptpd debug) manufacturerIdentity: ADSP BF518</w:t>
      </w:r>
    </w:p>
    <w:p w:rsidR="009E13E1" w:rsidRPr="00EF6B34" w:rsidRDefault="009E13E1" w:rsidP="009E13E1">
      <w:pPr>
        <w:pStyle w:val="CodeListing"/>
        <w:rPr>
          <w:b w:val="0"/>
          <w:lang w:val="en-US"/>
        </w:rPr>
      </w:pPr>
      <w:r w:rsidRPr="00EF6B34">
        <w:rPr>
          <w:b w:val="0"/>
          <w:lang w:val="en-US"/>
        </w:rPr>
        <w:t>(ptpd debug) netInit</w:t>
      </w:r>
    </w:p>
    <w:p w:rsidR="009E13E1" w:rsidRPr="00EF6B34" w:rsidRDefault="009E13E1" w:rsidP="009E13E1">
      <w:pPr>
        <w:pStyle w:val="CodeListing"/>
        <w:rPr>
          <w:b w:val="0"/>
          <w:lang w:val="en-US"/>
        </w:rPr>
      </w:pPr>
      <w:r w:rsidRPr="00EF6B34">
        <w:rPr>
          <w:b w:val="0"/>
          <w:lang w:val="en-US"/>
        </w:rPr>
        <w:t>(ptpd debug) Unicast address: 169.254.0.2</w:t>
      </w:r>
    </w:p>
    <w:p w:rsidR="009E13E1" w:rsidRPr="00EF6B34" w:rsidRDefault="009E13E1" w:rsidP="009E13E1">
      <w:pPr>
        <w:pStyle w:val="CodeListing"/>
        <w:rPr>
          <w:b w:val="0"/>
          <w:lang w:val="en-US"/>
        </w:rPr>
      </w:pPr>
      <w:r w:rsidRPr="00EF6B34">
        <w:rPr>
          <w:b w:val="0"/>
          <w:lang w:val="en-US"/>
        </w:rPr>
        <w:t>(ptpd debug) initData</w:t>
      </w:r>
    </w:p>
    <w:p w:rsidR="009E13E1" w:rsidRPr="00EF6B34" w:rsidRDefault="009E13E1" w:rsidP="009E13E1">
      <w:pPr>
        <w:pStyle w:val="CodeListing"/>
        <w:rPr>
          <w:b w:val="0"/>
          <w:lang w:val="en-US"/>
        </w:rPr>
      </w:pPr>
      <w:r w:rsidRPr="00EF6B34">
        <w:rPr>
          <w:b w:val="0"/>
          <w:lang w:val="en-US"/>
        </w:rPr>
        <w:t>(ptpd debug) initTimer</w:t>
      </w:r>
    </w:p>
    <w:p w:rsidR="009E13E1" w:rsidRPr="00EF6B34" w:rsidRDefault="009E13E1" w:rsidP="009E13E1">
      <w:pPr>
        <w:pStyle w:val="CodeListing"/>
        <w:rPr>
          <w:b w:val="0"/>
          <w:lang w:val="en-US"/>
        </w:rPr>
      </w:pPr>
      <w:r w:rsidRPr="00EF6B34">
        <w:rPr>
          <w:b w:val="0"/>
          <w:lang w:val="en-US"/>
        </w:rPr>
        <w:t>(ptpd debug) initClock</w:t>
      </w:r>
    </w:p>
    <w:p w:rsidR="009E13E1" w:rsidRPr="00EF6B34" w:rsidRDefault="009E13E1" w:rsidP="009E13E1">
      <w:pPr>
        <w:pStyle w:val="CodeListing"/>
        <w:rPr>
          <w:b w:val="0"/>
          <w:lang w:val="en-US"/>
        </w:rPr>
      </w:pPr>
      <w:r w:rsidRPr="00EF6B34">
        <w:rPr>
          <w:b w:val="0"/>
          <w:lang w:val="en-US"/>
        </w:rPr>
        <w:t>(ptpd debug) sync message interval: 2</w:t>
      </w:r>
    </w:p>
    <w:p w:rsidR="009E13E1" w:rsidRPr="00EF6B34" w:rsidRDefault="009E13E1" w:rsidP="009E13E1">
      <w:pPr>
        <w:pStyle w:val="CodeListing"/>
        <w:rPr>
          <w:b w:val="0"/>
          <w:lang w:val="en-US"/>
        </w:rPr>
      </w:pPr>
      <w:r w:rsidRPr="00EF6B34">
        <w:rPr>
          <w:b w:val="0"/>
          <w:lang w:val="en-US"/>
        </w:rPr>
        <w:t>(ptpd debug) clock identifier: DFLT</w:t>
      </w:r>
    </w:p>
    <w:p w:rsidR="009E13E1" w:rsidRPr="00EF6B34" w:rsidRDefault="009E13E1" w:rsidP="009E13E1">
      <w:pPr>
        <w:pStyle w:val="CodeListing"/>
        <w:rPr>
          <w:b w:val="0"/>
          <w:lang w:val="en-US"/>
        </w:rPr>
      </w:pPr>
      <w:r w:rsidRPr="00EF6B34">
        <w:rPr>
          <w:b w:val="0"/>
          <w:lang w:val="en-US"/>
        </w:rPr>
        <w:t>(ptpd debug) 256*log2(clock variance): -4000</w:t>
      </w:r>
    </w:p>
    <w:p w:rsidR="009E13E1" w:rsidRPr="00EF6B34" w:rsidRDefault="009E13E1" w:rsidP="009E13E1">
      <w:pPr>
        <w:pStyle w:val="CodeListing"/>
        <w:rPr>
          <w:b w:val="0"/>
          <w:lang w:val="en-US"/>
        </w:rPr>
      </w:pPr>
      <w:r w:rsidRPr="00EF6B34">
        <w:rPr>
          <w:b w:val="0"/>
          <w:lang w:val="en-US"/>
        </w:rPr>
        <w:t>(ptpd debug) clock stratum: 4</w:t>
      </w:r>
    </w:p>
    <w:p w:rsidR="009E13E1" w:rsidRPr="00EF6B34" w:rsidRDefault="009E13E1" w:rsidP="009E13E1">
      <w:pPr>
        <w:pStyle w:val="CodeListing"/>
        <w:rPr>
          <w:b w:val="0"/>
          <w:lang w:val="en-US"/>
        </w:rPr>
      </w:pPr>
      <w:r w:rsidRPr="00EF6B34">
        <w:rPr>
          <w:b w:val="0"/>
          <w:lang w:val="en-US"/>
        </w:rPr>
        <w:t>(ptpd debug) clock preferred?: no</w:t>
      </w:r>
    </w:p>
    <w:p w:rsidR="009E13E1" w:rsidRPr="00EF6B34" w:rsidRDefault="009E13E1" w:rsidP="009E13E1">
      <w:pPr>
        <w:pStyle w:val="CodeListing"/>
        <w:rPr>
          <w:b w:val="0"/>
          <w:lang w:val="en-US"/>
        </w:rPr>
      </w:pPr>
      <w:r w:rsidRPr="00EF6B34">
        <w:rPr>
          <w:b w:val="0"/>
          <w:lang w:val="en-US"/>
        </w:rPr>
        <w:t>(ptpd debug) bound interface name: National DP83848</w:t>
      </w:r>
    </w:p>
    <w:p w:rsidR="009E13E1" w:rsidRPr="00EF6B34" w:rsidRDefault="009E13E1" w:rsidP="009E13E1">
      <w:pPr>
        <w:pStyle w:val="CodeListing"/>
        <w:rPr>
          <w:b w:val="0"/>
          <w:lang w:val="en-US"/>
        </w:rPr>
      </w:pPr>
      <w:r w:rsidRPr="00EF6B34">
        <w:rPr>
          <w:b w:val="0"/>
          <w:lang w:val="en-US"/>
        </w:rPr>
        <w:t>(ptpd debug) communication technology: 1</w:t>
      </w:r>
    </w:p>
    <w:p w:rsidR="009E13E1" w:rsidRPr="00EF6B34" w:rsidRDefault="009E13E1" w:rsidP="009E13E1">
      <w:pPr>
        <w:pStyle w:val="CodeListing"/>
        <w:rPr>
          <w:b w:val="0"/>
          <w:lang w:val="en-US"/>
        </w:rPr>
      </w:pPr>
      <w:r w:rsidRPr="00EF6B34">
        <w:rPr>
          <w:b w:val="0"/>
          <w:lang w:val="en-US"/>
        </w:rPr>
        <w:t>(ptpd debug) uuid: 00:e6:56:78:90:00</w:t>
      </w:r>
    </w:p>
    <w:p w:rsidR="009E13E1" w:rsidRPr="00EF6B34" w:rsidRDefault="009E13E1" w:rsidP="009E13E1">
      <w:pPr>
        <w:pStyle w:val="CodeListing"/>
        <w:rPr>
          <w:b w:val="0"/>
          <w:lang w:val="en-US"/>
        </w:rPr>
      </w:pPr>
      <w:r w:rsidRPr="00EF6B34">
        <w:rPr>
          <w:b w:val="0"/>
          <w:lang w:val="en-US"/>
        </w:rPr>
        <w:t>(ptpd debug) PTP subdomain name: _DFLT</w:t>
      </w:r>
    </w:p>
    <w:p w:rsidR="009E13E1" w:rsidRPr="00EF6B34" w:rsidRDefault="009E13E1" w:rsidP="009E13E1">
      <w:pPr>
        <w:pStyle w:val="CodeListing"/>
        <w:rPr>
          <w:b w:val="0"/>
          <w:lang w:val="en-US"/>
        </w:rPr>
      </w:pPr>
      <w:r w:rsidRPr="00EF6B34">
        <w:rPr>
          <w:b w:val="0"/>
          <w:lang w:val="en-US"/>
        </w:rPr>
        <w:t>(ptpd debug) subdomain address: 224.0.1.129</w:t>
      </w:r>
    </w:p>
    <w:p w:rsidR="009E13E1" w:rsidRPr="00EF6B34" w:rsidRDefault="009E13E1" w:rsidP="009E13E1">
      <w:pPr>
        <w:pStyle w:val="CodeListing"/>
        <w:rPr>
          <w:b w:val="0"/>
          <w:lang w:val="en-US"/>
        </w:rPr>
      </w:pPr>
      <w:r w:rsidRPr="00EF6B34">
        <w:rPr>
          <w:b w:val="0"/>
          <w:lang w:val="en-US"/>
        </w:rPr>
        <w:t>(ptpd debug) event port address: 3f 1</w:t>
      </w:r>
    </w:p>
    <w:p w:rsidR="009E13E1" w:rsidRPr="00EF6B34" w:rsidRDefault="009E13E1" w:rsidP="009E13E1">
      <w:pPr>
        <w:pStyle w:val="CodeListing"/>
        <w:rPr>
          <w:b w:val="0"/>
          <w:lang w:val="en-US"/>
        </w:rPr>
      </w:pPr>
      <w:r w:rsidRPr="00EF6B34">
        <w:rPr>
          <w:b w:val="0"/>
          <w:lang w:val="en-US"/>
        </w:rPr>
        <w:t>(ptpd debug) general port address: 40 1</w:t>
      </w:r>
    </w:p>
    <w:p w:rsidR="009E13E1" w:rsidRPr="00EF6B34" w:rsidRDefault="009E13E1" w:rsidP="009E13E1">
      <w:pPr>
        <w:pStyle w:val="CodeListing"/>
        <w:rPr>
          <w:b w:val="0"/>
          <w:lang w:val="en-US"/>
        </w:rPr>
      </w:pPr>
      <w:r w:rsidRPr="00EF6B34">
        <w:rPr>
          <w:b w:val="0"/>
          <w:lang w:val="en-US"/>
        </w:rPr>
        <w:t>(ptpd debug) state PTP_LISTENING</w:t>
      </w:r>
      <w:r w:rsidRPr="00EF6B34">
        <w:rPr>
          <w:b w:val="0"/>
          <w:lang w:val="en-US"/>
        </w:rPr>
        <w:tab/>
      </w:r>
      <w:r w:rsidRPr="00EF6B34">
        <w:rPr>
          <w:lang w:val="en-US"/>
        </w:rPr>
        <w:t>- BF518 has completed initializing and is listening for packets</w:t>
      </w:r>
    </w:p>
    <w:p w:rsidR="009E13E1" w:rsidRPr="00EF6B34" w:rsidRDefault="009E13E1" w:rsidP="009E13E1">
      <w:pPr>
        <w:pStyle w:val="CodeListing"/>
        <w:rPr>
          <w:b w:val="0"/>
          <w:lang w:val="en-US"/>
        </w:rPr>
      </w:pPr>
      <w:r w:rsidRPr="00EF6B34">
        <w:rPr>
          <w:b w:val="0"/>
          <w:lang w:val="en-US"/>
        </w:rPr>
        <w:t>(ptpd debug) updateForeign: new record (0,1) 1 1 70:f1:a1:20:b3:4c</w:t>
      </w:r>
    </w:p>
    <w:p w:rsidR="009E13E1" w:rsidRPr="00EF6B34" w:rsidRDefault="009E13E1" w:rsidP="009E13E1">
      <w:pPr>
        <w:pStyle w:val="CodeListing"/>
        <w:rPr>
          <w:lang w:val="en-US"/>
        </w:rPr>
      </w:pPr>
      <w:r w:rsidRPr="00EF6B34">
        <w:rPr>
          <w:b w:val="0"/>
          <w:lang w:val="en-US"/>
        </w:rPr>
        <w:t>(ptpd debug) state PTP_MASTER</w:t>
      </w:r>
      <w:r w:rsidRPr="00EF6B34">
        <w:rPr>
          <w:b w:val="0"/>
          <w:lang w:val="en-US"/>
        </w:rPr>
        <w:tab/>
      </w:r>
      <w:r w:rsidRPr="00EF6B34">
        <w:rPr>
          <w:b w:val="0"/>
          <w:lang w:val="en-US"/>
        </w:rPr>
        <w:tab/>
      </w:r>
      <w:r w:rsidRPr="00EF6B34">
        <w:rPr>
          <w:lang w:val="en-US"/>
        </w:rPr>
        <w:t>- Receives a packet from the PC. Finds itself to be better master via BMCA algorithm (since it has hardware ptp) and becomes PTP_MASTER.</w:t>
      </w:r>
    </w:p>
    <w:p w:rsidR="009E13E1" w:rsidRPr="00EF6B34" w:rsidRDefault="009E13E1" w:rsidP="009E13E1">
      <w:pPr>
        <w:pStyle w:val="CodeListing"/>
        <w:rPr>
          <w:lang w:val="en-US"/>
        </w:rPr>
      </w:pPr>
      <w:r w:rsidRPr="00EF6B34">
        <w:rPr>
          <w:lang w:val="en-US"/>
        </w:rPr>
        <w:t>BF518 now begins to transmit sync messages to the PC periodically with its internal PTP time being displayed in seconds and nano seconds.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745351745ns -&gt;         19s   745351745ns</w:t>
      </w:r>
    </w:p>
    <w:p w:rsidR="009E13E1" w:rsidRPr="00EF6B34" w:rsidRDefault="009E13E1" w:rsidP="009E13E1">
      <w:pPr>
        <w:pStyle w:val="CodeListing"/>
        <w:rPr>
          <w:b w:val="0"/>
          <w:lang w:val="en-US"/>
        </w:rPr>
      </w:pPr>
      <w:r w:rsidRPr="00EF6B34">
        <w:rPr>
          <w:b w:val="0"/>
          <w:lang w:val="en-US"/>
        </w:rPr>
        <w:t>(ptpd debug) fromInternalTime:         19s   745351745ns -&gt;         19s   745351745ns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43s   935779640ns -&gt;         43s   935779640ns</w:t>
      </w:r>
    </w:p>
    <w:p w:rsidR="009E13E1" w:rsidRPr="00EF6B34" w:rsidRDefault="009E13E1" w:rsidP="009E13E1">
      <w:pPr>
        <w:pStyle w:val="CodeListing"/>
        <w:rPr>
          <w:b w:val="0"/>
          <w:lang w:val="en-US"/>
        </w:rPr>
      </w:pPr>
      <w:r w:rsidRPr="00EF6B34">
        <w:rPr>
          <w:b w:val="0"/>
          <w:lang w:val="en-US"/>
        </w:rPr>
        <w:t>(ptpd debug) fromInternalTime:         43s   935779640ns -&gt;         43s   935779640ns</w:t>
      </w:r>
    </w:p>
    <w:p w:rsidR="009E13E1" w:rsidRPr="00EF6B34" w:rsidRDefault="009E13E1" w:rsidP="009E13E1">
      <w:pPr>
        <w:pStyle w:val="CodeListing"/>
        <w:rPr>
          <w:b w:val="0"/>
          <w:lang w:val="en-US"/>
        </w:rPr>
      </w:pPr>
      <w:r w:rsidRPr="00EF6B34">
        <w:rPr>
          <w:b w:val="0"/>
          <w:lang w:val="en-US"/>
        </w:rPr>
        <w:lastRenderedPageBreak/>
        <w:t>(ptpd debug) fromInternalTime:         43s   935779640ns -&gt;         43s   935779640ns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150615745ns -&gt;         71s   150615745ns</w:t>
      </w:r>
    </w:p>
    <w:p w:rsidR="009E13E1" w:rsidRPr="00EF6B34" w:rsidRDefault="009E13E1" w:rsidP="009E13E1">
      <w:pPr>
        <w:pStyle w:val="CodeListing"/>
        <w:rPr>
          <w:b w:val="0"/>
          <w:lang w:val="en-US"/>
        </w:rPr>
      </w:pPr>
      <w:r w:rsidRPr="00EF6B34">
        <w:rPr>
          <w:b w:val="0"/>
          <w:lang w:val="en-US"/>
        </w:rPr>
        <w:t>(ptpd debug) fromInternalTime:         71s   150615745ns -&gt;         71s   150615745ns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86s   272279400ns -&gt;         86s   272279400ns</w:t>
      </w:r>
    </w:p>
    <w:p w:rsidR="009E13E1" w:rsidRPr="00EF6B34" w:rsidRDefault="009E13E1" w:rsidP="009E13E1">
      <w:pPr>
        <w:pStyle w:val="CodeListing"/>
        <w:rPr>
          <w:b w:val="0"/>
          <w:lang w:val="en-US"/>
        </w:rPr>
      </w:pPr>
      <w:r w:rsidRPr="00EF6B34">
        <w:rPr>
          <w:b w:val="0"/>
          <w:lang w:val="en-US"/>
        </w:rPr>
        <w:t>(ptpd debug) fromInternalTime:         86s   272279400ns -&gt;         86s   272279400ns</w:t>
      </w:r>
    </w:p>
    <w:p w:rsidR="009E13E1" w:rsidRDefault="009E13E1" w:rsidP="009E13E1">
      <w:pPr>
        <w:pStyle w:val="CodeListing"/>
        <w:rPr>
          <w:b w:val="0"/>
          <w:lang w:val="en-US"/>
        </w:rPr>
      </w:pPr>
      <w:r w:rsidRPr="00EF6B34">
        <w:rPr>
          <w:b w:val="0"/>
          <w:lang w:val="en-US"/>
        </w:rPr>
        <w:t>(ptpd debug) fromInternalTime:         86s   272279400ns -&gt;         86s   272279400ns</w:t>
      </w:r>
    </w:p>
    <w:p w:rsidR="009E13E1" w:rsidRDefault="009E13E1" w:rsidP="009E13E1">
      <w:pPr>
        <w:pStyle w:val="AppendixHeading"/>
        <w:rPr>
          <w:lang w:val="en-US"/>
        </w:rPr>
      </w:pPr>
      <w:bookmarkStart w:id="389" w:name="_Toc351912523"/>
      <w:bookmarkStart w:id="390" w:name="_Toc352132187"/>
      <w:r>
        <w:rPr>
          <w:lang w:val="en-US"/>
        </w:rPr>
        <w:lastRenderedPageBreak/>
        <w:t>PC debug log</w:t>
      </w:r>
      <w:bookmarkEnd w:id="389"/>
      <w:bookmarkEnd w:id="390"/>
    </w:p>
    <w:p w:rsidR="009E13E1" w:rsidRPr="00A64648" w:rsidRDefault="009E13E1" w:rsidP="009E13E1">
      <w:pPr>
        <w:pStyle w:val="CodeListing"/>
        <w:rPr>
          <w:b w:val="0"/>
        </w:rPr>
      </w:pPr>
      <w:r w:rsidRPr="00A64648">
        <w:rPr>
          <w:b w:val="0"/>
        </w:rPr>
        <w:t>allocated 1088 bytes for protocol engine data</w:t>
      </w:r>
    </w:p>
    <w:p w:rsidR="009E13E1" w:rsidRPr="00A64648" w:rsidRDefault="009E13E1" w:rsidP="009E13E1">
      <w:pPr>
        <w:pStyle w:val="CodeListing"/>
        <w:rPr>
          <w:b w:val="0"/>
        </w:rPr>
      </w:pPr>
      <w:r w:rsidRPr="00A64648">
        <w:rPr>
          <w:b w:val="0"/>
        </w:rPr>
        <w:t>allocated 600 bytes for foreign master data</w:t>
      </w:r>
    </w:p>
    <w:p w:rsidR="009E13E1" w:rsidRPr="00A64648" w:rsidRDefault="009E13E1" w:rsidP="009E13E1">
      <w:pPr>
        <w:pStyle w:val="CodeListing"/>
        <w:rPr>
          <w:b w:val="0"/>
        </w:rPr>
      </w:pPr>
      <w:r w:rsidRPr="00A64648">
        <w:rPr>
          <w:b w:val="0"/>
        </w:rPr>
        <w:t>event POWERUP</w:t>
      </w:r>
    </w:p>
    <w:p w:rsidR="009E13E1" w:rsidRPr="00A64648" w:rsidRDefault="009E13E1" w:rsidP="009E13E1">
      <w:pPr>
        <w:pStyle w:val="CodeListing"/>
        <w:rPr>
          <w:b w:val="0"/>
        </w:rPr>
      </w:pPr>
      <w:r w:rsidRPr="00A64648">
        <w:rPr>
          <w:b w:val="0"/>
        </w:rPr>
        <w:t>state PTP_INITIALIZING</w:t>
      </w:r>
      <w:r>
        <w:rPr>
          <w:b w:val="0"/>
        </w:rPr>
        <w:tab/>
      </w:r>
      <w:r>
        <w:rPr>
          <w:b w:val="0"/>
        </w:rPr>
        <w:tab/>
      </w:r>
      <w:r w:rsidRPr="00307517">
        <w:t>- PC has powered up and begun to initialize.</w:t>
      </w:r>
    </w:p>
    <w:p w:rsidR="009E13E1" w:rsidRPr="00A64648" w:rsidRDefault="009E13E1" w:rsidP="009E13E1">
      <w:pPr>
        <w:pStyle w:val="CodeListing"/>
        <w:rPr>
          <w:b w:val="0"/>
        </w:rPr>
      </w:pPr>
      <w:r w:rsidRPr="00A64648">
        <w:rPr>
          <w:b w:val="0"/>
        </w:rPr>
        <w:t>manufacturerIdentity: Analog Devices</w:t>
      </w:r>
    </w:p>
    <w:p w:rsidR="009E13E1" w:rsidRPr="00A64648" w:rsidRDefault="009E13E1" w:rsidP="009E13E1">
      <w:pPr>
        <w:pStyle w:val="CodeListing"/>
        <w:rPr>
          <w:b w:val="0"/>
        </w:rPr>
      </w:pPr>
      <w:r w:rsidRPr="00A64648">
        <w:rPr>
          <w:b w:val="0"/>
        </w:rPr>
        <w:t>netInit</w:t>
      </w:r>
    </w:p>
    <w:p w:rsidR="009E13E1" w:rsidRPr="00A64648" w:rsidRDefault="009E13E1" w:rsidP="009E13E1">
      <w:pPr>
        <w:pStyle w:val="CodeListing"/>
        <w:rPr>
          <w:b w:val="0"/>
        </w:rPr>
      </w:pPr>
      <w:r w:rsidRPr="00A64648">
        <w:rPr>
          <w:b w:val="0"/>
        </w:rPr>
        <w:t>initData</w:t>
      </w:r>
    </w:p>
    <w:p w:rsidR="009E13E1" w:rsidRPr="00A64648" w:rsidRDefault="009E13E1" w:rsidP="009E13E1">
      <w:pPr>
        <w:pStyle w:val="CodeListing"/>
        <w:rPr>
          <w:b w:val="0"/>
        </w:rPr>
      </w:pPr>
      <w:r w:rsidRPr="00A64648">
        <w:rPr>
          <w:b w:val="0"/>
        </w:rPr>
        <w:t>initTimer</w:t>
      </w:r>
    </w:p>
    <w:p w:rsidR="009E13E1" w:rsidRPr="00A64648" w:rsidRDefault="009E13E1" w:rsidP="009E13E1">
      <w:pPr>
        <w:pStyle w:val="CodeListing"/>
        <w:rPr>
          <w:b w:val="0"/>
        </w:rPr>
      </w:pPr>
      <w:r w:rsidRPr="00A64648">
        <w:rPr>
          <w:b w:val="0"/>
        </w:rPr>
        <w:t>initClock</w:t>
      </w:r>
    </w:p>
    <w:p w:rsidR="009E13E1" w:rsidRPr="00A64648" w:rsidRDefault="009E13E1" w:rsidP="009E13E1">
      <w:pPr>
        <w:pStyle w:val="CodeListing"/>
        <w:rPr>
          <w:b w:val="0"/>
        </w:rPr>
      </w:pPr>
      <w:r w:rsidRPr="00A64648">
        <w:rPr>
          <w:b w:val="0"/>
        </w:rPr>
        <w:t>adj:               0s</w:t>
      </w:r>
    </w:p>
    <w:p w:rsidR="009E13E1" w:rsidRPr="00A64648" w:rsidRDefault="009E13E1" w:rsidP="009E13E1">
      <w:pPr>
        <w:pStyle w:val="CodeListing"/>
        <w:rPr>
          <w:b w:val="0"/>
        </w:rPr>
      </w:pPr>
      <w:r w:rsidRPr="00A64648">
        <w:rPr>
          <w:b w:val="0"/>
        </w:rPr>
        <w:t>sync message interval: 2</w:t>
      </w:r>
    </w:p>
    <w:p w:rsidR="009E13E1" w:rsidRPr="00A64648" w:rsidRDefault="009E13E1" w:rsidP="009E13E1">
      <w:pPr>
        <w:pStyle w:val="CodeListing"/>
        <w:rPr>
          <w:b w:val="0"/>
        </w:rPr>
      </w:pPr>
      <w:r w:rsidRPr="00A64648">
        <w:rPr>
          <w:b w:val="0"/>
        </w:rPr>
        <w:t>clock identifier: DFLT</w:t>
      </w:r>
    </w:p>
    <w:p w:rsidR="009E13E1" w:rsidRPr="00A64648" w:rsidRDefault="009E13E1" w:rsidP="009E13E1">
      <w:pPr>
        <w:pStyle w:val="CodeListing"/>
        <w:rPr>
          <w:b w:val="0"/>
        </w:rPr>
      </w:pPr>
      <w:r w:rsidRPr="00A64648">
        <w:rPr>
          <w:b w:val="0"/>
        </w:rPr>
        <w:t>256*log2(clock variance): -4000</w:t>
      </w:r>
    </w:p>
    <w:p w:rsidR="009E13E1" w:rsidRPr="00A64648" w:rsidRDefault="009E13E1" w:rsidP="009E13E1">
      <w:pPr>
        <w:pStyle w:val="CodeListing"/>
        <w:rPr>
          <w:b w:val="0"/>
        </w:rPr>
      </w:pPr>
      <w:r w:rsidRPr="00A64648">
        <w:rPr>
          <w:b w:val="0"/>
        </w:rPr>
        <w:t>clock stratum: 4</w:t>
      </w:r>
    </w:p>
    <w:p w:rsidR="009E13E1" w:rsidRPr="00A64648" w:rsidRDefault="009E13E1" w:rsidP="009E13E1">
      <w:pPr>
        <w:pStyle w:val="CodeListing"/>
        <w:rPr>
          <w:b w:val="0"/>
        </w:rPr>
      </w:pPr>
      <w:r w:rsidRPr="00A64648">
        <w:rPr>
          <w:b w:val="0"/>
        </w:rPr>
        <w:t>clock preferred?: no</w:t>
      </w:r>
    </w:p>
    <w:p w:rsidR="009E13E1" w:rsidRPr="00A64648" w:rsidRDefault="009E13E1" w:rsidP="009E13E1">
      <w:pPr>
        <w:pStyle w:val="CodeListing"/>
        <w:rPr>
          <w:b w:val="0"/>
        </w:rPr>
      </w:pPr>
      <w:r w:rsidRPr="00A64648">
        <w:rPr>
          <w:b w:val="0"/>
        </w:rPr>
        <w:t>bound interface name: Dell Wireless 13</w:t>
      </w:r>
    </w:p>
    <w:p w:rsidR="009E13E1" w:rsidRPr="00A64648" w:rsidRDefault="009E13E1" w:rsidP="009E13E1">
      <w:pPr>
        <w:pStyle w:val="CodeListing"/>
        <w:rPr>
          <w:b w:val="0"/>
        </w:rPr>
      </w:pPr>
      <w:r w:rsidRPr="00A64648">
        <w:rPr>
          <w:b w:val="0"/>
        </w:rPr>
        <w:t>communication technology: 1</w:t>
      </w:r>
    </w:p>
    <w:p w:rsidR="009E13E1" w:rsidRPr="00A64648" w:rsidRDefault="009E13E1" w:rsidP="009E13E1">
      <w:pPr>
        <w:pStyle w:val="CodeListing"/>
        <w:rPr>
          <w:b w:val="0"/>
        </w:rPr>
      </w:pPr>
      <w:r w:rsidRPr="00A64648">
        <w:rPr>
          <w:b w:val="0"/>
        </w:rPr>
        <w:t>uuid: 70:f1:a1:20:b3:4c</w:t>
      </w:r>
    </w:p>
    <w:p w:rsidR="009E13E1" w:rsidRPr="00A64648" w:rsidRDefault="009E13E1" w:rsidP="009E13E1">
      <w:pPr>
        <w:pStyle w:val="CodeListing"/>
        <w:rPr>
          <w:b w:val="0"/>
        </w:rPr>
      </w:pPr>
      <w:r w:rsidRPr="00A64648">
        <w:rPr>
          <w:b w:val="0"/>
        </w:rPr>
        <w:t>PTP subdomain name: _DFLT</w:t>
      </w:r>
    </w:p>
    <w:p w:rsidR="009E13E1" w:rsidRPr="00A64648" w:rsidRDefault="009E13E1" w:rsidP="009E13E1">
      <w:pPr>
        <w:pStyle w:val="CodeListing"/>
        <w:rPr>
          <w:b w:val="0"/>
        </w:rPr>
      </w:pPr>
      <w:r w:rsidRPr="00A64648">
        <w:rPr>
          <w:b w:val="0"/>
        </w:rPr>
        <w:t>subdomain address: 224.0.1.129</w:t>
      </w:r>
    </w:p>
    <w:p w:rsidR="009E13E1" w:rsidRPr="00A64648" w:rsidRDefault="009E13E1" w:rsidP="009E13E1">
      <w:pPr>
        <w:pStyle w:val="CodeListing"/>
        <w:rPr>
          <w:b w:val="0"/>
        </w:rPr>
      </w:pPr>
      <w:r w:rsidRPr="00A64648">
        <w:rPr>
          <w:b w:val="0"/>
        </w:rPr>
        <w:t>event port address: 3f 1</w:t>
      </w:r>
    </w:p>
    <w:p w:rsidR="009E13E1" w:rsidRPr="00A64648" w:rsidRDefault="009E13E1" w:rsidP="009E13E1">
      <w:pPr>
        <w:pStyle w:val="CodeListing"/>
        <w:rPr>
          <w:b w:val="0"/>
        </w:rPr>
      </w:pPr>
      <w:r w:rsidRPr="00A64648">
        <w:rPr>
          <w:b w:val="0"/>
        </w:rPr>
        <w:t>general port address: 40 1</w:t>
      </w:r>
    </w:p>
    <w:p w:rsidR="009E13E1" w:rsidRPr="00A64648" w:rsidRDefault="009E13E1" w:rsidP="009E13E1">
      <w:pPr>
        <w:pStyle w:val="CodeListing"/>
        <w:rPr>
          <w:b w:val="0"/>
        </w:rPr>
      </w:pPr>
      <w:r w:rsidRPr="00A64648">
        <w:rPr>
          <w:b w:val="0"/>
        </w:rPr>
        <w:t>state PTP_LISTENING</w:t>
      </w:r>
      <w:r>
        <w:rPr>
          <w:b w:val="0"/>
        </w:rPr>
        <w:tab/>
      </w:r>
      <w:r>
        <w:rPr>
          <w:b w:val="0"/>
        </w:rPr>
        <w:tab/>
      </w:r>
      <w:r w:rsidRPr="00307517">
        <w:t>- PC moves to state listening after initialization</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timerUpdate: timer 0 expired</w:t>
      </w:r>
    </w:p>
    <w:p w:rsidR="009E13E1" w:rsidRPr="00A64648" w:rsidRDefault="009E13E1" w:rsidP="009E13E1">
      <w:pPr>
        <w:pStyle w:val="CodeListing"/>
        <w:rPr>
          <w:b w:val="0"/>
        </w:rPr>
      </w:pPr>
      <w:r w:rsidRPr="00A64648">
        <w:rPr>
          <w:b w:val="0"/>
        </w:rPr>
        <w:t>event SYNC_RECEIPT_TIMEOUT_EXPIRES</w:t>
      </w:r>
      <w:r>
        <w:rPr>
          <w:b w:val="0"/>
        </w:rPr>
        <w:t xml:space="preserve"> </w:t>
      </w:r>
      <w:r w:rsidRPr="00307517">
        <w:t>– PC does not receive any master announcements, hence becomes PTP_MASTER</w:t>
      </w:r>
    </w:p>
    <w:p w:rsidR="009E13E1" w:rsidRPr="00A64648" w:rsidRDefault="009E13E1" w:rsidP="009E13E1">
      <w:pPr>
        <w:pStyle w:val="CodeListing"/>
        <w:rPr>
          <w:b w:val="0"/>
        </w:rPr>
      </w:pPr>
      <w:r w:rsidRPr="00A64648">
        <w:rPr>
          <w:b w:val="0"/>
        </w:rPr>
        <w:t>state PTP_MASTER</w:t>
      </w:r>
    </w:p>
    <w:p w:rsidR="009E13E1" w:rsidRPr="00A64648" w:rsidRDefault="009E13E1" w:rsidP="009E13E1">
      <w:pPr>
        <w:pStyle w:val="CodeListing"/>
        <w:rPr>
          <w:b w:val="0"/>
        </w:rPr>
      </w:pPr>
      <w:r w:rsidRPr="00A64648">
        <w:rPr>
          <w:b w:val="0"/>
        </w:rPr>
        <w:t>timerStart: set timer 1 to 2</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r>
        <w:rPr>
          <w:b w:val="0"/>
        </w:rPr>
        <w:t xml:space="preserve"> </w:t>
      </w:r>
      <w:r w:rsidRPr="00307517">
        <w:t>– PC begins to send sync message (BF518 is still booting)</w:t>
      </w:r>
    </w:p>
    <w:p w:rsidR="009E13E1" w:rsidRPr="00A64648" w:rsidRDefault="009E13E1" w:rsidP="009E13E1">
      <w:pPr>
        <w:pStyle w:val="CodeListing"/>
        <w:rPr>
          <w:b w:val="0"/>
        </w:rPr>
      </w:pPr>
      <w:r w:rsidRPr="00A64648">
        <w:rPr>
          <w:b w:val="0"/>
        </w:rPr>
        <w:t>fromInternalTime: 1363946436s    15625000ns -&gt; 1363946436s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r>
        <w:rPr>
          <w:b w:val="0"/>
        </w:rPr>
        <w:tab/>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lastRenderedPageBreak/>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w:t>
      </w:r>
    </w:p>
    <w:p w:rsidR="009E13E1" w:rsidRPr="00A64648" w:rsidRDefault="009E13E1" w:rsidP="009E13E1">
      <w:pPr>
        <w:pStyle w:val="CodeListing"/>
        <w:rPr>
          <w:b w:val="0"/>
        </w:rPr>
      </w:pPr>
      <w:r w:rsidRPr="00A64648">
        <w:rPr>
          <w:b w:val="0"/>
        </w:rPr>
        <w:t xml:space="preserve">   time 1363946436s 15625000ns</w:t>
      </w:r>
    </w:p>
    <w:p w:rsidR="009E13E1" w:rsidRPr="00A64648" w:rsidRDefault="009E13E1" w:rsidP="009E13E1">
      <w:pPr>
        <w:pStyle w:val="CodeListing"/>
        <w:rPr>
          <w:b w:val="0"/>
        </w:rPr>
      </w:pPr>
      <w:r w:rsidRPr="00A64648">
        <w:rPr>
          <w:b w:val="0"/>
        </w:rPr>
        <w:t>fromInternalTime: 1363946436s    16055000ns -&gt; 1363946436s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w:t>
      </w:r>
    </w:p>
    <w:p w:rsidR="009E13E1" w:rsidRPr="00A64648" w:rsidRDefault="009E13E1" w:rsidP="009E13E1">
      <w:pPr>
        <w:pStyle w:val="CodeListing"/>
        <w:rPr>
          <w:b w:val="0"/>
        </w:rPr>
      </w:pPr>
      <w:r w:rsidRPr="00A64648">
        <w:rPr>
          <w:b w:val="0"/>
        </w:rPr>
        <w:t xml:space="preserve">   time 1363946436s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1363946439s    15625000ns -&gt; 1363946439s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2</w:t>
      </w:r>
    </w:p>
    <w:p w:rsidR="009E13E1" w:rsidRPr="00A64648" w:rsidRDefault="009E13E1" w:rsidP="009E13E1">
      <w:pPr>
        <w:pStyle w:val="CodeListing"/>
        <w:rPr>
          <w:b w:val="0"/>
        </w:rPr>
      </w:pPr>
      <w:r w:rsidRPr="00A64648">
        <w:rPr>
          <w:b w:val="0"/>
        </w:rPr>
        <w:t xml:space="preserve">   time 1363946439s 15625000ns</w:t>
      </w:r>
    </w:p>
    <w:p w:rsidR="009E13E1" w:rsidRPr="00A64648" w:rsidRDefault="009E13E1" w:rsidP="009E13E1">
      <w:pPr>
        <w:pStyle w:val="CodeListing"/>
        <w:rPr>
          <w:b w:val="0"/>
        </w:rPr>
      </w:pPr>
      <w:r w:rsidRPr="00A64648">
        <w:rPr>
          <w:b w:val="0"/>
        </w:rPr>
        <w:t>fromInternalTime: 1363946439s    16055000ns -&gt; 1363946439s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2</w:t>
      </w:r>
    </w:p>
    <w:p w:rsidR="009E13E1" w:rsidRPr="00A64648" w:rsidRDefault="009E13E1" w:rsidP="009E13E1">
      <w:pPr>
        <w:pStyle w:val="CodeListing"/>
        <w:rPr>
          <w:b w:val="0"/>
        </w:rPr>
      </w:pPr>
      <w:r w:rsidRPr="00A64648">
        <w:rPr>
          <w:b w:val="0"/>
        </w:rPr>
        <w:t xml:space="preserve">   time 1363946439s 15625000ns</w:t>
      </w:r>
    </w:p>
    <w:p w:rsidR="009E13E1" w:rsidRPr="00A64648" w:rsidRDefault="009E13E1" w:rsidP="009E13E1">
      <w:pPr>
        <w:pStyle w:val="CodeListing"/>
        <w:rPr>
          <w:b w:val="0"/>
        </w:rPr>
      </w:pPr>
      <w:r w:rsidRPr="00A64648">
        <w:rPr>
          <w:b w:val="0"/>
        </w:rPr>
        <w:lastRenderedPageBreak/>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1363946442s    15625000ns -&gt; 1363946442s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3</w:t>
      </w:r>
    </w:p>
    <w:p w:rsidR="009E13E1" w:rsidRPr="00A64648" w:rsidRDefault="009E13E1" w:rsidP="009E13E1">
      <w:pPr>
        <w:pStyle w:val="CodeListing"/>
        <w:rPr>
          <w:b w:val="0"/>
        </w:rPr>
      </w:pPr>
      <w:r w:rsidRPr="00A64648">
        <w:rPr>
          <w:b w:val="0"/>
        </w:rPr>
        <w:t xml:space="preserve">   time 1363946442s 15625000ns</w:t>
      </w:r>
    </w:p>
    <w:p w:rsidR="009E13E1" w:rsidRPr="00A64648" w:rsidRDefault="009E13E1" w:rsidP="009E13E1">
      <w:pPr>
        <w:pStyle w:val="CodeListing"/>
        <w:rPr>
          <w:b w:val="0"/>
        </w:rPr>
      </w:pPr>
      <w:r w:rsidRPr="00A64648">
        <w:rPr>
          <w:b w:val="0"/>
        </w:rPr>
        <w:t>fromInternalTime: 1363946442s    16055000ns -&gt; 1363946442s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3</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3</w:t>
      </w:r>
    </w:p>
    <w:p w:rsidR="009E13E1" w:rsidRPr="00A64648" w:rsidRDefault="009E13E1" w:rsidP="009E13E1">
      <w:pPr>
        <w:pStyle w:val="CodeListing"/>
        <w:rPr>
          <w:b w:val="0"/>
        </w:rPr>
      </w:pPr>
      <w:r w:rsidRPr="00A64648">
        <w:rPr>
          <w:b w:val="0"/>
        </w:rPr>
        <w:t xml:space="preserve">   time 1363946442s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1363946445s    15625000ns -&gt; 1363946445s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4</w:t>
      </w:r>
    </w:p>
    <w:p w:rsidR="009E13E1" w:rsidRPr="00A64648" w:rsidRDefault="009E13E1" w:rsidP="009E13E1">
      <w:pPr>
        <w:pStyle w:val="CodeListing"/>
        <w:rPr>
          <w:b w:val="0"/>
        </w:rPr>
      </w:pPr>
      <w:r w:rsidRPr="00A64648">
        <w:rPr>
          <w:b w:val="0"/>
        </w:rPr>
        <w:lastRenderedPageBreak/>
        <w:t xml:space="preserve">   time 1363946445s 15625000ns</w:t>
      </w:r>
    </w:p>
    <w:p w:rsidR="009E13E1" w:rsidRPr="00A64648" w:rsidRDefault="009E13E1" w:rsidP="009E13E1">
      <w:pPr>
        <w:pStyle w:val="CodeListing"/>
        <w:rPr>
          <w:b w:val="0"/>
        </w:rPr>
      </w:pPr>
      <w:r w:rsidRPr="00A64648">
        <w:rPr>
          <w:b w:val="0"/>
        </w:rPr>
        <w:t>fromInternalTime: 1363946445s    16055000ns -&gt; 1363946445s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4</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4</w:t>
      </w:r>
    </w:p>
    <w:p w:rsidR="009E13E1" w:rsidRPr="00A64648" w:rsidRDefault="009E13E1" w:rsidP="009E13E1">
      <w:pPr>
        <w:pStyle w:val="CodeListing"/>
        <w:rPr>
          <w:b w:val="0"/>
        </w:rPr>
      </w:pPr>
      <w:r w:rsidRPr="00A64648">
        <w:rPr>
          <w:b w:val="0"/>
        </w:rPr>
        <w:t xml:space="preserve">   time 1363946445s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1363946448s    15625000ns -&gt; 1363946448s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5</w:t>
      </w:r>
    </w:p>
    <w:p w:rsidR="009E13E1" w:rsidRPr="00A64648" w:rsidRDefault="009E13E1" w:rsidP="009E13E1">
      <w:pPr>
        <w:pStyle w:val="CodeListing"/>
        <w:rPr>
          <w:b w:val="0"/>
        </w:rPr>
      </w:pPr>
      <w:r w:rsidRPr="00A64648">
        <w:rPr>
          <w:b w:val="0"/>
        </w:rPr>
        <w:t xml:space="preserve">   time 1363946448s 15625000ns</w:t>
      </w:r>
    </w:p>
    <w:p w:rsidR="009E13E1" w:rsidRPr="00A64648" w:rsidRDefault="009E13E1" w:rsidP="009E13E1">
      <w:pPr>
        <w:pStyle w:val="CodeListing"/>
        <w:rPr>
          <w:b w:val="0"/>
        </w:rPr>
      </w:pPr>
      <w:r w:rsidRPr="00A64648">
        <w:rPr>
          <w:b w:val="0"/>
        </w:rPr>
        <w:t>fromInternalTime: 1363946448s    16055000ns -&gt; 1363946448s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5</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5</w:t>
      </w:r>
    </w:p>
    <w:p w:rsidR="009E13E1" w:rsidRPr="00A64648" w:rsidRDefault="009E13E1" w:rsidP="009E13E1">
      <w:pPr>
        <w:pStyle w:val="CodeListing"/>
        <w:rPr>
          <w:b w:val="0"/>
        </w:rPr>
      </w:pPr>
      <w:r w:rsidRPr="00A64648">
        <w:rPr>
          <w:b w:val="0"/>
        </w:rPr>
        <w:t xml:space="preserve">   time 1363946448s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lastRenderedPageBreak/>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1363946451s    15625000ns -&gt; 1363946451s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6</w:t>
      </w:r>
    </w:p>
    <w:p w:rsidR="009E13E1" w:rsidRPr="00A64648" w:rsidRDefault="009E13E1" w:rsidP="009E13E1">
      <w:pPr>
        <w:pStyle w:val="CodeListing"/>
        <w:rPr>
          <w:b w:val="0"/>
        </w:rPr>
      </w:pPr>
      <w:r w:rsidRPr="00A64648">
        <w:rPr>
          <w:b w:val="0"/>
        </w:rPr>
        <w:t xml:space="preserve">   time 1363946451s 15625000ns</w:t>
      </w:r>
    </w:p>
    <w:p w:rsidR="009E13E1" w:rsidRPr="00A64648" w:rsidRDefault="009E13E1" w:rsidP="009E13E1">
      <w:pPr>
        <w:pStyle w:val="CodeListing"/>
        <w:rPr>
          <w:b w:val="0"/>
        </w:rPr>
      </w:pPr>
      <w:r w:rsidRPr="00A64648">
        <w:rPr>
          <w:b w:val="0"/>
        </w:rPr>
        <w:t>fromInternalTime: 1363946451s    16055000ns -&gt; 1363946451s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6</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6</w:t>
      </w:r>
    </w:p>
    <w:p w:rsidR="009E13E1" w:rsidRPr="00A64648" w:rsidRDefault="009E13E1" w:rsidP="009E13E1">
      <w:pPr>
        <w:pStyle w:val="CodeListing"/>
        <w:rPr>
          <w:b w:val="0"/>
        </w:rPr>
      </w:pPr>
      <w:r w:rsidRPr="00A64648">
        <w:rPr>
          <w:b w:val="0"/>
        </w:rPr>
        <w:t xml:space="preserve">   time 1363946451s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1363946454s    15625000ns -&gt; 1363946454s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7</w:t>
      </w:r>
    </w:p>
    <w:p w:rsidR="009E13E1" w:rsidRPr="00A64648" w:rsidRDefault="009E13E1" w:rsidP="009E13E1">
      <w:pPr>
        <w:pStyle w:val="CodeListing"/>
        <w:rPr>
          <w:b w:val="0"/>
        </w:rPr>
      </w:pPr>
      <w:r w:rsidRPr="00A64648">
        <w:rPr>
          <w:b w:val="0"/>
        </w:rPr>
        <w:t xml:space="preserve">   time 1363946454s 15625000ns</w:t>
      </w:r>
    </w:p>
    <w:p w:rsidR="009E13E1" w:rsidRPr="00A64648" w:rsidRDefault="009E13E1" w:rsidP="009E13E1">
      <w:pPr>
        <w:pStyle w:val="CodeListing"/>
        <w:rPr>
          <w:b w:val="0"/>
        </w:rPr>
      </w:pPr>
      <w:r w:rsidRPr="00A64648">
        <w:rPr>
          <w:b w:val="0"/>
        </w:rPr>
        <w:t>fromInternalTime: 1363946454s    16055000ns -&gt; 1363946454s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lastRenderedPageBreak/>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7</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7</w:t>
      </w:r>
    </w:p>
    <w:p w:rsidR="009E13E1" w:rsidRPr="00A64648" w:rsidRDefault="009E13E1" w:rsidP="009E13E1">
      <w:pPr>
        <w:pStyle w:val="CodeListing"/>
        <w:rPr>
          <w:b w:val="0"/>
        </w:rPr>
      </w:pPr>
      <w:r w:rsidRPr="00A64648">
        <w:rPr>
          <w:b w:val="0"/>
        </w:rPr>
        <w:t xml:space="preserve">   time 1363946454s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1363946457s    15625000ns -&gt; 1363946457s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8</w:t>
      </w:r>
    </w:p>
    <w:p w:rsidR="009E13E1" w:rsidRPr="00A64648" w:rsidRDefault="009E13E1" w:rsidP="009E13E1">
      <w:pPr>
        <w:pStyle w:val="CodeListing"/>
        <w:rPr>
          <w:b w:val="0"/>
        </w:rPr>
      </w:pPr>
      <w:r w:rsidRPr="00A64648">
        <w:rPr>
          <w:b w:val="0"/>
        </w:rPr>
        <w:t xml:space="preserve">   time 1363946457s 15625000ns</w:t>
      </w:r>
    </w:p>
    <w:p w:rsidR="009E13E1" w:rsidRPr="00A64648" w:rsidRDefault="009E13E1" w:rsidP="009E13E1">
      <w:pPr>
        <w:pStyle w:val="CodeListing"/>
        <w:rPr>
          <w:b w:val="0"/>
        </w:rPr>
      </w:pPr>
      <w:r w:rsidRPr="00A64648">
        <w:rPr>
          <w:b w:val="0"/>
        </w:rPr>
        <w:t>fromInternalTime: 1363946457s    16055000ns -&gt; 1363946457s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8</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8</w:t>
      </w:r>
    </w:p>
    <w:p w:rsidR="009E13E1" w:rsidRPr="00A64648" w:rsidRDefault="009E13E1" w:rsidP="009E13E1">
      <w:pPr>
        <w:pStyle w:val="CodeListing"/>
        <w:rPr>
          <w:b w:val="0"/>
        </w:rPr>
      </w:pPr>
      <w:r w:rsidRPr="00A64648">
        <w:rPr>
          <w:b w:val="0"/>
        </w:rPr>
        <w:t xml:space="preserve">   time 1363946457s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1363946460s    15625000ns -&gt; 1363946460s    15625000ns</w:t>
      </w:r>
    </w:p>
    <w:p w:rsidR="009E13E1" w:rsidRPr="00A64648" w:rsidRDefault="009E13E1" w:rsidP="009E13E1">
      <w:pPr>
        <w:pStyle w:val="CodeListing"/>
        <w:rPr>
          <w:b w:val="0"/>
        </w:rPr>
      </w:pPr>
      <w:r w:rsidRPr="00A64648">
        <w:rPr>
          <w:b w:val="0"/>
        </w:rPr>
        <w:lastRenderedPageBreak/>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9</w:t>
      </w:r>
    </w:p>
    <w:p w:rsidR="009E13E1" w:rsidRPr="00A64648" w:rsidRDefault="009E13E1" w:rsidP="009E13E1">
      <w:pPr>
        <w:pStyle w:val="CodeListing"/>
        <w:rPr>
          <w:b w:val="0"/>
        </w:rPr>
      </w:pPr>
      <w:r w:rsidRPr="00A64648">
        <w:rPr>
          <w:b w:val="0"/>
        </w:rPr>
        <w:t xml:space="preserve">   time 1363946460s 15625000ns</w:t>
      </w:r>
    </w:p>
    <w:p w:rsidR="009E13E1" w:rsidRPr="00A64648" w:rsidRDefault="009E13E1" w:rsidP="009E13E1">
      <w:pPr>
        <w:pStyle w:val="CodeListing"/>
        <w:rPr>
          <w:b w:val="0"/>
        </w:rPr>
      </w:pPr>
      <w:r w:rsidRPr="00A64648">
        <w:rPr>
          <w:b w:val="0"/>
        </w:rPr>
        <w:t>fromInternalTime: 1363946460s    16055000ns -&gt; 1363946460s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9</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9</w:t>
      </w:r>
    </w:p>
    <w:p w:rsidR="009E13E1" w:rsidRPr="00A64648" w:rsidRDefault="009E13E1" w:rsidP="009E13E1">
      <w:pPr>
        <w:pStyle w:val="CodeListing"/>
        <w:rPr>
          <w:b w:val="0"/>
        </w:rPr>
      </w:pPr>
      <w:r w:rsidRPr="00A64648">
        <w:rPr>
          <w:b w:val="0"/>
        </w:rPr>
        <w:t xml:space="preserve">   time 1363946460s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1363946463s    15625000ns -&gt; 1363946463s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10</w:t>
      </w:r>
    </w:p>
    <w:p w:rsidR="009E13E1" w:rsidRPr="00A64648" w:rsidRDefault="009E13E1" w:rsidP="009E13E1">
      <w:pPr>
        <w:pStyle w:val="CodeListing"/>
        <w:rPr>
          <w:b w:val="0"/>
        </w:rPr>
      </w:pPr>
      <w:r w:rsidRPr="00A64648">
        <w:rPr>
          <w:b w:val="0"/>
        </w:rPr>
        <w:t xml:space="preserve">   time 1363946463s 15625000ns</w:t>
      </w:r>
    </w:p>
    <w:p w:rsidR="009E13E1" w:rsidRPr="00A64648" w:rsidRDefault="009E13E1" w:rsidP="009E13E1">
      <w:pPr>
        <w:pStyle w:val="CodeListing"/>
        <w:rPr>
          <w:b w:val="0"/>
        </w:rPr>
      </w:pPr>
      <w:r w:rsidRPr="00A64648">
        <w:rPr>
          <w:b w:val="0"/>
        </w:rPr>
        <w:t>fromInternalTime: 1363946463s    16055000ns -&gt; 1363946463s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lastRenderedPageBreak/>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10</w:t>
      </w:r>
    </w:p>
    <w:p w:rsidR="009E13E1" w:rsidRPr="00A64648" w:rsidRDefault="009E13E1" w:rsidP="009E13E1">
      <w:pPr>
        <w:pStyle w:val="CodeListing"/>
        <w:rPr>
          <w:b w:val="0"/>
        </w:rPr>
      </w:pPr>
      <w:r w:rsidRPr="00A64648">
        <w:rPr>
          <w:b w:val="0"/>
        </w:rPr>
        <w:t>msgUnpackHeader: control 2</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2</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10</w:t>
      </w:r>
    </w:p>
    <w:p w:rsidR="009E13E1" w:rsidRPr="00A64648" w:rsidRDefault="009E13E1" w:rsidP="009E13E1">
      <w:pPr>
        <w:pStyle w:val="CodeListing"/>
        <w:rPr>
          <w:b w:val="0"/>
        </w:rPr>
      </w:pPr>
      <w:r w:rsidRPr="00A64648">
        <w:rPr>
          <w:b w:val="0"/>
        </w:rPr>
        <w:t xml:space="preserve">   time 1363946463s 15625000ns</w:t>
      </w:r>
    </w:p>
    <w:p w:rsidR="009E13E1" w:rsidRPr="00A64648" w:rsidRDefault="009E13E1" w:rsidP="009E13E1">
      <w:pPr>
        <w:pStyle w:val="CodeListing"/>
        <w:rPr>
          <w:b w:val="0"/>
        </w:rPr>
      </w:pPr>
      <w:r w:rsidRPr="00A64648">
        <w:rPr>
          <w:b w:val="0"/>
        </w:rPr>
        <w:t>handleFollowUp: disreguard</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w:t>
      </w:r>
    </w:p>
    <w:p w:rsidR="009E13E1" w:rsidRPr="00A64648" w:rsidRDefault="009E13E1" w:rsidP="009E13E1">
      <w:pPr>
        <w:pStyle w:val="CodeListing"/>
        <w:rPr>
          <w:b w:val="0"/>
        </w:rPr>
      </w:pPr>
      <w:r w:rsidRPr="00A64648">
        <w:rPr>
          <w:b w:val="0"/>
        </w:rPr>
        <w:t xml:space="preserve">   time 1363946463s 15625000ns</w:t>
      </w:r>
    </w:p>
    <w:p w:rsidR="009E13E1" w:rsidRPr="00A64648" w:rsidRDefault="009E13E1" w:rsidP="009E13E1">
      <w:pPr>
        <w:pStyle w:val="CodeListing"/>
        <w:rPr>
          <w:b w:val="0"/>
        </w:rPr>
      </w:pPr>
      <w:r w:rsidRPr="00A64648">
        <w:rPr>
          <w:b w:val="0"/>
        </w:rPr>
        <w:t>updateForeign</w:t>
      </w:r>
      <w:r>
        <w:rPr>
          <w:b w:val="0"/>
        </w:rPr>
        <w:t xml:space="preserve"> </w:t>
      </w:r>
      <w:r w:rsidRPr="00307517">
        <w:t>- BF518 has booted up, notices that PC has inferior clock and announces itself</w:t>
      </w:r>
    </w:p>
    <w:p w:rsidR="009E13E1" w:rsidRPr="00A64648" w:rsidRDefault="009E13E1" w:rsidP="009E13E1">
      <w:pPr>
        <w:pStyle w:val="CodeListing"/>
        <w:rPr>
          <w:b w:val="0"/>
        </w:rPr>
      </w:pPr>
      <w:r w:rsidRPr="00A64648">
        <w:rPr>
          <w:b w:val="0"/>
        </w:rPr>
        <w:t>updateForeign: new record (0,1) 1 1 00:e6:56:78:90:00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w:t>
      </w:r>
    </w:p>
    <w:p w:rsidR="009E13E1" w:rsidRPr="00A64648" w:rsidRDefault="009E13E1" w:rsidP="009E13E1">
      <w:pPr>
        <w:pStyle w:val="CodeListing"/>
        <w:rPr>
          <w:b w:val="0"/>
        </w:rPr>
      </w:pPr>
      <w:r w:rsidRPr="00A64648">
        <w:rPr>
          <w:b w:val="0"/>
        </w:rPr>
        <w:t>msgUnpackSync: originTimestamp.nanoseconds 621956360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timerStart: set timer 0 to 20</w:t>
      </w:r>
    </w:p>
    <w:p w:rsidR="009E13E1" w:rsidRDefault="009E13E1" w:rsidP="009E13E1">
      <w:pPr>
        <w:pStyle w:val="CodeListing"/>
      </w:pPr>
      <w:r w:rsidRPr="00A64648">
        <w:rPr>
          <w:b w:val="0"/>
        </w:rPr>
        <w:lastRenderedPageBreak/>
        <w:t>state PTP_SLAVE</w:t>
      </w:r>
      <w:r>
        <w:rPr>
          <w:b w:val="0"/>
        </w:rPr>
        <w:tab/>
      </w:r>
      <w:r w:rsidRPr="00307517">
        <w:t>- PC realizes that BF518 has better clock and becomes PTP_SLAVE</w:t>
      </w:r>
    </w:p>
    <w:p w:rsidR="009E13E1" w:rsidRPr="00426738" w:rsidRDefault="009E13E1" w:rsidP="009E13E1">
      <w:pPr>
        <w:pStyle w:val="CodeListing"/>
      </w:pPr>
      <w:r>
        <w:t>PC begins to receive clock from the BF518 PTP master and starts to adjust its own clock to it.</w:t>
      </w:r>
    </w:p>
    <w:p w:rsidR="009E13E1" w:rsidRPr="00A64648" w:rsidRDefault="009E13E1" w:rsidP="009E13E1">
      <w:pPr>
        <w:pStyle w:val="CodeListing"/>
        <w:rPr>
          <w:b w:val="0"/>
        </w:rPr>
      </w:pPr>
      <w:r w:rsidRPr="00A64648">
        <w:rPr>
          <w:b w:val="0"/>
        </w:rPr>
        <w:t>initClock</w:t>
      </w:r>
    </w:p>
    <w:p w:rsidR="009E13E1" w:rsidRPr="00A64648" w:rsidRDefault="009E13E1" w:rsidP="009E13E1">
      <w:pPr>
        <w:pStyle w:val="CodeListing"/>
        <w:rPr>
          <w:b w:val="0"/>
        </w:rPr>
      </w:pPr>
      <w:r w:rsidRPr="00A64648">
        <w:rPr>
          <w:b w:val="0"/>
        </w:rPr>
        <w:t>adj:               0s</w:t>
      </w:r>
    </w:p>
    <w:p w:rsidR="009E13E1" w:rsidRPr="00A64648" w:rsidRDefault="009E13E1" w:rsidP="009E13E1">
      <w:pPr>
        <w:pStyle w:val="CodeListing"/>
        <w:rPr>
          <w:b w:val="0"/>
        </w:rPr>
      </w:pPr>
      <w:r w:rsidRPr="00A64648">
        <w:rPr>
          <w:b w:val="0"/>
        </w:rPr>
        <w:t>Q = 0, R = 5</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2</w:t>
      </w:r>
    </w:p>
    <w:p w:rsidR="009E13E1" w:rsidRPr="00A64648" w:rsidRDefault="009E13E1" w:rsidP="009E13E1">
      <w:pPr>
        <w:pStyle w:val="CodeListing"/>
        <w:rPr>
          <w:b w:val="0"/>
        </w:rPr>
      </w:pPr>
      <w:r w:rsidRPr="00A64648">
        <w:rPr>
          <w:b w:val="0"/>
        </w:rPr>
        <w:t xml:space="preserve">   time 1363946466s 46875000ns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594EEC" w:rsidRDefault="009E13E1" w:rsidP="009E13E1">
      <w:pPr>
        <w:pStyle w:val="CodeListing"/>
      </w:pPr>
      <w:r w:rsidRPr="00594EEC">
        <w:t>msgUnpackSync: originTimestamp.seconds 7</w:t>
      </w:r>
    </w:p>
    <w:p w:rsidR="009E13E1" w:rsidRPr="00594EEC" w:rsidRDefault="009E13E1" w:rsidP="009E13E1">
      <w:pPr>
        <w:pStyle w:val="CodeListing"/>
      </w:pPr>
      <w:r w:rsidRPr="00594EEC">
        <w:t>msgUnpackSync: originTimestamp.nanoseconds 645079440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lastRenderedPageBreak/>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7</w:t>
      </w:r>
    </w:p>
    <w:p w:rsidR="009E13E1" w:rsidRPr="00A64648" w:rsidRDefault="009E13E1" w:rsidP="009E13E1">
      <w:pPr>
        <w:pStyle w:val="CodeListing"/>
        <w:rPr>
          <w:b w:val="0"/>
        </w:rPr>
      </w:pPr>
      <w:r w:rsidRPr="00A64648">
        <w:rPr>
          <w:b w:val="0"/>
        </w:rPr>
        <w:t>msgUnpackSync: originTimestamp.nanoseconds 645079440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3</w:t>
      </w:r>
    </w:p>
    <w:p w:rsidR="009E13E1" w:rsidRPr="00A64648" w:rsidRDefault="009E13E1" w:rsidP="009E13E1">
      <w:pPr>
        <w:pStyle w:val="CodeListing"/>
        <w:rPr>
          <w:b w:val="0"/>
        </w:rPr>
      </w:pPr>
      <w:r w:rsidRPr="00A64648">
        <w:rPr>
          <w:b w:val="0"/>
        </w:rPr>
        <w:t xml:space="preserve">   time 1363946469s 78125000ns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594EEC" w:rsidRDefault="009E13E1" w:rsidP="009E13E1">
      <w:pPr>
        <w:pStyle w:val="CodeListing"/>
      </w:pPr>
      <w:r w:rsidRPr="00594EEC">
        <w:t>msgUnpackSync: originTimestamp.seconds 10</w:t>
      </w:r>
    </w:p>
    <w:p w:rsidR="009E13E1" w:rsidRPr="00594EEC" w:rsidRDefault="009E13E1" w:rsidP="009E13E1">
      <w:pPr>
        <w:pStyle w:val="CodeListing"/>
      </w:pPr>
      <w:r w:rsidRPr="00594EEC">
        <w:t>msgUnpackSync: originTimestamp.nanoseconds 667979660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lastRenderedPageBreak/>
        <w:t>msgUnpackSync: grandmasterPortId 0</w:t>
      </w:r>
    </w:p>
    <w:p w:rsidR="009E13E1" w:rsidRPr="00A64648" w:rsidRDefault="009E13E1" w:rsidP="009E13E1">
      <w:pPr>
        <w:pStyle w:val="CodeListing"/>
        <w:rPr>
          <w:b w:val="0"/>
        </w:rPr>
      </w:pPr>
      <w:r w:rsidRPr="00A64648">
        <w:rPr>
          <w:b w:val="0"/>
        </w:rPr>
        <w:t>msgUnpackSync: grandmasterSequenceId 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10</w:t>
      </w:r>
    </w:p>
    <w:p w:rsidR="009E13E1" w:rsidRPr="00A64648" w:rsidRDefault="009E13E1" w:rsidP="009E13E1">
      <w:pPr>
        <w:pStyle w:val="CodeListing"/>
        <w:rPr>
          <w:b w:val="0"/>
        </w:rPr>
      </w:pPr>
      <w:r w:rsidRPr="00A64648">
        <w:rPr>
          <w:b w:val="0"/>
        </w:rPr>
        <w:t>msgUnpackSync: originTimestamp.nanoseconds 667979660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lastRenderedPageBreak/>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4</w:t>
      </w:r>
    </w:p>
    <w:p w:rsidR="009E13E1" w:rsidRPr="00A64648" w:rsidRDefault="009E13E1" w:rsidP="009E13E1">
      <w:pPr>
        <w:pStyle w:val="CodeListing"/>
        <w:rPr>
          <w:b w:val="0"/>
        </w:rPr>
      </w:pPr>
      <w:r w:rsidRPr="00A64648">
        <w:rPr>
          <w:b w:val="0"/>
        </w:rPr>
        <w:t xml:space="preserve">   time 1363946472s 109375000ns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594EEC" w:rsidRDefault="009E13E1" w:rsidP="009E13E1">
      <w:pPr>
        <w:pStyle w:val="CodeListing"/>
      </w:pPr>
      <w:r w:rsidRPr="00594EEC">
        <w:t>msgUnpackSync: originTimestamp.seconds 13</w:t>
      </w:r>
    </w:p>
    <w:p w:rsidR="009E13E1" w:rsidRPr="00594EEC" w:rsidRDefault="009E13E1" w:rsidP="009E13E1">
      <w:pPr>
        <w:pStyle w:val="CodeListing"/>
      </w:pPr>
      <w:r w:rsidRPr="00594EEC">
        <w:t>msgUnpackSync: originTimestamp.nanoseconds 690979520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4</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13</w:t>
      </w:r>
    </w:p>
    <w:p w:rsidR="009E13E1" w:rsidRPr="00A64648" w:rsidRDefault="009E13E1" w:rsidP="009E13E1">
      <w:pPr>
        <w:pStyle w:val="CodeListing"/>
        <w:rPr>
          <w:b w:val="0"/>
        </w:rPr>
      </w:pPr>
      <w:r w:rsidRPr="00A64648">
        <w:rPr>
          <w:b w:val="0"/>
        </w:rPr>
        <w:t>msgUnpackSync: originTimestamp.nanoseconds 690979520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4</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lastRenderedPageBreak/>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5</w:t>
      </w:r>
    </w:p>
    <w:p w:rsidR="009E13E1" w:rsidRPr="00A64648" w:rsidRDefault="009E13E1" w:rsidP="009E13E1">
      <w:pPr>
        <w:pStyle w:val="CodeListing"/>
        <w:rPr>
          <w:b w:val="0"/>
        </w:rPr>
      </w:pPr>
      <w:r w:rsidRPr="00A64648">
        <w:rPr>
          <w:b w:val="0"/>
        </w:rPr>
        <w:t xml:space="preserve">   time 1363946475s 125000000ns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16</w:t>
      </w:r>
    </w:p>
    <w:p w:rsidR="009E13E1" w:rsidRPr="00A64648" w:rsidRDefault="009E13E1" w:rsidP="009E13E1">
      <w:pPr>
        <w:pStyle w:val="CodeListing"/>
        <w:rPr>
          <w:b w:val="0"/>
        </w:rPr>
      </w:pPr>
      <w:r w:rsidRPr="00A64648">
        <w:rPr>
          <w:b w:val="0"/>
        </w:rPr>
        <w:t>msgUnpackSync: originTimestamp.nanoseconds 713879520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5</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lastRenderedPageBreak/>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16</w:t>
      </w:r>
    </w:p>
    <w:p w:rsidR="009E13E1" w:rsidRPr="00A64648" w:rsidRDefault="009E13E1" w:rsidP="009E13E1">
      <w:pPr>
        <w:pStyle w:val="CodeListing"/>
        <w:rPr>
          <w:b w:val="0"/>
        </w:rPr>
      </w:pPr>
      <w:r w:rsidRPr="00A64648">
        <w:rPr>
          <w:b w:val="0"/>
        </w:rPr>
        <w:t>msgUnpackSync: originTimestamp.nanoseconds 713879520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5</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6</w:t>
      </w:r>
    </w:p>
    <w:p w:rsidR="009E13E1" w:rsidRPr="00A64648" w:rsidRDefault="009E13E1" w:rsidP="009E13E1">
      <w:pPr>
        <w:pStyle w:val="CodeListing"/>
        <w:rPr>
          <w:b w:val="0"/>
        </w:rPr>
      </w:pPr>
      <w:r w:rsidRPr="00A64648">
        <w:rPr>
          <w:b w:val="0"/>
        </w:rPr>
        <w:t xml:space="preserve">   time 1363946478s 140625000ns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19</w:t>
      </w:r>
    </w:p>
    <w:p w:rsidR="009E13E1" w:rsidRPr="00A64648" w:rsidRDefault="009E13E1" w:rsidP="009E13E1">
      <w:pPr>
        <w:pStyle w:val="CodeListing"/>
        <w:rPr>
          <w:b w:val="0"/>
        </w:rPr>
      </w:pPr>
      <w:r w:rsidRPr="00A64648">
        <w:rPr>
          <w:b w:val="0"/>
        </w:rPr>
        <w:t>msgUnpackSync: originTimestamp.nanoseconds 736779700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lastRenderedPageBreak/>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6</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fromInternalTime: 1363946478s   140625000ns -&gt; 1363946478s   140625000ns</w:t>
      </w:r>
    </w:p>
    <w:p w:rsidR="009E13E1" w:rsidRPr="00A64648" w:rsidRDefault="009E13E1" w:rsidP="009E13E1">
      <w:pPr>
        <w:pStyle w:val="CodeListing"/>
        <w:rPr>
          <w:b w:val="0"/>
        </w:rPr>
      </w:pPr>
      <w:r w:rsidRPr="00A64648">
        <w:rPr>
          <w:b w:val="0"/>
        </w:rPr>
        <w:t>sent delay request message</w:t>
      </w:r>
    </w:p>
    <w:p w:rsidR="009E13E1" w:rsidRPr="00A64648" w:rsidRDefault="009E13E1" w:rsidP="009E13E1">
      <w:pPr>
        <w:pStyle w:val="CodeListing"/>
        <w:rPr>
          <w:b w:val="0"/>
        </w:rPr>
      </w:pPr>
      <w:r w:rsidRPr="00A64648">
        <w:rPr>
          <w:b w:val="0"/>
        </w:rPr>
        <w:t>Q = 0, R = 17</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19</w:t>
      </w:r>
    </w:p>
    <w:p w:rsidR="009E13E1" w:rsidRPr="00A64648" w:rsidRDefault="009E13E1" w:rsidP="009E13E1">
      <w:pPr>
        <w:pStyle w:val="CodeListing"/>
        <w:rPr>
          <w:b w:val="0"/>
        </w:rPr>
      </w:pPr>
      <w:r w:rsidRPr="00A64648">
        <w:rPr>
          <w:b w:val="0"/>
        </w:rPr>
        <w:t>msgUnpackSync: originTimestamp.nanoseconds 736779700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6</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11</w:t>
      </w:r>
    </w:p>
    <w:p w:rsidR="009E13E1" w:rsidRPr="00A64648" w:rsidRDefault="009E13E1" w:rsidP="009E13E1">
      <w:pPr>
        <w:pStyle w:val="CodeListing"/>
        <w:rPr>
          <w:b w:val="0"/>
        </w:rPr>
      </w:pPr>
      <w:r w:rsidRPr="00A64648">
        <w:rPr>
          <w:b w:val="0"/>
        </w:rPr>
        <w:lastRenderedPageBreak/>
        <w:t>msgUnpackHeader: control 1</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1</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11</w:t>
      </w:r>
    </w:p>
    <w:p w:rsidR="009E13E1" w:rsidRPr="00A64648" w:rsidRDefault="009E13E1" w:rsidP="009E13E1">
      <w:pPr>
        <w:pStyle w:val="CodeListing"/>
        <w:rPr>
          <w:b w:val="0"/>
        </w:rPr>
      </w:pPr>
      <w:r w:rsidRPr="00A64648">
        <w:rPr>
          <w:b w:val="0"/>
        </w:rPr>
        <w:t xml:space="preserve">   time 1363946478s 140625000ns</w:t>
      </w:r>
    </w:p>
    <w:p w:rsidR="009E13E1" w:rsidRPr="00A64648" w:rsidRDefault="009E13E1" w:rsidP="009E13E1">
      <w:pPr>
        <w:pStyle w:val="CodeListing"/>
        <w:rPr>
          <w:b w:val="0"/>
        </w:rPr>
      </w:pPr>
      <w:r w:rsidRPr="00A64648">
        <w:rPr>
          <w:b w:val="0"/>
        </w:rPr>
        <w:t>handleDelayReq: self</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w:t>
      </w:r>
    </w:p>
    <w:p w:rsidR="009E13E1" w:rsidRPr="00A64648" w:rsidRDefault="009E13E1" w:rsidP="009E13E1">
      <w:pPr>
        <w:pStyle w:val="CodeListing"/>
        <w:rPr>
          <w:b w:val="0"/>
        </w:rPr>
      </w:pPr>
      <w:r w:rsidRPr="00A64648">
        <w:rPr>
          <w:b w:val="0"/>
        </w:rPr>
        <w:t>msgUnpackHeader: control 3</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3</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w:t>
      </w:r>
    </w:p>
    <w:p w:rsidR="009E13E1" w:rsidRPr="00A64648" w:rsidRDefault="009E13E1" w:rsidP="009E13E1">
      <w:pPr>
        <w:pStyle w:val="CodeListing"/>
        <w:rPr>
          <w:b w:val="0"/>
        </w:rPr>
      </w:pPr>
      <w:r w:rsidRPr="00A64648">
        <w:rPr>
          <w:b w:val="0"/>
        </w:rPr>
        <w:t xml:space="preserve">   time 1363946478s 171875000ns</w:t>
      </w:r>
    </w:p>
    <w:p w:rsidR="009E13E1" w:rsidRPr="00A64648" w:rsidRDefault="009E13E1" w:rsidP="009E13E1">
      <w:pPr>
        <w:pStyle w:val="CodeListing"/>
        <w:rPr>
          <w:b w:val="0"/>
        </w:rPr>
      </w:pPr>
      <w:r w:rsidRPr="00A64648">
        <w:rPr>
          <w:b w:val="0"/>
        </w:rPr>
        <w:t>msgUnpackDelayResp: delayReceiptTimestamp.seconds 19</w:t>
      </w:r>
    </w:p>
    <w:p w:rsidR="009E13E1" w:rsidRPr="00A64648" w:rsidRDefault="009E13E1" w:rsidP="009E13E1">
      <w:pPr>
        <w:pStyle w:val="CodeListing"/>
        <w:rPr>
          <w:b w:val="0"/>
        </w:rPr>
      </w:pPr>
      <w:r w:rsidRPr="00A64648">
        <w:rPr>
          <w:b w:val="0"/>
        </w:rPr>
        <w:t>msgUnpackDelayResp: delayReceiptTimestamp.nanoseconds 745351745</w:t>
      </w:r>
    </w:p>
    <w:p w:rsidR="009E13E1" w:rsidRPr="00A64648" w:rsidRDefault="009E13E1" w:rsidP="009E13E1">
      <w:pPr>
        <w:pStyle w:val="CodeListing"/>
        <w:rPr>
          <w:b w:val="0"/>
        </w:rPr>
      </w:pPr>
      <w:r w:rsidRPr="00A64648">
        <w:rPr>
          <w:b w:val="0"/>
        </w:rPr>
        <w:t>msgUnpackDelayResp: requestingSourceCommunicationTechnology 1</w:t>
      </w:r>
    </w:p>
    <w:p w:rsidR="009E13E1" w:rsidRPr="00A64648" w:rsidRDefault="009E13E1" w:rsidP="009E13E1">
      <w:pPr>
        <w:pStyle w:val="CodeListing"/>
        <w:rPr>
          <w:b w:val="0"/>
        </w:rPr>
      </w:pPr>
      <w:r w:rsidRPr="00A64648">
        <w:rPr>
          <w:b w:val="0"/>
        </w:rPr>
        <w:t>msgUnpackDelayResp: requestingSourceUuid 70:f1:a1:20:b3:4c</w:t>
      </w:r>
    </w:p>
    <w:p w:rsidR="009E13E1" w:rsidRPr="00A64648" w:rsidRDefault="009E13E1" w:rsidP="009E13E1">
      <w:pPr>
        <w:pStyle w:val="CodeListing"/>
        <w:rPr>
          <w:b w:val="0"/>
        </w:rPr>
      </w:pPr>
      <w:r w:rsidRPr="00A64648">
        <w:rPr>
          <w:b w:val="0"/>
        </w:rPr>
        <w:t>msgUnpackDelayResp: requestingSourcePortId 1</w:t>
      </w:r>
    </w:p>
    <w:p w:rsidR="009E13E1" w:rsidRPr="00A64648" w:rsidRDefault="009E13E1" w:rsidP="009E13E1">
      <w:pPr>
        <w:pStyle w:val="CodeListing"/>
        <w:rPr>
          <w:b w:val="0"/>
        </w:rPr>
      </w:pPr>
      <w:r w:rsidRPr="00A64648">
        <w:rPr>
          <w:b w:val="0"/>
        </w:rPr>
        <w:t>msgUnpackDelayResp: requestingSourceSequenceId 11</w:t>
      </w:r>
    </w:p>
    <w:p w:rsidR="009E13E1" w:rsidRPr="00A64648" w:rsidRDefault="009E13E1" w:rsidP="009E13E1">
      <w:pPr>
        <w:pStyle w:val="CodeListing"/>
        <w:rPr>
          <w:b w:val="0"/>
        </w:rPr>
      </w:pPr>
      <w:r w:rsidRPr="00A64648">
        <w:rPr>
          <w:b w:val="0"/>
        </w:rPr>
        <w:t>toInternalTime:         19s   745351745ns &lt;-         19s   745351745ns</w:t>
      </w:r>
    </w:p>
    <w:p w:rsidR="009E13E1" w:rsidRPr="00A64648" w:rsidRDefault="009E13E1" w:rsidP="009E13E1">
      <w:pPr>
        <w:pStyle w:val="CodeListing"/>
        <w:rPr>
          <w:b w:val="0"/>
        </w:rPr>
      </w:pPr>
      <w:r w:rsidRPr="00A64648">
        <w:rPr>
          <w:b w:val="0"/>
        </w:rPr>
        <w:t>updateDelay</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7</w:t>
      </w:r>
    </w:p>
    <w:p w:rsidR="009E13E1" w:rsidRPr="00A64648" w:rsidRDefault="009E13E1" w:rsidP="009E13E1">
      <w:pPr>
        <w:pStyle w:val="CodeListing"/>
        <w:rPr>
          <w:b w:val="0"/>
        </w:rPr>
      </w:pPr>
      <w:r w:rsidRPr="00A64648">
        <w:rPr>
          <w:b w:val="0"/>
        </w:rPr>
        <w:t xml:space="preserve">   time 1363946481s 187500000ns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22</w:t>
      </w:r>
    </w:p>
    <w:p w:rsidR="009E13E1" w:rsidRPr="00A64648" w:rsidRDefault="009E13E1" w:rsidP="009E13E1">
      <w:pPr>
        <w:pStyle w:val="CodeListing"/>
        <w:rPr>
          <w:b w:val="0"/>
        </w:rPr>
      </w:pPr>
      <w:r w:rsidRPr="00A64648">
        <w:rPr>
          <w:b w:val="0"/>
        </w:rPr>
        <w:t>msgUnpackSync: originTimestamp.nanoseconds 775179680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lastRenderedPageBreak/>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7</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22</w:t>
      </w:r>
    </w:p>
    <w:p w:rsidR="009E13E1" w:rsidRPr="00A64648" w:rsidRDefault="009E13E1" w:rsidP="009E13E1">
      <w:pPr>
        <w:pStyle w:val="CodeListing"/>
        <w:rPr>
          <w:b w:val="0"/>
        </w:rPr>
      </w:pPr>
      <w:r w:rsidRPr="00A64648">
        <w:rPr>
          <w:b w:val="0"/>
        </w:rPr>
        <w:t>msgUnpackSync: originTimestamp.nanoseconds 775179680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7</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lastRenderedPageBreak/>
        <w:t>msgUnpackHeader: sequenceId 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8</w:t>
      </w:r>
    </w:p>
    <w:p w:rsidR="009E13E1" w:rsidRPr="00A64648" w:rsidRDefault="009E13E1" w:rsidP="009E13E1">
      <w:pPr>
        <w:pStyle w:val="CodeListing"/>
        <w:rPr>
          <w:b w:val="0"/>
        </w:rPr>
      </w:pPr>
      <w:r w:rsidRPr="00A64648">
        <w:rPr>
          <w:b w:val="0"/>
        </w:rPr>
        <w:t xml:space="preserve">   time 1363946484s 203125000ns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25</w:t>
      </w:r>
    </w:p>
    <w:p w:rsidR="009E13E1" w:rsidRPr="00A64648" w:rsidRDefault="009E13E1" w:rsidP="009E13E1">
      <w:pPr>
        <w:pStyle w:val="CodeListing"/>
        <w:rPr>
          <w:b w:val="0"/>
        </w:rPr>
      </w:pPr>
      <w:r w:rsidRPr="00A64648">
        <w:rPr>
          <w:b w:val="0"/>
        </w:rPr>
        <w:t>msgUnpackSync: originTimestamp.nanoseconds 798179580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8</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25</w:t>
      </w:r>
    </w:p>
    <w:p w:rsidR="009E13E1" w:rsidRPr="00A64648" w:rsidRDefault="009E13E1" w:rsidP="009E13E1">
      <w:pPr>
        <w:pStyle w:val="CodeListing"/>
        <w:rPr>
          <w:b w:val="0"/>
        </w:rPr>
      </w:pPr>
      <w:r w:rsidRPr="00A64648">
        <w:rPr>
          <w:b w:val="0"/>
        </w:rPr>
        <w:t>msgUnpackSync: originTimestamp.nanoseconds 798179580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8</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lastRenderedPageBreak/>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9</w:t>
      </w:r>
    </w:p>
    <w:p w:rsidR="009E13E1" w:rsidRPr="00A64648" w:rsidRDefault="009E13E1" w:rsidP="009E13E1">
      <w:pPr>
        <w:pStyle w:val="CodeListing"/>
        <w:rPr>
          <w:b w:val="0"/>
        </w:rPr>
      </w:pPr>
      <w:r w:rsidRPr="00A64648">
        <w:rPr>
          <w:b w:val="0"/>
        </w:rPr>
        <w:t xml:space="preserve">   time 1363946487s 234375000ns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28</w:t>
      </w:r>
    </w:p>
    <w:p w:rsidR="009E13E1" w:rsidRPr="00A64648" w:rsidRDefault="009E13E1" w:rsidP="009E13E1">
      <w:pPr>
        <w:pStyle w:val="CodeListing"/>
        <w:rPr>
          <w:b w:val="0"/>
        </w:rPr>
      </w:pPr>
      <w:r w:rsidRPr="00A64648">
        <w:rPr>
          <w:b w:val="0"/>
        </w:rPr>
        <w:t>msgUnpackSync: originTimestamp.nanoseconds 821079760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9</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lastRenderedPageBreak/>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28</w:t>
      </w:r>
    </w:p>
    <w:p w:rsidR="009E13E1" w:rsidRPr="00A64648" w:rsidRDefault="009E13E1" w:rsidP="009E13E1">
      <w:pPr>
        <w:pStyle w:val="CodeListing"/>
        <w:rPr>
          <w:b w:val="0"/>
        </w:rPr>
      </w:pPr>
      <w:r w:rsidRPr="00A64648">
        <w:rPr>
          <w:b w:val="0"/>
        </w:rPr>
        <w:t>msgUnpackSync: originTimestamp.nanoseconds 821079760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9</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10</w:t>
      </w:r>
    </w:p>
    <w:p w:rsidR="009E13E1" w:rsidRPr="00A64648" w:rsidRDefault="009E13E1" w:rsidP="009E13E1">
      <w:pPr>
        <w:pStyle w:val="CodeListing"/>
        <w:rPr>
          <w:b w:val="0"/>
        </w:rPr>
      </w:pPr>
      <w:r w:rsidRPr="00A64648">
        <w:rPr>
          <w:b w:val="0"/>
        </w:rPr>
        <w:t xml:space="preserve">   time 1363946490s 265625000ns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31</w:t>
      </w:r>
    </w:p>
    <w:p w:rsidR="009E13E1" w:rsidRPr="00A64648" w:rsidRDefault="009E13E1" w:rsidP="009E13E1">
      <w:pPr>
        <w:pStyle w:val="CodeListing"/>
        <w:rPr>
          <w:b w:val="0"/>
        </w:rPr>
      </w:pPr>
      <w:r w:rsidRPr="00A64648">
        <w:rPr>
          <w:b w:val="0"/>
        </w:rPr>
        <w:t>msgUnpackSync: originTimestamp.nanoseconds 843979560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lastRenderedPageBreak/>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10</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31</w:t>
      </w:r>
    </w:p>
    <w:p w:rsidR="009E13E1" w:rsidRPr="00A64648" w:rsidRDefault="009E13E1" w:rsidP="009E13E1">
      <w:pPr>
        <w:pStyle w:val="CodeListing"/>
        <w:rPr>
          <w:b w:val="0"/>
        </w:rPr>
      </w:pPr>
      <w:r w:rsidRPr="00A64648">
        <w:rPr>
          <w:b w:val="0"/>
        </w:rPr>
        <w:t>msgUnpackSync: originTimestamp.nanoseconds 843979560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10</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lastRenderedPageBreak/>
        <w:t>msgUnpackHeader: sourcePortId 1</w:t>
      </w:r>
    </w:p>
    <w:p w:rsidR="009E13E1" w:rsidRPr="00A64648" w:rsidRDefault="009E13E1" w:rsidP="009E13E1">
      <w:pPr>
        <w:pStyle w:val="CodeListing"/>
        <w:rPr>
          <w:b w:val="0"/>
        </w:rPr>
      </w:pPr>
      <w:r w:rsidRPr="00A64648">
        <w:rPr>
          <w:b w:val="0"/>
        </w:rPr>
        <w:t>msgUnpackHeader: sequenceId 11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11</w:t>
      </w:r>
    </w:p>
    <w:p w:rsidR="009E13E1" w:rsidRPr="00A64648" w:rsidRDefault="009E13E1" w:rsidP="009E13E1">
      <w:pPr>
        <w:pStyle w:val="CodeListing"/>
        <w:rPr>
          <w:b w:val="0"/>
        </w:rPr>
      </w:pPr>
      <w:r w:rsidRPr="00A64648">
        <w:rPr>
          <w:b w:val="0"/>
        </w:rPr>
        <w:t xml:space="preserve">   time 1363946493s 312500000ns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34</w:t>
      </w:r>
    </w:p>
    <w:p w:rsidR="009E13E1" w:rsidRPr="00A64648" w:rsidRDefault="009E13E1" w:rsidP="009E13E1">
      <w:pPr>
        <w:pStyle w:val="CodeListing"/>
        <w:rPr>
          <w:b w:val="0"/>
        </w:rPr>
      </w:pPr>
      <w:r w:rsidRPr="00A64648">
        <w:rPr>
          <w:b w:val="0"/>
        </w:rPr>
        <w:t>msgUnpackSync: originTimestamp.nanoseconds 866979660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11</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34</w:t>
      </w:r>
    </w:p>
    <w:p w:rsidR="009E13E1" w:rsidRPr="00A64648" w:rsidRDefault="009E13E1" w:rsidP="009E13E1">
      <w:pPr>
        <w:pStyle w:val="CodeListing"/>
        <w:rPr>
          <w:b w:val="0"/>
        </w:rPr>
      </w:pPr>
      <w:r w:rsidRPr="00A64648">
        <w:rPr>
          <w:b w:val="0"/>
        </w:rPr>
        <w:t>msgUnpackSync: originTimestamp.nanoseconds 866979660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11</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lastRenderedPageBreak/>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12</w:t>
      </w:r>
    </w:p>
    <w:p w:rsidR="009E13E1" w:rsidRPr="00A64648" w:rsidRDefault="009E13E1" w:rsidP="009E13E1">
      <w:pPr>
        <w:pStyle w:val="CodeListing"/>
        <w:rPr>
          <w:b w:val="0"/>
        </w:rPr>
      </w:pPr>
      <w:r w:rsidRPr="00A64648">
        <w:rPr>
          <w:b w:val="0"/>
        </w:rPr>
        <w:t xml:space="preserve">   time 1363946496s 343750000ns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37</w:t>
      </w:r>
    </w:p>
    <w:p w:rsidR="009E13E1" w:rsidRPr="00A64648" w:rsidRDefault="009E13E1" w:rsidP="009E13E1">
      <w:pPr>
        <w:pStyle w:val="CodeListing"/>
        <w:rPr>
          <w:b w:val="0"/>
        </w:rPr>
      </w:pPr>
      <w:r w:rsidRPr="00A64648">
        <w:rPr>
          <w:b w:val="0"/>
        </w:rPr>
        <w:t>msgUnpackSync: originTimestamp.nanoseconds 889879640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lastRenderedPageBreak/>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37</w:t>
      </w:r>
    </w:p>
    <w:p w:rsidR="009E13E1" w:rsidRPr="00A64648" w:rsidRDefault="009E13E1" w:rsidP="009E13E1">
      <w:pPr>
        <w:pStyle w:val="CodeListing"/>
        <w:rPr>
          <w:b w:val="0"/>
        </w:rPr>
      </w:pPr>
      <w:r w:rsidRPr="00A64648">
        <w:rPr>
          <w:b w:val="0"/>
        </w:rPr>
        <w:t>msgUnpackSync: originTimestamp.nanoseconds 889879640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13</w:t>
      </w:r>
    </w:p>
    <w:p w:rsidR="009E13E1" w:rsidRPr="00A64648" w:rsidRDefault="009E13E1" w:rsidP="009E13E1">
      <w:pPr>
        <w:pStyle w:val="CodeListing"/>
        <w:rPr>
          <w:b w:val="0"/>
        </w:rPr>
      </w:pPr>
      <w:r w:rsidRPr="00A64648">
        <w:rPr>
          <w:b w:val="0"/>
        </w:rPr>
        <w:t xml:space="preserve">   time 1363946499s 390625000ns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40</w:t>
      </w:r>
    </w:p>
    <w:p w:rsidR="009E13E1" w:rsidRPr="00A64648" w:rsidRDefault="009E13E1" w:rsidP="009E13E1">
      <w:pPr>
        <w:pStyle w:val="CodeListing"/>
        <w:rPr>
          <w:b w:val="0"/>
        </w:rPr>
      </w:pPr>
      <w:r w:rsidRPr="00A64648">
        <w:rPr>
          <w:b w:val="0"/>
        </w:rPr>
        <w:t>msgUnpackSync: originTimestamp.nanoseconds 912779440</w:t>
      </w:r>
    </w:p>
    <w:p w:rsidR="009E13E1" w:rsidRPr="00A64648" w:rsidRDefault="009E13E1" w:rsidP="009E13E1">
      <w:pPr>
        <w:pStyle w:val="CodeListing"/>
        <w:rPr>
          <w:b w:val="0"/>
        </w:rPr>
      </w:pPr>
      <w:r w:rsidRPr="00A64648">
        <w:rPr>
          <w:b w:val="0"/>
        </w:rPr>
        <w:lastRenderedPageBreak/>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40</w:t>
      </w:r>
    </w:p>
    <w:p w:rsidR="009E13E1" w:rsidRPr="00A64648" w:rsidRDefault="009E13E1" w:rsidP="009E13E1">
      <w:pPr>
        <w:pStyle w:val="CodeListing"/>
        <w:rPr>
          <w:b w:val="0"/>
        </w:rPr>
      </w:pPr>
      <w:r w:rsidRPr="00A64648">
        <w:rPr>
          <w:b w:val="0"/>
        </w:rPr>
        <w:t>msgUnpackSync: originTimestamp.nanoseconds 912779440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lastRenderedPageBreak/>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14</w:t>
      </w:r>
    </w:p>
    <w:p w:rsidR="009E13E1" w:rsidRPr="00A64648" w:rsidRDefault="009E13E1" w:rsidP="009E13E1">
      <w:pPr>
        <w:pStyle w:val="CodeListing"/>
        <w:rPr>
          <w:b w:val="0"/>
        </w:rPr>
      </w:pPr>
      <w:r w:rsidRPr="00A64648">
        <w:rPr>
          <w:b w:val="0"/>
        </w:rPr>
        <w:t xml:space="preserve">   time 1363946502s 421875000ns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43</w:t>
      </w:r>
    </w:p>
    <w:p w:rsidR="009E13E1" w:rsidRPr="00A64648" w:rsidRDefault="009E13E1" w:rsidP="009E13E1">
      <w:pPr>
        <w:pStyle w:val="CodeListing"/>
        <w:rPr>
          <w:b w:val="0"/>
        </w:rPr>
      </w:pPr>
      <w:r w:rsidRPr="00A64648">
        <w:rPr>
          <w:b w:val="0"/>
        </w:rPr>
        <w:t>msgUnpackSync: originTimestamp.nanoseconds 935779640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14</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14</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43</w:t>
      </w:r>
    </w:p>
    <w:p w:rsidR="009E13E1" w:rsidRPr="00A64648" w:rsidRDefault="009E13E1" w:rsidP="009E13E1">
      <w:pPr>
        <w:pStyle w:val="CodeListing"/>
        <w:rPr>
          <w:b w:val="0"/>
        </w:rPr>
      </w:pPr>
      <w:r w:rsidRPr="00A64648">
        <w:rPr>
          <w:b w:val="0"/>
        </w:rPr>
        <w:t>msgUnpackSync: originTimestamp.nanoseconds 935779640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14</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lastRenderedPageBreak/>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15</w:t>
      </w:r>
    </w:p>
    <w:p w:rsidR="009E13E1" w:rsidRPr="00A64648" w:rsidRDefault="009E13E1" w:rsidP="009E13E1">
      <w:pPr>
        <w:pStyle w:val="CodeListing"/>
        <w:rPr>
          <w:b w:val="0"/>
        </w:rPr>
      </w:pPr>
      <w:r w:rsidRPr="00A64648">
        <w:rPr>
          <w:b w:val="0"/>
        </w:rPr>
        <w:t xml:space="preserve">   time 1363946505s 453125000ns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46</w:t>
      </w:r>
    </w:p>
    <w:p w:rsidR="009E13E1" w:rsidRPr="00A64648" w:rsidRDefault="009E13E1" w:rsidP="009E13E1">
      <w:pPr>
        <w:pStyle w:val="CodeListing"/>
        <w:rPr>
          <w:b w:val="0"/>
        </w:rPr>
      </w:pPr>
      <w:r w:rsidRPr="00A64648">
        <w:rPr>
          <w:b w:val="0"/>
        </w:rPr>
        <w:t>msgUnpackSync: originTimestamp.nanoseconds 958679620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15</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lastRenderedPageBreak/>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15</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46</w:t>
      </w:r>
    </w:p>
    <w:p w:rsidR="009E13E1" w:rsidRPr="00A64648" w:rsidRDefault="009E13E1" w:rsidP="009E13E1">
      <w:pPr>
        <w:pStyle w:val="CodeListing"/>
        <w:rPr>
          <w:b w:val="0"/>
        </w:rPr>
      </w:pPr>
      <w:r w:rsidRPr="00A64648">
        <w:rPr>
          <w:b w:val="0"/>
        </w:rPr>
        <w:t>msgUnpackSync: originTimestamp.nanoseconds 958679620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15</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16</w:t>
      </w:r>
    </w:p>
    <w:p w:rsidR="009E13E1" w:rsidRPr="00A64648" w:rsidRDefault="009E13E1" w:rsidP="009E13E1">
      <w:pPr>
        <w:pStyle w:val="CodeListing"/>
        <w:rPr>
          <w:b w:val="0"/>
        </w:rPr>
      </w:pPr>
      <w:r w:rsidRPr="00A64648">
        <w:rPr>
          <w:b w:val="0"/>
        </w:rPr>
        <w:t xml:space="preserve">   time 1363946508s 484375000ns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49</w:t>
      </w:r>
    </w:p>
    <w:p w:rsidR="009E13E1" w:rsidRPr="00A64648" w:rsidRDefault="009E13E1" w:rsidP="009E13E1">
      <w:pPr>
        <w:pStyle w:val="CodeListing"/>
        <w:rPr>
          <w:b w:val="0"/>
        </w:rPr>
      </w:pPr>
      <w:r w:rsidRPr="00A64648">
        <w:rPr>
          <w:b w:val="0"/>
        </w:rPr>
        <w:lastRenderedPageBreak/>
        <w:t>msgUnpackSync: originTimestamp.nanoseconds 981579680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16</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16</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49</w:t>
      </w:r>
    </w:p>
    <w:p w:rsidR="009E13E1" w:rsidRPr="00A64648" w:rsidRDefault="009E13E1" w:rsidP="009E13E1">
      <w:pPr>
        <w:pStyle w:val="CodeListing"/>
        <w:rPr>
          <w:b w:val="0"/>
        </w:rPr>
      </w:pPr>
      <w:r w:rsidRPr="00A64648">
        <w:rPr>
          <w:b w:val="0"/>
        </w:rPr>
        <w:t>msgUnpackSync: originTimestamp.nanoseconds 981579680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16</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lastRenderedPageBreak/>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17</w:t>
      </w:r>
    </w:p>
    <w:p w:rsidR="009E13E1" w:rsidRPr="00A64648" w:rsidRDefault="009E13E1" w:rsidP="009E13E1">
      <w:pPr>
        <w:pStyle w:val="CodeListing"/>
        <w:rPr>
          <w:b w:val="0"/>
        </w:rPr>
      </w:pPr>
      <w:r w:rsidRPr="00A64648">
        <w:rPr>
          <w:b w:val="0"/>
        </w:rPr>
        <w:t xml:space="preserve">   time 1363946511s 515625000ns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53</w:t>
      </w:r>
    </w:p>
    <w:p w:rsidR="009E13E1" w:rsidRPr="00A64648" w:rsidRDefault="009E13E1" w:rsidP="009E13E1">
      <w:pPr>
        <w:pStyle w:val="CodeListing"/>
        <w:rPr>
          <w:b w:val="0"/>
        </w:rPr>
      </w:pPr>
      <w:r w:rsidRPr="00A64648">
        <w:rPr>
          <w:b w:val="0"/>
        </w:rPr>
        <w:t>msgUnpackSync: originTimestamp.nanoseconds 4579520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17</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17</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53</w:t>
      </w:r>
    </w:p>
    <w:p w:rsidR="009E13E1" w:rsidRPr="00A64648" w:rsidRDefault="009E13E1" w:rsidP="009E13E1">
      <w:pPr>
        <w:pStyle w:val="CodeListing"/>
        <w:rPr>
          <w:b w:val="0"/>
        </w:rPr>
      </w:pPr>
      <w:r w:rsidRPr="00A64648">
        <w:rPr>
          <w:b w:val="0"/>
        </w:rPr>
        <w:t>msgUnpackSync: originTimestamp.nanoseconds 4579520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17</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lastRenderedPageBreak/>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18</w:t>
      </w:r>
    </w:p>
    <w:p w:rsidR="009E13E1" w:rsidRPr="00A64648" w:rsidRDefault="009E13E1" w:rsidP="009E13E1">
      <w:pPr>
        <w:pStyle w:val="CodeListing"/>
        <w:rPr>
          <w:b w:val="0"/>
        </w:rPr>
      </w:pPr>
      <w:r w:rsidRPr="00A64648">
        <w:rPr>
          <w:b w:val="0"/>
        </w:rPr>
        <w:t xml:space="preserve">   time 1363946514s 546875000ns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56</w:t>
      </w:r>
    </w:p>
    <w:p w:rsidR="009E13E1" w:rsidRPr="00A64648" w:rsidRDefault="009E13E1" w:rsidP="009E13E1">
      <w:pPr>
        <w:pStyle w:val="CodeListing"/>
        <w:rPr>
          <w:b w:val="0"/>
        </w:rPr>
      </w:pPr>
      <w:r w:rsidRPr="00A64648">
        <w:rPr>
          <w:b w:val="0"/>
        </w:rPr>
        <w:t>msgUnpackSync: originTimestamp.nanoseconds 27479680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18</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lastRenderedPageBreak/>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18</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56</w:t>
      </w:r>
    </w:p>
    <w:p w:rsidR="009E13E1" w:rsidRPr="00A64648" w:rsidRDefault="009E13E1" w:rsidP="009E13E1">
      <w:pPr>
        <w:pStyle w:val="CodeListing"/>
        <w:rPr>
          <w:b w:val="0"/>
        </w:rPr>
      </w:pPr>
      <w:r w:rsidRPr="00A64648">
        <w:rPr>
          <w:b w:val="0"/>
        </w:rPr>
        <w:t>msgUnpackSync: originTimestamp.nanoseconds 27479680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18</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19</w:t>
      </w:r>
    </w:p>
    <w:p w:rsidR="009E13E1" w:rsidRPr="00A64648" w:rsidRDefault="009E13E1" w:rsidP="009E13E1">
      <w:pPr>
        <w:pStyle w:val="CodeListing"/>
        <w:rPr>
          <w:b w:val="0"/>
        </w:rPr>
      </w:pPr>
      <w:r w:rsidRPr="00A64648">
        <w:rPr>
          <w:b w:val="0"/>
        </w:rPr>
        <w:t xml:space="preserve">   time 1363946517s 593750000ns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lastRenderedPageBreak/>
        <w:t>msgUnpackSync: originTimestamp.seconds 59</w:t>
      </w:r>
    </w:p>
    <w:p w:rsidR="009E13E1" w:rsidRPr="00A64648" w:rsidRDefault="009E13E1" w:rsidP="009E13E1">
      <w:pPr>
        <w:pStyle w:val="CodeListing"/>
        <w:rPr>
          <w:b w:val="0"/>
        </w:rPr>
      </w:pPr>
      <w:r w:rsidRPr="00A64648">
        <w:rPr>
          <w:b w:val="0"/>
        </w:rPr>
        <w:t>msgUnpackSync: originTimestamp.nanoseconds 50379700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19</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19</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59</w:t>
      </w:r>
    </w:p>
    <w:p w:rsidR="009E13E1" w:rsidRPr="00A64648" w:rsidRDefault="009E13E1" w:rsidP="009E13E1">
      <w:pPr>
        <w:pStyle w:val="CodeListing"/>
        <w:rPr>
          <w:b w:val="0"/>
        </w:rPr>
      </w:pPr>
      <w:r w:rsidRPr="00A64648">
        <w:rPr>
          <w:b w:val="0"/>
        </w:rPr>
        <w:t>msgUnpackSync: originTimestamp.nanoseconds 50379700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19</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lastRenderedPageBreak/>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20</w:t>
      </w:r>
    </w:p>
    <w:p w:rsidR="009E13E1" w:rsidRPr="00A64648" w:rsidRDefault="009E13E1" w:rsidP="009E13E1">
      <w:pPr>
        <w:pStyle w:val="CodeListing"/>
        <w:rPr>
          <w:b w:val="0"/>
        </w:rPr>
      </w:pPr>
      <w:r w:rsidRPr="00A64648">
        <w:rPr>
          <w:b w:val="0"/>
        </w:rPr>
        <w:t xml:space="preserve">   time 1363946520s 625000000ns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62</w:t>
      </w:r>
    </w:p>
    <w:p w:rsidR="009E13E1" w:rsidRPr="00A64648" w:rsidRDefault="009E13E1" w:rsidP="009E13E1">
      <w:pPr>
        <w:pStyle w:val="CodeListing"/>
        <w:rPr>
          <w:b w:val="0"/>
        </w:rPr>
      </w:pPr>
      <w:r w:rsidRPr="00A64648">
        <w:rPr>
          <w:b w:val="0"/>
        </w:rPr>
        <w:t>msgUnpackSync: originTimestamp.nanoseconds 73279520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20</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20</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62</w:t>
      </w:r>
    </w:p>
    <w:p w:rsidR="009E13E1" w:rsidRPr="00A64648" w:rsidRDefault="009E13E1" w:rsidP="009E13E1">
      <w:pPr>
        <w:pStyle w:val="CodeListing"/>
        <w:rPr>
          <w:b w:val="0"/>
        </w:rPr>
      </w:pPr>
      <w:r w:rsidRPr="00A64648">
        <w:rPr>
          <w:b w:val="0"/>
        </w:rPr>
        <w:t>msgUnpackSync: originTimestamp.nanoseconds 73279520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20</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lastRenderedPageBreak/>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21</w:t>
      </w:r>
    </w:p>
    <w:p w:rsidR="009E13E1" w:rsidRPr="00A64648" w:rsidRDefault="009E13E1" w:rsidP="009E13E1">
      <w:pPr>
        <w:pStyle w:val="CodeListing"/>
        <w:rPr>
          <w:b w:val="0"/>
        </w:rPr>
      </w:pPr>
      <w:r w:rsidRPr="00A64648">
        <w:rPr>
          <w:b w:val="0"/>
        </w:rPr>
        <w:t xml:space="preserve">   time 1363946523s 656250000ns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65</w:t>
      </w:r>
    </w:p>
    <w:p w:rsidR="009E13E1" w:rsidRPr="00A64648" w:rsidRDefault="009E13E1" w:rsidP="009E13E1">
      <w:pPr>
        <w:pStyle w:val="CodeListing"/>
        <w:rPr>
          <w:b w:val="0"/>
        </w:rPr>
      </w:pPr>
      <w:r w:rsidRPr="00A64648">
        <w:rPr>
          <w:b w:val="0"/>
        </w:rPr>
        <w:t>msgUnpackSync: originTimestamp.nanoseconds 96279640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21</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lastRenderedPageBreak/>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21</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65</w:t>
      </w:r>
    </w:p>
    <w:p w:rsidR="009E13E1" w:rsidRPr="00A64648" w:rsidRDefault="009E13E1" w:rsidP="009E13E1">
      <w:pPr>
        <w:pStyle w:val="CodeListing"/>
        <w:rPr>
          <w:b w:val="0"/>
        </w:rPr>
      </w:pPr>
      <w:r w:rsidRPr="00A64648">
        <w:rPr>
          <w:b w:val="0"/>
        </w:rPr>
        <w:t>msgUnpackSync: originTimestamp.nanoseconds 96279640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21</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22</w:t>
      </w:r>
    </w:p>
    <w:p w:rsidR="009E13E1" w:rsidRPr="00A64648" w:rsidRDefault="009E13E1" w:rsidP="009E13E1">
      <w:pPr>
        <w:pStyle w:val="CodeListing"/>
        <w:rPr>
          <w:b w:val="0"/>
        </w:rPr>
      </w:pPr>
      <w:r w:rsidRPr="00A64648">
        <w:rPr>
          <w:b w:val="0"/>
        </w:rPr>
        <w:t xml:space="preserve">   time 1363946526s 687500000ns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lastRenderedPageBreak/>
        <w:t>msgUnpackHeader: flags 00 08</w:t>
      </w:r>
    </w:p>
    <w:p w:rsidR="009E13E1" w:rsidRPr="00A64648" w:rsidRDefault="009E13E1" w:rsidP="009E13E1">
      <w:pPr>
        <w:pStyle w:val="CodeListing"/>
        <w:rPr>
          <w:b w:val="0"/>
        </w:rPr>
      </w:pPr>
      <w:r w:rsidRPr="00A64648">
        <w:rPr>
          <w:b w:val="0"/>
        </w:rPr>
        <w:t>msgUnpackSync: originTimestamp.seconds 68</w:t>
      </w:r>
    </w:p>
    <w:p w:rsidR="009E13E1" w:rsidRPr="00A64648" w:rsidRDefault="009E13E1" w:rsidP="009E13E1">
      <w:pPr>
        <w:pStyle w:val="CodeListing"/>
        <w:rPr>
          <w:b w:val="0"/>
        </w:rPr>
      </w:pPr>
      <w:r w:rsidRPr="00A64648">
        <w:rPr>
          <w:b w:val="0"/>
        </w:rPr>
        <w:t>msgUnpackSync: originTimestamp.nanoseconds 119179700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22</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68</w:t>
      </w:r>
    </w:p>
    <w:p w:rsidR="009E13E1" w:rsidRPr="00A64648" w:rsidRDefault="009E13E1" w:rsidP="009E13E1">
      <w:pPr>
        <w:pStyle w:val="CodeListing"/>
        <w:rPr>
          <w:b w:val="0"/>
        </w:rPr>
      </w:pPr>
      <w:r w:rsidRPr="00A64648">
        <w:rPr>
          <w:b w:val="0"/>
        </w:rPr>
        <w:t>msgUnpackSync: originTimestamp.nanoseconds 119179700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22</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no 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lastRenderedPageBreak/>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0</w:t>
      </w:r>
    </w:p>
    <w:p w:rsidR="009E13E1" w:rsidRPr="00A64648" w:rsidRDefault="009E13E1" w:rsidP="009E13E1">
      <w:pPr>
        <w:pStyle w:val="CodeListing"/>
        <w:rPr>
          <w:b w:val="0"/>
        </w:rPr>
      </w:pPr>
      <w:r w:rsidRPr="00A64648">
        <w:rPr>
          <w:b w:val="0"/>
        </w:rPr>
        <w:t xml:space="preserve">   uuid 00:e6:56:78:90:00</w:t>
      </w:r>
    </w:p>
    <w:p w:rsidR="009E13E1" w:rsidRPr="00A64648" w:rsidRDefault="009E13E1" w:rsidP="009E13E1">
      <w:pPr>
        <w:pStyle w:val="CodeListing"/>
        <w:rPr>
          <w:b w:val="0"/>
        </w:rPr>
      </w:pPr>
      <w:r w:rsidRPr="00A64648">
        <w:rPr>
          <w:b w:val="0"/>
        </w:rPr>
        <w:t xml:space="preserve">   sequence 23</w:t>
      </w:r>
    </w:p>
    <w:p w:rsidR="009E13E1" w:rsidRPr="00A64648" w:rsidRDefault="009E13E1" w:rsidP="009E13E1">
      <w:pPr>
        <w:pStyle w:val="CodeListing"/>
        <w:rPr>
          <w:b w:val="0"/>
        </w:rPr>
      </w:pPr>
      <w:r w:rsidRPr="00A64648">
        <w:rPr>
          <w:b w:val="0"/>
        </w:rPr>
        <w:t xml:space="preserve">   time 1363946529s 718750000ns</w:t>
      </w:r>
    </w:p>
    <w:p w:rsidR="009E13E1" w:rsidRPr="00A64648" w:rsidRDefault="009E13E1" w:rsidP="009E13E1">
      <w:pPr>
        <w:pStyle w:val="CodeListing"/>
        <w:rPr>
          <w:b w:val="0"/>
        </w:rPr>
      </w:pPr>
      <w:r w:rsidRPr="00A64648">
        <w:rPr>
          <w:b w:val="0"/>
        </w:rPr>
        <w:t>handleSync: looking for uuid 00:e6:56:78:90:00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71</w:t>
      </w:r>
    </w:p>
    <w:p w:rsidR="009E13E1" w:rsidRPr="00A64648" w:rsidRDefault="009E13E1" w:rsidP="009E13E1">
      <w:pPr>
        <w:pStyle w:val="CodeListing"/>
        <w:rPr>
          <w:b w:val="0"/>
        </w:rPr>
      </w:pPr>
      <w:r w:rsidRPr="00A64648">
        <w:rPr>
          <w:b w:val="0"/>
        </w:rPr>
        <w:t>msgUnpackSync: originTimestamp.nanoseconds 142079500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t>msgUnpackSync: grandmasterSequenceId 23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fromInternalTime: 1363946529s   718750000ns -&gt; 1363946529s   718750000ns</w:t>
      </w:r>
    </w:p>
    <w:p w:rsidR="009E13E1" w:rsidRPr="00A64648" w:rsidRDefault="009E13E1" w:rsidP="009E13E1">
      <w:pPr>
        <w:pStyle w:val="CodeListing"/>
        <w:rPr>
          <w:b w:val="0"/>
        </w:rPr>
      </w:pPr>
      <w:r w:rsidRPr="00A64648">
        <w:rPr>
          <w:b w:val="0"/>
        </w:rPr>
        <w:t>sent delay request message</w:t>
      </w:r>
    </w:p>
    <w:p w:rsidR="009E13E1" w:rsidRPr="00A64648" w:rsidRDefault="009E13E1" w:rsidP="009E13E1">
      <w:pPr>
        <w:pStyle w:val="CodeListing"/>
        <w:rPr>
          <w:b w:val="0"/>
        </w:rPr>
      </w:pPr>
      <w:r w:rsidRPr="00A64648">
        <w:rPr>
          <w:b w:val="0"/>
        </w:rPr>
        <w:t>Q = 0, R = 8</w:t>
      </w:r>
    </w:p>
    <w:p w:rsidR="009E13E1" w:rsidRPr="00A64648" w:rsidRDefault="009E13E1" w:rsidP="009E13E1">
      <w:pPr>
        <w:pStyle w:val="CodeListing"/>
        <w:rPr>
          <w:b w:val="0"/>
        </w:rPr>
      </w:pPr>
      <w:r w:rsidRPr="00A64648">
        <w:rPr>
          <w:b w:val="0"/>
        </w:rPr>
        <w:t>SYNC_RECEIPT_TIMER reset</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updateForeign</w:t>
      </w:r>
    </w:p>
    <w:p w:rsidR="009E13E1" w:rsidRPr="00A64648" w:rsidRDefault="009E13E1" w:rsidP="009E13E1">
      <w:pPr>
        <w:pStyle w:val="CodeListing"/>
        <w:rPr>
          <w:b w:val="0"/>
        </w:rPr>
      </w:pPr>
      <w:r w:rsidRPr="00A64648">
        <w:rPr>
          <w:b w:val="0"/>
        </w:rPr>
        <w:t>updateForeign: update record 0</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00:e6:56:78:90:00</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23</w:t>
      </w:r>
    </w:p>
    <w:p w:rsidR="009E13E1" w:rsidRPr="00A64648" w:rsidRDefault="009E13E1" w:rsidP="009E13E1">
      <w:pPr>
        <w:pStyle w:val="CodeListing"/>
        <w:rPr>
          <w:b w:val="0"/>
        </w:rPr>
      </w:pPr>
      <w:r w:rsidRPr="00A64648">
        <w:rPr>
          <w:b w:val="0"/>
        </w:rPr>
        <w:t>msgUnpackHeader: control 0</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msgUnpackSync: originTimestamp.seconds 71</w:t>
      </w:r>
    </w:p>
    <w:p w:rsidR="009E13E1" w:rsidRPr="00A64648" w:rsidRDefault="009E13E1" w:rsidP="009E13E1">
      <w:pPr>
        <w:pStyle w:val="CodeListing"/>
        <w:rPr>
          <w:b w:val="0"/>
        </w:rPr>
      </w:pPr>
      <w:r w:rsidRPr="00A64648">
        <w:rPr>
          <w:b w:val="0"/>
        </w:rPr>
        <w:t>msgUnpackSync: originTimestamp.nanoseconds 142079500</w:t>
      </w:r>
    </w:p>
    <w:p w:rsidR="009E13E1" w:rsidRPr="00A64648" w:rsidRDefault="009E13E1" w:rsidP="009E13E1">
      <w:pPr>
        <w:pStyle w:val="CodeListing"/>
        <w:rPr>
          <w:b w:val="0"/>
        </w:rPr>
      </w:pPr>
      <w:r w:rsidRPr="00A64648">
        <w:rPr>
          <w:b w:val="0"/>
        </w:rPr>
        <w:t>msgUnpackSync: epochNumber 0</w:t>
      </w:r>
    </w:p>
    <w:p w:rsidR="009E13E1" w:rsidRPr="00A64648" w:rsidRDefault="009E13E1" w:rsidP="009E13E1">
      <w:pPr>
        <w:pStyle w:val="CodeListing"/>
        <w:rPr>
          <w:b w:val="0"/>
        </w:rPr>
      </w:pPr>
      <w:r w:rsidRPr="00A64648">
        <w:rPr>
          <w:b w:val="0"/>
        </w:rPr>
        <w:t>msgUnpackSync: currentUTCOffset 0</w:t>
      </w:r>
    </w:p>
    <w:p w:rsidR="009E13E1" w:rsidRPr="00A64648" w:rsidRDefault="009E13E1" w:rsidP="009E13E1">
      <w:pPr>
        <w:pStyle w:val="CodeListing"/>
        <w:rPr>
          <w:b w:val="0"/>
        </w:rPr>
      </w:pPr>
      <w:r w:rsidRPr="00A64648">
        <w:rPr>
          <w:b w:val="0"/>
        </w:rPr>
        <w:t>msgUnpackSync: grandmasterCommunicationTechnology 1</w:t>
      </w:r>
    </w:p>
    <w:p w:rsidR="009E13E1" w:rsidRPr="00A64648" w:rsidRDefault="009E13E1" w:rsidP="009E13E1">
      <w:pPr>
        <w:pStyle w:val="CodeListing"/>
        <w:rPr>
          <w:b w:val="0"/>
        </w:rPr>
      </w:pPr>
      <w:r w:rsidRPr="00A64648">
        <w:rPr>
          <w:b w:val="0"/>
        </w:rPr>
        <w:t>msgUnpackSync: grandmasterClockUuid 00:e6:56:78:90:00</w:t>
      </w:r>
    </w:p>
    <w:p w:rsidR="009E13E1" w:rsidRPr="00A64648" w:rsidRDefault="009E13E1" w:rsidP="009E13E1">
      <w:pPr>
        <w:pStyle w:val="CodeListing"/>
        <w:rPr>
          <w:b w:val="0"/>
        </w:rPr>
      </w:pPr>
      <w:r w:rsidRPr="00A64648">
        <w:rPr>
          <w:b w:val="0"/>
        </w:rPr>
        <w:t>msgUnpackSync: grandmasterPortId 0</w:t>
      </w:r>
    </w:p>
    <w:p w:rsidR="009E13E1" w:rsidRPr="00A64648" w:rsidRDefault="009E13E1" w:rsidP="009E13E1">
      <w:pPr>
        <w:pStyle w:val="CodeListing"/>
        <w:rPr>
          <w:b w:val="0"/>
        </w:rPr>
      </w:pPr>
      <w:r w:rsidRPr="00A64648">
        <w:rPr>
          <w:b w:val="0"/>
        </w:rPr>
        <w:lastRenderedPageBreak/>
        <w:t>msgUnpackSync: grandmasterSequenceId 23</w:t>
      </w:r>
    </w:p>
    <w:p w:rsidR="009E13E1" w:rsidRPr="00A64648" w:rsidRDefault="009E13E1" w:rsidP="009E13E1">
      <w:pPr>
        <w:pStyle w:val="CodeListing"/>
        <w:rPr>
          <w:b w:val="0"/>
        </w:rPr>
      </w:pPr>
      <w:r w:rsidRPr="00A64648">
        <w:rPr>
          <w:b w:val="0"/>
        </w:rPr>
        <w:t>msgUnpackSync: grandmasterClockStratum 4</w:t>
      </w:r>
    </w:p>
    <w:p w:rsidR="009E13E1" w:rsidRPr="00A64648" w:rsidRDefault="009E13E1" w:rsidP="009E13E1">
      <w:pPr>
        <w:pStyle w:val="CodeListing"/>
        <w:rPr>
          <w:b w:val="0"/>
        </w:rPr>
      </w:pPr>
      <w:r w:rsidRPr="00A64648">
        <w:rPr>
          <w:b w:val="0"/>
        </w:rPr>
        <w:t>msgUnpackSync: grandmasterClockIdentifier DFLT</w:t>
      </w:r>
    </w:p>
    <w:p w:rsidR="009E13E1" w:rsidRPr="00A64648" w:rsidRDefault="009E13E1" w:rsidP="009E13E1">
      <w:pPr>
        <w:pStyle w:val="CodeListing"/>
        <w:rPr>
          <w:b w:val="0"/>
        </w:rPr>
      </w:pPr>
      <w:r w:rsidRPr="00A64648">
        <w:rPr>
          <w:b w:val="0"/>
        </w:rPr>
        <w:t>msgUnpackSync: grandmasterClockVariance -4000</w:t>
      </w:r>
    </w:p>
    <w:p w:rsidR="009E13E1" w:rsidRPr="00A64648" w:rsidRDefault="009E13E1" w:rsidP="009E13E1">
      <w:pPr>
        <w:pStyle w:val="CodeListing"/>
        <w:rPr>
          <w:b w:val="0"/>
        </w:rPr>
      </w:pPr>
      <w:r w:rsidRPr="00A64648">
        <w:rPr>
          <w:b w:val="0"/>
        </w:rPr>
        <w:t>msgUnpackSync: grandmasterPreferred 0</w:t>
      </w:r>
    </w:p>
    <w:p w:rsidR="009E13E1" w:rsidRPr="00A64648" w:rsidRDefault="009E13E1" w:rsidP="009E13E1">
      <w:pPr>
        <w:pStyle w:val="CodeListing"/>
        <w:rPr>
          <w:b w:val="0"/>
        </w:rPr>
      </w:pPr>
      <w:r w:rsidRPr="00A64648">
        <w:rPr>
          <w:b w:val="0"/>
        </w:rPr>
        <w:t>msgUnpackSync: grandmasterIsBoundaryClock 0</w:t>
      </w:r>
    </w:p>
    <w:p w:rsidR="009E13E1" w:rsidRPr="00A64648" w:rsidRDefault="009E13E1" w:rsidP="009E13E1">
      <w:pPr>
        <w:pStyle w:val="CodeListing"/>
        <w:rPr>
          <w:b w:val="0"/>
        </w:rPr>
      </w:pPr>
      <w:r w:rsidRPr="00A64648">
        <w:rPr>
          <w:b w:val="0"/>
        </w:rPr>
        <w:t>msgUnpackSync: syncInterval 1</w:t>
      </w:r>
    </w:p>
    <w:p w:rsidR="009E13E1" w:rsidRPr="00A64648" w:rsidRDefault="009E13E1" w:rsidP="009E13E1">
      <w:pPr>
        <w:pStyle w:val="CodeListing"/>
        <w:rPr>
          <w:b w:val="0"/>
        </w:rPr>
      </w:pPr>
      <w:r w:rsidRPr="00A64648">
        <w:rPr>
          <w:b w:val="0"/>
        </w:rPr>
        <w:t>msgUnpackSync: localClockVariance -4000</w:t>
      </w:r>
    </w:p>
    <w:p w:rsidR="009E13E1" w:rsidRPr="00A64648" w:rsidRDefault="009E13E1" w:rsidP="009E13E1">
      <w:pPr>
        <w:pStyle w:val="CodeListing"/>
        <w:rPr>
          <w:b w:val="0"/>
        </w:rPr>
      </w:pPr>
      <w:r w:rsidRPr="00A64648">
        <w:rPr>
          <w:b w:val="0"/>
        </w:rPr>
        <w:t>msgUnpackSync: localStepsRemoved 0</w:t>
      </w:r>
    </w:p>
    <w:p w:rsidR="009E13E1" w:rsidRPr="00A64648" w:rsidRDefault="009E13E1" w:rsidP="009E13E1">
      <w:pPr>
        <w:pStyle w:val="CodeListing"/>
        <w:rPr>
          <w:b w:val="0"/>
        </w:rPr>
      </w:pPr>
      <w:r w:rsidRPr="00A64648">
        <w:rPr>
          <w:b w:val="0"/>
        </w:rPr>
        <w:t>msgUnpackSync: localClockStratum 4</w:t>
      </w:r>
    </w:p>
    <w:p w:rsidR="009E13E1" w:rsidRPr="00A64648" w:rsidRDefault="009E13E1" w:rsidP="009E13E1">
      <w:pPr>
        <w:pStyle w:val="CodeListing"/>
        <w:rPr>
          <w:b w:val="0"/>
        </w:rPr>
      </w:pPr>
      <w:r w:rsidRPr="00A64648">
        <w:rPr>
          <w:b w:val="0"/>
        </w:rPr>
        <w:t>msgUnpackSync: localClockIdentifer DFLT</w:t>
      </w:r>
    </w:p>
    <w:p w:rsidR="009E13E1" w:rsidRPr="00A64648" w:rsidRDefault="009E13E1" w:rsidP="009E13E1">
      <w:pPr>
        <w:pStyle w:val="CodeListing"/>
        <w:rPr>
          <w:b w:val="0"/>
        </w:rPr>
      </w:pPr>
      <w:r w:rsidRPr="00A64648">
        <w:rPr>
          <w:b w:val="0"/>
        </w:rPr>
        <w:t>msgUnpackSync: parentCommunicationTechnology 1</w:t>
      </w:r>
    </w:p>
    <w:p w:rsidR="009E13E1" w:rsidRPr="00A64648" w:rsidRDefault="009E13E1" w:rsidP="009E13E1">
      <w:pPr>
        <w:pStyle w:val="CodeListing"/>
        <w:rPr>
          <w:b w:val="0"/>
        </w:rPr>
      </w:pPr>
      <w:r w:rsidRPr="00A64648">
        <w:rPr>
          <w:b w:val="0"/>
        </w:rPr>
        <w:t>msgUnpackSync: parentUuid 00:e6:56:78:90:00</w:t>
      </w:r>
    </w:p>
    <w:p w:rsidR="009E13E1" w:rsidRPr="00A64648" w:rsidRDefault="009E13E1" w:rsidP="009E13E1">
      <w:pPr>
        <w:pStyle w:val="CodeListing"/>
        <w:rPr>
          <w:b w:val="0"/>
        </w:rPr>
      </w:pPr>
      <w:r w:rsidRPr="00A64648">
        <w:rPr>
          <w:b w:val="0"/>
        </w:rPr>
        <w:t>msgUnpackSync: parentPortField 0</w:t>
      </w:r>
    </w:p>
    <w:p w:rsidR="009E13E1" w:rsidRPr="00A64648" w:rsidRDefault="009E13E1" w:rsidP="009E13E1">
      <w:pPr>
        <w:pStyle w:val="CodeListing"/>
        <w:rPr>
          <w:b w:val="0"/>
        </w:rPr>
      </w:pPr>
      <w:r w:rsidRPr="00A64648">
        <w:rPr>
          <w:b w:val="0"/>
        </w:rPr>
        <w:t>msgUnpackSync: estimatedMasterVariance 0</w:t>
      </w:r>
    </w:p>
    <w:p w:rsidR="009E13E1" w:rsidRPr="00A64648" w:rsidRDefault="009E13E1" w:rsidP="009E13E1">
      <w:pPr>
        <w:pStyle w:val="CodeListing"/>
        <w:rPr>
          <w:b w:val="0"/>
        </w:rPr>
      </w:pPr>
      <w:r w:rsidRPr="00A64648">
        <w:rPr>
          <w:b w:val="0"/>
        </w:rPr>
        <w:t>msgUnpackSync: estimatedMasterDrift 0</w:t>
      </w:r>
    </w:p>
    <w:p w:rsidR="009E13E1" w:rsidRPr="00A64648" w:rsidRDefault="009E13E1" w:rsidP="009E13E1">
      <w:pPr>
        <w:pStyle w:val="CodeListing"/>
        <w:rPr>
          <w:b w:val="0"/>
        </w:rPr>
      </w:pPr>
      <w:r w:rsidRPr="00A64648">
        <w:rPr>
          <w:b w:val="0"/>
        </w:rPr>
        <w:t>msgUnpackSync: utcReasonable 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1</w:t>
      </w:r>
    </w:p>
    <w:p w:rsidR="009E13E1" w:rsidRPr="00A64648" w:rsidRDefault="009E13E1" w:rsidP="009E13E1">
      <w:pPr>
        <w:pStyle w:val="CodeListing"/>
        <w:rPr>
          <w:b w:val="0"/>
        </w:rPr>
      </w:pPr>
      <w:r w:rsidRPr="00A64648">
        <w:rPr>
          <w:b w:val="0"/>
        </w:rPr>
        <w:t>msgUnpackHeader: sourceCommunicationTechnology 1</w:t>
      </w:r>
    </w:p>
    <w:p w:rsidR="009E13E1" w:rsidRPr="00A64648" w:rsidRDefault="009E13E1" w:rsidP="009E13E1">
      <w:pPr>
        <w:pStyle w:val="CodeListing"/>
        <w:rPr>
          <w:b w:val="0"/>
        </w:rPr>
      </w:pPr>
      <w:r w:rsidRPr="00A64648">
        <w:rPr>
          <w:b w:val="0"/>
        </w:rPr>
        <w:t>msgUnpackHeader: sourceUuid 70:f1:a1:20:b3:4c</w:t>
      </w:r>
    </w:p>
    <w:p w:rsidR="009E13E1" w:rsidRPr="00A64648" w:rsidRDefault="009E13E1" w:rsidP="009E13E1">
      <w:pPr>
        <w:pStyle w:val="CodeListing"/>
        <w:rPr>
          <w:b w:val="0"/>
        </w:rPr>
      </w:pPr>
      <w:r w:rsidRPr="00A64648">
        <w:rPr>
          <w:b w:val="0"/>
        </w:rPr>
        <w:t>msgUnpackHeader: sourcePortId 1</w:t>
      </w:r>
    </w:p>
    <w:p w:rsidR="009E13E1" w:rsidRPr="00A64648" w:rsidRDefault="009E13E1" w:rsidP="009E13E1">
      <w:pPr>
        <w:pStyle w:val="CodeListing"/>
        <w:rPr>
          <w:b w:val="0"/>
        </w:rPr>
      </w:pPr>
      <w:r w:rsidRPr="00A64648">
        <w:rPr>
          <w:b w:val="0"/>
        </w:rPr>
        <w:t>msgUnpackHeader: sequenceId 12</w:t>
      </w:r>
    </w:p>
    <w:p w:rsidR="009E13E1" w:rsidRPr="00A64648" w:rsidRDefault="009E13E1" w:rsidP="009E13E1">
      <w:pPr>
        <w:pStyle w:val="CodeListing"/>
        <w:rPr>
          <w:b w:val="0"/>
        </w:rPr>
      </w:pPr>
      <w:r w:rsidRPr="00A64648">
        <w:rPr>
          <w:b w:val="0"/>
        </w:rPr>
        <w:t>msgUnpackHeader: control 1</w:t>
      </w:r>
    </w:p>
    <w:p w:rsidR="009E13E1" w:rsidRPr="00A64648" w:rsidRDefault="009E13E1" w:rsidP="009E13E1">
      <w:pPr>
        <w:pStyle w:val="CodeListing"/>
        <w:rPr>
          <w:b w:val="0"/>
        </w:rPr>
      </w:pPr>
      <w:r w:rsidRPr="00A64648">
        <w:rPr>
          <w:b w:val="0"/>
        </w:rPr>
        <w:t>msgUnpackHeader: flags 00 08</w:t>
      </w:r>
    </w:p>
    <w:p w:rsidR="009E13E1" w:rsidRPr="00A64648" w:rsidRDefault="009E13E1" w:rsidP="009E13E1">
      <w:pPr>
        <w:pStyle w:val="CodeListing"/>
        <w:rPr>
          <w:b w:val="0"/>
        </w:rPr>
      </w:pPr>
      <w:r w:rsidRPr="00A64648">
        <w:rPr>
          <w:b w:val="0"/>
        </w:rPr>
        <w:t>event Receipt of Message</w:t>
      </w:r>
    </w:p>
    <w:p w:rsidR="009E13E1" w:rsidRPr="00A64648" w:rsidRDefault="009E13E1" w:rsidP="009E13E1">
      <w:pPr>
        <w:pStyle w:val="CodeListing"/>
        <w:rPr>
          <w:b w:val="0"/>
        </w:rPr>
      </w:pPr>
      <w:r w:rsidRPr="00A64648">
        <w:rPr>
          <w:b w:val="0"/>
        </w:rPr>
        <w:t xml:space="preserve">   type 1</w:t>
      </w:r>
    </w:p>
    <w:p w:rsidR="009E13E1" w:rsidRPr="00A64648" w:rsidRDefault="009E13E1" w:rsidP="009E13E1">
      <w:pPr>
        <w:pStyle w:val="CodeListing"/>
        <w:rPr>
          <w:b w:val="0"/>
        </w:rPr>
      </w:pPr>
      <w:r w:rsidRPr="00A64648">
        <w:rPr>
          <w:b w:val="0"/>
        </w:rPr>
        <w:t xml:space="preserve">   uuid 70:f1:a1:20:b3:4c</w:t>
      </w:r>
    </w:p>
    <w:p w:rsidR="009E13E1" w:rsidRPr="00A64648" w:rsidRDefault="009E13E1" w:rsidP="009E13E1">
      <w:pPr>
        <w:pStyle w:val="CodeListing"/>
        <w:rPr>
          <w:b w:val="0"/>
        </w:rPr>
      </w:pPr>
      <w:r w:rsidRPr="00A64648">
        <w:rPr>
          <w:b w:val="0"/>
        </w:rPr>
        <w:t xml:space="preserve">   sequence 12</w:t>
      </w:r>
    </w:p>
    <w:p w:rsidR="009E13E1" w:rsidRPr="00A64648" w:rsidRDefault="009E13E1" w:rsidP="009E13E1">
      <w:pPr>
        <w:pStyle w:val="CodeListing"/>
        <w:rPr>
          <w:b w:val="0"/>
        </w:rPr>
      </w:pPr>
      <w:r w:rsidRPr="00A64648">
        <w:rPr>
          <w:b w:val="0"/>
        </w:rPr>
        <w:t xml:space="preserve">   time 1363946529s 718750000ns</w:t>
      </w:r>
    </w:p>
    <w:p w:rsidR="009E13E1" w:rsidRPr="00A64648" w:rsidRDefault="009E13E1" w:rsidP="009E13E1">
      <w:pPr>
        <w:pStyle w:val="CodeListing"/>
        <w:rPr>
          <w:b w:val="0"/>
        </w:rPr>
      </w:pPr>
      <w:r w:rsidRPr="00A64648">
        <w:rPr>
          <w:b w:val="0"/>
        </w:rPr>
        <w:t>handleDelayReq: self</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1</w:t>
      </w:r>
    </w:p>
    <w:p w:rsidR="009E13E1" w:rsidRPr="00A64648" w:rsidRDefault="009E13E1" w:rsidP="009E13E1">
      <w:pPr>
        <w:pStyle w:val="CodeListing"/>
        <w:rPr>
          <w:b w:val="0"/>
        </w:rPr>
      </w:pPr>
      <w:r w:rsidRPr="00A64648">
        <w:rPr>
          <w:b w:val="0"/>
        </w:rPr>
        <w:t>handle: something</w:t>
      </w:r>
    </w:p>
    <w:p w:rsidR="009E13E1" w:rsidRPr="00A64648" w:rsidRDefault="009E13E1" w:rsidP="009E13E1">
      <w:pPr>
        <w:pStyle w:val="CodeListing"/>
        <w:rPr>
          <w:b w:val="0"/>
        </w:rPr>
      </w:pPr>
      <w:r w:rsidRPr="00A64648">
        <w:rPr>
          <w:b w:val="0"/>
        </w:rPr>
        <w:t>receive event</w:t>
      </w:r>
    </w:p>
    <w:p w:rsidR="009E13E1" w:rsidRPr="00A64648" w:rsidRDefault="009E13E1" w:rsidP="009E13E1">
      <w:pPr>
        <w:pStyle w:val="CodeListing"/>
        <w:rPr>
          <w:b w:val="0"/>
        </w:rPr>
      </w:pPr>
      <w:r w:rsidRPr="00A64648">
        <w:rPr>
          <w:b w:val="0"/>
        </w:rPr>
        <w:t>msgUnpackHeader: versionPTP 1</w:t>
      </w:r>
    </w:p>
    <w:p w:rsidR="009E13E1" w:rsidRPr="00A64648" w:rsidRDefault="009E13E1" w:rsidP="009E13E1">
      <w:pPr>
        <w:pStyle w:val="CodeListing"/>
        <w:rPr>
          <w:b w:val="0"/>
        </w:rPr>
      </w:pPr>
      <w:r w:rsidRPr="00A64648">
        <w:rPr>
          <w:b w:val="0"/>
        </w:rPr>
        <w:t>msgUnpackHeader: versionNetwork 1</w:t>
      </w:r>
    </w:p>
    <w:p w:rsidR="009E13E1" w:rsidRPr="00A64648" w:rsidRDefault="009E13E1" w:rsidP="009E13E1">
      <w:pPr>
        <w:pStyle w:val="CodeListing"/>
        <w:rPr>
          <w:b w:val="0"/>
        </w:rPr>
      </w:pPr>
      <w:r w:rsidRPr="00A64648">
        <w:rPr>
          <w:b w:val="0"/>
        </w:rPr>
        <w:t>msgUnpackHeader: subdomain _DFLT</w:t>
      </w:r>
    </w:p>
    <w:p w:rsidR="009E13E1" w:rsidRPr="00A64648" w:rsidRDefault="009E13E1" w:rsidP="009E13E1">
      <w:pPr>
        <w:pStyle w:val="CodeListing"/>
        <w:rPr>
          <w:b w:val="0"/>
        </w:rPr>
      </w:pPr>
      <w:r w:rsidRPr="00A64648">
        <w:rPr>
          <w:b w:val="0"/>
        </w:rPr>
        <w:t>msgUnpackHeader: messageType 2</w:t>
      </w:r>
    </w:p>
    <w:p w:rsidR="009E13E1" w:rsidRPr="00A64648" w:rsidRDefault="009E13E1" w:rsidP="009E13E1">
      <w:pPr>
        <w:pStyle w:val="CodeListing"/>
        <w:rPr>
          <w:b w:val="0"/>
        </w:rPr>
      </w:pPr>
      <w:r w:rsidRPr="00A64648">
        <w:rPr>
          <w:b w:val="0"/>
        </w:rPr>
        <w:t>msgUnpackHeader: sourceCommunicationTechnology 1</w:t>
      </w:r>
    </w:p>
    <w:p w:rsidR="009E13E1" w:rsidRPr="00B31BA3" w:rsidRDefault="009E13E1" w:rsidP="009E13E1">
      <w:pPr>
        <w:pStyle w:val="CodeListing"/>
      </w:pPr>
      <w:r w:rsidRPr="009E13E1">
        <w:rPr>
          <w:b w:val="0"/>
        </w:rPr>
        <w:t>msgUnpackHeader</w:t>
      </w:r>
      <w:r w:rsidRPr="00A64648">
        <w:t xml:space="preserve">: </w:t>
      </w:r>
      <w:r w:rsidRPr="009E13E1">
        <w:rPr>
          <w:b w:val="0"/>
        </w:rPr>
        <w:t>source</w:t>
      </w:r>
    </w:p>
    <w:p w:rsidR="00B31BA3" w:rsidRDefault="00B31BA3">
      <w:pPr>
        <w:jc w:val="left"/>
        <w:rPr>
          <w:lang w:val="en-US"/>
        </w:rPr>
      </w:pPr>
      <w:r>
        <w:rPr>
          <w:lang w:val="en-US"/>
        </w:rPr>
        <w:br w:type="page"/>
      </w:r>
    </w:p>
    <w:p w:rsidR="00B31BA3" w:rsidRPr="00B31BA3" w:rsidRDefault="00B31BA3" w:rsidP="00B31BA3">
      <w:pPr>
        <w:jc w:val="center"/>
        <w:rPr>
          <w:rFonts w:ascii="Verdana" w:hAnsi="Verdana"/>
          <w:b/>
          <w:sz w:val="26"/>
          <w:szCs w:val="26"/>
          <w:lang w:val="en-US"/>
        </w:rPr>
      </w:pPr>
      <w:r w:rsidRPr="00B31BA3">
        <w:rPr>
          <w:rFonts w:ascii="Verdana" w:hAnsi="Verdana"/>
          <w:b/>
          <w:sz w:val="26"/>
          <w:szCs w:val="26"/>
          <w:lang w:val="en-US"/>
        </w:rPr>
        <w:lastRenderedPageBreak/>
        <w:t xml:space="preserve">Checklist of items for the </w:t>
      </w:r>
      <w:r w:rsidRPr="00B31BA3">
        <w:rPr>
          <w:rFonts w:ascii="Verdana" w:hAnsi="Verdana"/>
          <w:b/>
          <w:sz w:val="26"/>
          <w:szCs w:val="26"/>
        </w:rPr>
        <w:t>Final</w:t>
      </w:r>
      <w:r w:rsidRPr="00B31BA3">
        <w:rPr>
          <w:rFonts w:ascii="Verdana" w:hAnsi="Verdana"/>
          <w:b/>
          <w:sz w:val="26"/>
          <w:szCs w:val="26"/>
          <w:lang w:val="en-US"/>
        </w:rPr>
        <w:t xml:space="preserve"> Dissertation Report</w:t>
      </w:r>
    </w:p>
    <w:p w:rsidR="00B31BA3" w:rsidRPr="001F7F7F" w:rsidRDefault="00B31BA3" w:rsidP="00B31BA3">
      <w:pPr>
        <w:jc w:val="center"/>
        <w:rPr>
          <w:rFonts w:ascii="Verdana" w:hAnsi="Verdana" w:cs="Times New Roman"/>
          <w:sz w:val="20"/>
          <w:szCs w:val="24"/>
          <w:lang w:val="en-US"/>
        </w:rPr>
      </w:pPr>
      <w:r w:rsidRPr="001F7F7F">
        <w:rPr>
          <w:rFonts w:ascii="Verdana" w:hAnsi="Verdana" w:cs="Times New Roman"/>
          <w:sz w:val="20"/>
          <w:szCs w:val="24"/>
          <w:lang w:val="en-US"/>
        </w:rPr>
        <w:t>This checklist is to be attached as the last page of the report.</w:t>
      </w:r>
    </w:p>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18"/>
          <w:szCs w:val="24"/>
          <w:lang w:val="en-US"/>
        </w:rPr>
      </w:pPr>
      <w:r w:rsidRPr="001F7F7F">
        <w:rPr>
          <w:rFonts w:ascii="Verdana" w:hAnsi="Verdana" w:cs="Times New Roman"/>
          <w:b/>
          <w:bCs/>
          <w:sz w:val="18"/>
          <w:szCs w:val="24"/>
          <w:lang w:val="en-US"/>
        </w:rPr>
        <w:t>This checklist is to be duly completed, verified and signed by the student.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8"/>
        <w:gridCol w:w="7110"/>
        <w:gridCol w:w="1098"/>
      </w:tblGrid>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b/>
                <w:sz w:val="18"/>
                <w:szCs w:val="24"/>
                <w:lang w:val="en-US"/>
              </w:rPr>
              <w:t>Is the final report properly</w:t>
            </w:r>
            <w:r w:rsidRPr="001F7F7F">
              <w:rPr>
                <w:rFonts w:ascii="Verdana" w:hAnsi="Verdana" w:cs="Times New Roman"/>
                <w:sz w:val="18"/>
                <w:szCs w:val="24"/>
                <w:lang w:val="en-US"/>
              </w:rPr>
              <w:t xml:space="preserve"> </w:t>
            </w:r>
            <w:r w:rsidRPr="001F7F7F">
              <w:rPr>
                <w:rFonts w:ascii="Verdana" w:hAnsi="Verdana" w:cs="Times New Roman"/>
                <w:b/>
                <w:bCs/>
                <w:sz w:val="18"/>
                <w:szCs w:val="24"/>
                <w:lang w:val="en-US"/>
              </w:rPr>
              <w:t>hard bound?</w:t>
            </w:r>
            <w:r w:rsidRPr="001F7F7F">
              <w:rPr>
                <w:rFonts w:ascii="Verdana" w:hAnsi="Verdana" w:cs="Times New Roman"/>
                <w:sz w:val="18"/>
                <w:szCs w:val="24"/>
                <w:lang w:val="en-US"/>
              </w:rPr>
              <w:t xml:space="preserve"> (</w:t>
            </w:r>
            <w:r w:rsidRPr="001F7F7F">
              <w:rPr>
                <w:rFonts w:ascii="Verdana" w:hAnsi="Verdana" w:cs="Times New Roman"/>
                <w:b/>
                <w:bCs/>
                <w:sz w:val="18"/>
                <w:szCs w:val="24"/>
                <w:lang w:val="en-US"/>
              </w:rPr>
              <w:t>Spiral bound or Soft bound or Perfect bound reports are not acceptable.)</w:t>
            </w:r>
            <w:r w:rsidRPr="001F7F7F">
              <w:rPr>
                <w:rFonts w:ascii="Verdana" w:hAnsi="Verdana" w:cs="Times New Roman"/>
                <w:sz w:val="18"/>
                <w:szCs w:val="24"/>
                <w:lang w:val="en-US"/>
              </w:rPr>
              <w:t xml:space="preserve"> </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Is the Cover page in proper format as given in Annexure A?</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Title page (Inner cover page) in proper format? </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(a)  Is the Certificate from the Supervisor in proper format?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(b)  Has it been signed by the Supervisor? </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Is the Abstract included in the report properly written within one page?  Have the technical keywords been specified properly?</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title of your report appropriate? </w:t>
            </w:r>
            <w:r w:rsidRPr="001F7F7F">
              <w:rPr>
                <w:rFonts w:ascii="Verdana" w:hAnsi="Verdana" w:cs="Times New Roman"/>
                <w:b/>
                <w:sz w:val="18"/>
                <w:szCs w:val="24"/>
                <w:lang w:val="en-US"/>
              </w:rPr>
              <w:t>The title should be adequately descriptive, precise and must reflect scope of the actual work done.</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Have you included the List of abbreviations / Acronyms?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Uncommon abbreviations / Acronyms should not be used in the title.</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Does the Report contain a summary of the literature survey?</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Does the Table of Contents include page numbers?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 xml:space="preserve">Are the Pages numbered properly? (Ch. 1 should start on Page # 1)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Figures numbered properly? (Figure Numbers and Figure Titles should be at the bottom of the figures)</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Tables numbered properly? (Table Numbers and Table Titles should be at the top of the tables)</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 xml:space="preserve">Are the Captions for the Figures and Tables proper?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Appendices numbered properly? Are their titles appropriate</w:t>
            </w:r>
          </w:p>
        </w:tc>
        <w:tc>
          <w:tcPr>
            <w:tcW w:w="1098" w:type="dxa"/>
          </w:tcPr>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conclusion of the Report based on discussion of the work? </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rPr>
          <w:cantSplit/>
          <w:trHeight w:val="1085"/>
        </w:trPr>
        <w:tc>
          <w:tcPr>
            <w:tcW w:w="648" w:type="dxa"/>
            <w:tcBorders>
              <w:bottom w:val="single" w:sz="4" w:space="0" w:color="auto"/>
            </w:tcBorders>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Borders>
              <w:bottom w:val="single" w:sz="4" w:space="0" w:color="auto"/>
            </w:tcBorders>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Are References or Bibliography given at the end of the Report?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Have the References been cited properly inside the text of the Report?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citation of References in proper format? </w:t>
            </w:r>
          </w:p>
        </w:tc>
        <w:tc>
          <w:tcPr>
            <w:tcW w:w="1098" w:type="dxa"/>
            <w:tcBorders>
              <w:bottom w:val="single" w:sz="4" w:space="0" w:color="auto"/>
            </w:tcBorders>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rPr>
          <w:cantSplit/>
          <w:trHeight w:val="1085"/>
        </w:trPr>
        <w:tc>
          <w:tcPr>
            <w:tcW w:w="648" w:type="dxa"/>
            <w:tcBorders>
              <w:bottom w:val="single" w:sz="4" w:space="0" w:color="auto"/>
            </w:tcBorders>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Borders>
              <w:bottom w:val="single" w:sz="4" w:space="0" w:color="auto"/>
            </w:tcBorders>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report format and content according to the guidelines? The report should not be a mere printout of a Power Point Presentation, or a user manual. Source code of software need not be included in the report. </w:t>
            </w:r>
          </w:p>
        </w:tc>
        <w:tc>
          <w:tcPr>
            <w:tcW w:w="1098" w:type="dxa"/>
            <w:tcBorders>
              <w:bottom w:val="single" w:sz="4" w:space="0" w:color="auto"/>
            </w:tcBorders>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bl>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Declaration by Student:</w:t>
      </w:r>
    </w:p>
    <w:p w:rsidR="00B31BA3" w:rsidRDefault="00B31BA3" w:rsidP="00B31BA3">
      <w:pPr>
        <w:rPr>
          <w:rFonts w:ascii="Verdana" w:hAnsi="Verdana" w:cs="Times New Roman"/>
          <w:sz w:val="20"/>
          <w:szCs w:val="24"/>
          <w:lang w:val="en-US"/>
        </w:rPr>
      </w:pPr>
      <w:r w:rsidRPr="001F7F7F">
        <w:rPr>
          <w:rFonts w:ascii="Verdana" w:hAnsi="Verdana" w:cs="Times New Roman"/>
          <w:sz w:val="20"/>
          <w:szCs w:val="24"/>
          <w:lang w:val="en-US"/>
        </w:rPr>
        <w:t xml:space="preserve">I certify that I have properly verified all the items in this checklist and ensure that the report is in proper format as specified in the course handout. </w:t>
      </w:r>
    </w:p>
    <w:p w:rsidR="00B31BA3" w:rsidRPr="001F7F7F" w:rsidRDefault="00B31BA3" w:rsidP="00B31BA3">
      <w:pPr>
        <w:rPr>
          <w:rFonts w:ascii="Verdana" w:hAnsi="Verdana" w:cs="Times New Roman"/>
          <w:sz w:val="20"/>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9"/>
        <w:gridCol w:w="4869"/>
      </w:tblGrid>
      <w:tr w:rsidR="00B31BA3" w:rsidTr="00B31BA3">
        <w:tc>
          <w:tcPr>
            <w:tcW w:w="4927" w:type="dxa"/>
          </w:tcPr>
          <w:p w:rsidR="00B31BA3"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 xml:space="preserve">Place: </w:t>
            </w:r>
            <w:r>
              <w:rPr>
                <w:rFonts w:ascii="Verdana" w:hAnsi="Verdana" w:cs="Times New Roman"/>
                <w:b/>
                <w:bCs/>
                <w:sz w:val="20"/>
                <w:szCs w:val="24"/>
                <w:lang w:val="en-US"/>
              </w:rPr>
              <w:t>Bangalore</w:t>
            </w:r>
          </w:p>
        </w:tc>
        <w:tc>
          <w:tcPr>
            <w:tcW w:w="4927" w:type="dxa"/>
          </w:tcPr>
          <w:p w:rsidR="00B31BA3" w:rsidRPr="001F7F7F"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________________________</w:t>
            </w:r>
          </w:p>
          <w:p w:rsidR="00B31BA3"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 xml:space="preserve">      Signature of the Student</w:t>
            </w:r>
          </w:p>
        </w:tc>
      </w:tr>
      <w:tr w:rsidR="00B31BA3" w:rsidTr="00B31BA3">
        <w:tc>
          <w:tcPr>
            <w:tcW w:w="4927" w:type="dxa"/>
          </w:tcPr>
          <w:p w:rsidR="00B31BA3"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Date:</w:t>
            </w:r>
            <w:r>
              <w:rPr>
                <w:rFonts w:ascii="Verdana" w:hAnsi="Verdana" w:cs="Times New Roman"/>
                <w:b/>
                <w:bCs/>
                <w:sz w:val="20"/>
                <w:szCs w:val="24"/>
                <w:lang w:val="en-US"/>
              </w:rPr>
              <w:t xml:space="preserve"> </w:t>
            </w:r>
          </w:p>
        </w:tc>
        <w:tc>
          <w:tcPr>
            <w:tcW w:w="4927" w:type="dxa"/>
          </w:tcPr>
          <w:p w:rsidR="00B31BA3"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Name:</w:t>
            </w:r>
            <w:r>
              <w:rPr>
                <w:rFonts w:ascii="Verdana" w:hAnsi="Verdana" w:cs="Times New Roman"/>
                <w:b/>
                <w:bCs/>
                <w:sz w:val="20"/>
                <w:szCs w:val="24"/>
                <w:lang w:val="en-US"/>
              </w:rPr>
              <w:t xml:space="preserve"> </w:t>
            </w:r>
            <w:r>
              <w:rPr>
                <w:rFonts w:ascii="Verdana" w:hAnsi="Verdana" w:cs="Times New Roman"/>
                <w:b/>
                <w:bCs/>
                <w:sz w:val="20"/>
                <w:szCs w:val="24"/>
                <w:lang w:val="en-US"/>
              </w:rPr>
              <w:fldChar w:fldCharType="begin"/>
            </w:r>
            <w:r>
              <w:rPr>
                <w:rFonts w:ascii="Verdana" w:hAnsi="Verdana" w:cs="Times New Roman"/>
                <w:b/>
                <w:bCs/>
                <w:sz w:val="20"/>
                <w:szCs w:val="24"/>
                <w:lang w:val="en-US"/>
              </w:rPr>
              <w:instrText xml:space="preserve"> DOCPROPERTY  Author  \* MERGEFORMAT </w:instrText>
            </w:r>
            <w:r>
              <w:rPr>
                <w:rFonts w:ascii="Verdana" w:hAnsi="Verdana" w:cs="Times New Roman"/>
                <w:b/>
                <w:bCs/>
                <w:sz w:val="20"/>
                <w:szCs w:val="24"/>
                <w:lang w:val="en-US"/>
              </w:rPr>
              <w:fldChar w:fldCharType="separate"/>
            </w:r>
            <w:r w:rsidR="00BD13B2">
              <w:rPr>
                <w:rFonts w:ascii="Verdana" w:hAnsi="Verdana" w:cs="Times New Roman"/>
                <w:b/>
                <w:bCs/>
                <w:sz w:val="20"/>
                <w:szCs w:val="24"/>
                <w:lang w:val="en-US"/>
              </w:rPr>
              <w:t>Mohan Karthik</w:t>
            </w:r>
            <w:r>
              <w:rPr>
                <w:rFonts w:ascii="Verdana" w:hAnsi="Verdana" w:cs="Times New Roman"/>
                <w:b/>
                <w:bCs/>
                <w:sz w:val="20"/>
                <w:szCs w:val="24"/>
                <w:lang w:val="en-US"/>
              </w:rPr>
              <w:fldChar w:fldCharType="end"/>
            </w:r>
          </w:p>
        </w:tc>
      </w:tr>
    </w:tbl>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t xml:space="preserve">     </w:t>
      </w:r>
    </w:p>
    <w:p w:rsidR="00B31BA3" w:rsidRPr="001F7F7F" w:rsidRDefault="00B31BA3" w:rsidP="00B31BA3">
      <w:pPr>
        <w:jc w:val="left"/>
        <w:rPr>
          <w:rFonts w:ascii="Verdana" w:hAnsi="Verdana" w:cs="Times New Roman"/>
          <w:b/>
          <w:bCs/>
          <w:sz w:val="20"/>
          <w:szCs w:val="24"/>
          <w:lang w:val="en-US"/>
        </w:rPr>
      </w:pPr>
    </w:p>
    <w:sectPr w:rsidR="00B31BA3" w:rsidRPr="001F7F7F" w:rsidSect="009F38FA">
      <w:footerReference w:type="default" r:id="rId63"/>
      <w:pgSz w:w="11907" w:h="16840" w:code="9"/>
      <w:pgMar w:top="2002" w:right="851" w:bottom="799" w:left="851" w:header="851" w:footer="851" w:gutter="567"/>
      <w:pgNumType w:start="1"/>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B45" w:rsidRDefault="001F4B45">
      <w:r>
        <w:separator/>
      </w:r>
    </w:p>
  </w:endnote>
  <w:endnote w:type="continuationSeparator" w:id="0">
    <w:p w:rsidR="001F4B45" w:rsidRDefault="001F4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embedRegular r:id="rId1" w:fontKey="{0A41186A-C79F-4113-B9F6-DCD671605368}"/>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embedRegular r:id="rId2" w:fontKey="{933D27D4-E21A-48D6-A07F-717E819CC347}"/>
    <w:embedBold r:id="rId3" w:fontKey="{47539FD0-D0CD-48C8-9954-BC0D143D8966}"/>
  </w:font>
  <w:font w:name="Tahoma">
    <w:panose1 w:val="020B0604030504040204"/>
    <w:charset w:val="00"/>
    <w:family w:val="swiss"/>
    <w:pitch w:val="variable"/>
    <w:sig w:usb0="E1002EFF" w:usb1="C000605B" w:usb2="00000029" w:usb3="00000000" w:csb0="000101FF" w:csb1="00000000"/>
    <w:embedRegular r:id="rId4" w:fontKey="{E01F79ED-2833-4ADA-9F8A-816818CBE79A}"/>
  </w:font>
  <w:font w:name="Century Gothic">
    <w:panose1 w:val="020B0502020202020204"/>
    <w:charset w:val="00"/>
    <w:family w:val="swiss"/>
    <w:pitch w:val="variable"/>
    <w:sig w:usb0="00000287" w:usb1="00000000" w:usb2="00000000" w:usb3="00000000" w:csb0="0000009F" w:csb1="00000000"/>
    <w:embedBold r:id="rId5" w:fontKey="{118DCB06-A090-4B90-95F0-BFBD75A96FAB}"/>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embedRegular r:id="rId6" w:fontKey="{EBB944A6-DE75-43B3-916F-57DF829705E7}"/>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embedRegular r:id="rId7" w:fontKey="{5D5544B5-8826-45C0-826B-473BCAEE5DC3}"/>
    <w:embedItalic r:id="rId8" w:fontKey="{1936D541-D4AE-457C-910F-B9C821706776}"/>
  </w:font>
  <w:font w:name="Georgia">
    <w:altName w:val="Georgia"/>
    <w:panose1 w:val="02040502050405020303"/>
    <w:charset w:val="00"/>
    <w:family w:val="roman"/>
    <w:pitch w:val="variable"/>
    <w:sig w:usb0="00000287" w:usb1="00000000" w:usb2="00000000" w:usb3="00000000" w:csb0="0000009F" w:csb1="00000000"/>
    <w:embedRegular r:id="rId9" w:fontKey="{DE9D651F-AB15-4DC0-8F6D-2A78DA01B1B5}"/>
  </w:font>
  <w:font w:name="Calibri">
    <w:panose1 w:val="020F0502020204030204"/>
    <w:charset w:val="00"/>
    <w:family w:val="swiss"/>
    <w:pitch w:val="variable"/>
    <w:sig w:usb0="E00002FF" w:usb1="4000ACFF" w:usb2="00000001" w:usb3="00000000" w:csb0="0000019F" w:csb1="00000000"/>
    <w:embedRegular r:id="rId10" w:fontKey="{4D7E3BBA-60DA-4643-8174-25946DA84F1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96E" w:rsidRDefault="0064396E" w:rsidP="004D535D">
    <w:pPr>
      <w:pStyle w:val="Footer"/>
      <w:pBdr>
        <w:top w:val="single" w:sz="12"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96E" w:rsidRDefault="0064396E" w:rsidP="00BB5E27">
    <w:pPr>
      <w:pStyle w:val="Footer"/>
      <w:pBdr>
        <w:top w:val="single" w:sz="12" w:space="1" w:color="auto"/>
      </w:pBdr>
    </w:pPr>
    <w:r>
      <w:tab/>
    </w:r>
    <w:r>
      <w:tab/>
      <w:t xml:space="preserve">    Page: </w:t>
    </w:r>
    <w:r>
      <w:fldChar w:fldCharType="begin"/>
    </w:r>
    <w:r>
      <w:instrText xml:space="preserve"> PAGE  \* MERGEFORMAT </w:instrText>
    </w:r>
    <w:r>
      <w:fldChar w:fldCharType="separate"/>
    </w:r>
    <w:r w:rsidR="00F2775C">
      <w:rPr>
        <w:noProof/>
      </w:rPr>
      <w:t>11</w:t>
    </w:r>
    <w:r>
      <w:rPr>
        <w:noProof/>
      </w:rPr>
      <w:fldChar w:fldCharType="end"/>
    </w:r>
    <w:r>
      <w:t xml:space="preserve"> of </w:t>
    </w:r>
    <w:fldSimple w:instr=" NUMPAGES  \* MERGEFORMAT ">
      <w:r w:rsidR="00F2775C">
        <w:rPr>
          <w:noProof/>
        </w:rPr>
        <w:t>105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B45" w:rsidRDefault="001F4B45">
      <w:r>
        <w:separator/>
      </w:r>
    </w:p>
  </w:footnote>
  <w:footnote w:type="continuationSeparator" w:id="0">
    <w:p w:rsidR="001F4B45" w:rsidRDefault="001F4B45">
      <w:r>
        <w:continuationSeparator/>
      </w:r>
    </w:p>
  </w:footnote>
  <w:footnote w:id="1">
    <w:p w:rsidR="0064396E" w:rsidRPr="00F25EA2" w:rsidRDefault="0064396E" w:rsidP="00C01A02">
      <w:pPr>
        <w:pStyle w:val="FootnoteText"/>
        <w:rPr>
          <w:lang w:val="en-US"/>
        </w:rPr>
      </w:pPr>
      <w:r>
        <w:rPr>
          <w:rStyle w:val="FootnoteReference"/>
        </w:rPr>
        <w:footnoteRef/>
      </w:r>
      <w:r>
        <w:t xml:space="preserve"> A “layer-2 MAC” is the part of the network interface that controls access to the network and </w:t>
      </w:r>
      <w:r w:rsidRPr="00B619F0">
        <w:t>media (e.g.,</w:t>
      </w:r>
      <w:r>
        <w:rPr>
          <w:sz w:val="22"/>
          <w:szCs w:val="22"/>
        </w:rPr>
        <w:t xml:space="preserve"> </w:t>
      </w:r>
      <w:r w:rsidRPr="00B619F0">
        <w:t>wire or frequency band). “MAC” is an acronym for “Media Access Controller”.</w:t>
      </w:r>
      <w:r>
        <w:rPr>
          <w:sz w:val="22"/>
          <w:szCs w:val="22"/>
        </w:rPr>
        <w:t xml:space="preserve"> </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96E" w:rsidRDefault="0064396E" w:rsidP="0046290E">
    <w:pPr>
      <w:pStyle w:val="Footer"/>
      <w:pBdr>
        <w:top w:val="single" w:sz="12"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58C0E9A"/>
    <w:lvl w:ilvl="0">
      <w:start w:val="1"/>
      <w:numFmt w:val="decimal"/>
      <w:pStyle w:val="Heading1"/>
      <w:suff w:val="space"/>
      <w:lvlText w:val="%1 "/>
      <w:lvlJc w:val="left"/>
      <w:rPr>
        <w:rFonts w:hint="default"/>
        <w:sz w:val="36"/>
        <w:szCs w:val="36"/>
      </w:rPr>
    </w:lvl>
    <w:lvl w:ilvl="1">
      <w:start w:val="1"/>
      <w:numFmt w:val="decimal"/>
      <w:pStyle w:val="Heading2"/>
      <w:suff w:val="space"/>
      <w:lvlText w:val="%1.%2 "/>
      <w:lvlJc w:val="left"/>
      <w:rPr>
        <w:b/>
        <w:bCs/>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
      <w:lvlJc w:val="left"/>
      <w:rPr>
        <w:rFonts w:hint="default"/>
      </w:rPr>
    </w:lvl>
    <w:lvl w:ilvl="3">
      <w:start w:val="1"/>
      <w:numFmt w:val="decimal"/>
      <w:pStyle w:val="Heading4"/>
      <w:suff w:val="space"/>
      <w:lvlText w:val="%1.%2.%3.%4 "/>
      <w:lvlJc w:val="left"/>
      <w:rPr>
        <w:rFonts w:hint="default"/>
      </w:rPr>
    </w:lvl>
    <w:lvl w:ilvl="4">
      <w:start w:val="1"/>
      <w:numFmt w:val="decimal"/>
      <w:pStyle w:val="Heading5"/>
      <w:suff w:val="space"/>
      <w:lvlText w:val="%1.%2.%3.%4.%5 "/>
      <w:lvlJc w:val="left"/>
      <w:rPr>
        <w:rFonts w:hint="default"/>
      </w:rPr>
    </w:lvl>
    <w:lvl w:ilvl="5">
      <w:start w:val="1"/>
      <w:numFmt w:val="decimal"/>
      <w:pStyle w:val="Heading6"/>
      <w:suff w:val="space"/>
      <w:lvlText w:val="%1.%2.%3.%4.%5.%6 "/>
      <w:lvlJc w:val="left"/>
      <w:rPr>
        <w:rFonts w:hint="default"/>
      </w:rPr>
    </w:lvl>
    <w:lvl w:ilvl="6">
      <w:start w:val="1"/>
      <w:numFmt w:val="decimal"/>
      <w:pStyle w:val="Heading7"/>
      <w:suff w:val="space"/>
      <w:lvlText w:val="%1.%2.%3.%4.%5.%6.%7."/>
      <w:lvlJc w:val="left"/>
      <w:rPr>
        <w:rFonts w:hint="default"/>
      </w:rPr>
    </w:lvl>
    <w:lvl w:ilvl="7">
      <w:start w:val="1"/>
      <w:numFmt w:val="decimal"/>
      <w:pStyle w:val="Heading8"/>
      <w:suff w:val="space"/>
      <w:lvlText w:val="%1.%2.%3.%4.%5.%6.%7.%8."/>
      <w:lvlJc w:val="left"/>
      <w:rPr>
        <w:rFonts w:hint="default"/>
      </w:rPr>
    </w:lvl>
    <w:lvl w:ilvl="8">
      <w:start w:val="1"/>
      <w:numFmt w:val="decimal"/>
      <w:pStyle w:val="Heading9"/>
      <w:suff w:val="space"/>
      <w:lvlText w:val="%1.%2.%3.%4.%5.%6.%7.%8.%9."/>
      <w:lvlJc w:val="left"/>
      <w:rPr>
        <w:rFonts w:hint="default"/>
      </w:rPr>
    </w:lvl>
  </w:abstractNum>
  <w:abstractNum w:abstractNumId="1">
    <w:nsid w:val="00000003"/>
    <w:multiLevelType w:val="multilevel"/>
    <w:tmpl w:val="00000003"/>
    <w:name w:val="WW8Num3"/>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720"/>
        </w:tabs>
        <w:ind w:left="720" w:hanging="72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
    <w:nsid w:val="0000001A"/>
    <w:multiLevelType w:val="singleLevel"/>
    <w:tmpl w:val="0000001A"/>
    <w:name w:val="WW8Num26"/>
    <w:lvl w:ilvl="0">
      <w:start w:val="1"/>
      <w:numFmt w:val="bullet"/>
      <w:lvlText w:val=""/>
      <w:lvlJc w:val="left"/>
      <w:pPr>
        <w:tabs>
          <w:tab w:val="num" w:pos="360"/>
        </w:tabs>
        <w:ind w:left="360" w:hanging="360"/>
      </w:pPr>
      <w:rPr>
        <w:rFonts w:ascii="Symbol" w:hAnsi="Symbol"/>
      </w:rPr>
    </w:lvl>
  </w:abstractNum>
  <w:abstractNum w:abstractNumId="3">
    <w:nsid w:val="0000001C"/>
    <w:multiLevelType w:val="singleLevel"/>
    <w:tmpl w:val="0000001C"/>
    <w:name w:val="WW8Num28"/>
    <w:lvl w:ilvl="0">
      <w:start w:val="1"/>
      <w:numFmt w:val="bullet"/>
      <w:lvlText w:val=""/>
      <w:lvlJc w:val="left"/>
      <w:pPr>
        <w:tabs>
          <w:tab w:val="num" w:pos="360"/>
        </w:tabs>
        <w:ind w:left="360" w:hanging="360"/>
      </w:pPr>
      <w:rPr>
        <w:rFonts w:ascii="Symbol" w:hAnsi="Symbol"/>
      </w:rPr>
    </w:lvl>
  </w:abstractNum>
  <w:abstractNum w:abstractNumId="4">
    <w:nsid w:val="080B36CE"/>
    <w:multiLevelType w:val="singleLevel"/>
    <w:tmpl w:val="FFFFFFFF"/>
    <w:name w:val="WW8Num5"/>
    <w:lvl w:ilvl="0">
      <w:start w:val="1"/>
      <w:numFmt w:val="bullet"/>
      <w:pStyle w:val="textboxbullet"/>
      <w:lvlText w:val=""/>
      <w:legacy w:legacy="1" w:legacySpace="0" w:legacyIndent="360"/>
      <w:lvlJc w:val="left"/>
      <w:pPr>
        <w:ind w:left="360" w:hanging="360"/>
      </w:pPr>
      <w:rPr>
        <w:rFonts w:ascii="Monotype Sorts" w:hAnsi="Monotype Sorts" w:hint="default"/>
      </w:rPr>
    </w:lvl>
  </w:abstractNum>
  <w:abstractNum w:abstractNumId="5">
    <w:nsid w:val="09BE7E72"/>
    <w:multiLevelType w:val="hybridMultilevel"/>
    <w:tmpl w:val="854C2B00"/>
    <w:lvl w:ilvl="0" w:tplc="2E141816">
      <w:start w:val="1"/>
      <w:numFmt w:val="decimal"/>
      <w:lvlText w:val="%1."/>
      <w:lvlJc w:val="left"/>
      <w:pPr>
        <w:tabs>
          <w:tab w:val="num" w:pos="648"/>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C25EC3"/>
    <w:multiLevelType w:val="hybridMultilevel"/>
    <w:tmpl w:val="A31ABB8A"/>
    <w:lvl w:ilvl="0" w:tplc="F4702DB0">
      <w:start w:val="1"/>
      <w:numFmt w:val="lowerRoman"/>
      <w:lvlText w:val="%1)"/>
      <w:lvlJc w:val="left"/>
      <w:pPr>
        <w:ind w:left="1080" w:hanging="720"/>
      </w:pPr>
      <w:rPr>
        <w:rFonts w:hint="default"/>
      </w:rPr>
    </w:lvl>
    <w:lvl w:ilvl="1" w:tplc="631CA45C">
      <w:start w:val="1"/>
      <w:numFmt w:val="lowerLetter"/>
      <w:lvlText w:val="%2)"/>
      <w:lvlJc w:val="left"/>
      <w:pPr>
        <w:ind w:left="1440" w:hanging="360"/>
      </w:pPr>
      <w:rPr>
        <w:rFonts w:hint="default"/>
      </w:rPr>
    </w:lvl>
    <w:lvl w:ilvl="2" w:tplc="143E00EC">
      <w:start w:val="1"/>
      <w:numFmt w:val="decimal"/>
      <w:lvlText w:val="%3)"/>
      <w:lvlJc w:val="left"/>
      <w:pPr>
        <w:ind w:left="2355" w:hanging="375"/>
      </w:pPr>
      <w:rPr>
        <w:rFonts w:hint="default"/>
      </w:rPr>
    </w:lvl>
    <w:lvl w:ilvl="3" w:tplc="2B7A4B94">
      <w:start w:val="5"/>
      <w:numFmt w:val="bullet"/>
      <w:lvlText w:val="-"/>
      <w:lvlJc w:val="left"/>
      <w:pPr>
        <w:ind w:left="2880" w:hanging="360"/>
      </w:pPr>
      <w:rPr>
        <w:rFonts w:ascii="Monotype Corsiva" w:eastAsia="Times New Roman" w:hAnsi="Monotype Corsiva" w:cs="Arial" w:hint="default"/>
        <w:b w:val="0"/>
        <w:sz w:val="22"/>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4441A12"/>
    <w:multiLevelType w:val="hybridMultilevel"/>
    <w:tmpl w:val="961AF8F0"/>
    <w:lvl w:ilvl="0" w:tplc="1E5C1F04">
      <w:start w:val="1"/>
      <w:numFmt w:val="lowerRoman"/>
      <w:lvlText w:val="(%1)."/>
      <w:lvlJc w:val="left"/>
      <w:pPr>
        <w:tabs>
          <w:tab w:val="num" w:pos="1080"/>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A932962"/>
    <w:multiLevelType w:val="hybridMultilevel"/>
    <w:tmpl w:val="9BEE8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B845BDD"/>
    <w:multiLevelType w:val="hybridMultilevel"/>
    <w:tmpl w:val="139A46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BF02A8"/>
    <w:multiLevelType w:val="hybridMultilevel"/>
    <w:tmpl w:val="81E49F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85D1F89"/>
    <w:multiLevelType w:val="hybridMultilevel"/>
    <w:tmpl w:val="7A349F2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7F581F"/>
    <w:multiLevelType w:val="hybridMultilevel"/>
    <w:tmpl w:val="DD6AB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CDF197D"/>
    <w:multiLevelType w:val="hybridMultilevel"/>
    <w:tmpl w:val="1CAE887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EF07840"/>
    <w:multiLevelType w:val="hybridMultilevel"/>
    <w:tmpl w:val="081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2080819"/>
    <w:multiLevelType w:val="hybridMultilevel"/>
    <w:tmpl w:val="D28AA45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0F0F87"/>
    <w:multiLevelType w:val="multilevel"/>
    <w:tmpl w:val="631218A8"/>
    <w:lvl w:ilvl="0">
      <w:start w:val="1"/>
      <w:numFmt w:val="decimal"/>
      <w:lvlText w:val="%1."/>
      <w:lvlJc w:val="left"/>
      <w:pPr>
        <w:ind w:left="1069" w:hanging="360"/>
      </w:p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17">
    <w:nsid w:val="348F1494"/>
    <w:multiLevelType w:val="hybridMultilevel"/>
    <w:tmpl w:val="31BECB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3B2714C7"/>
    <w:multiLevelType w:val="hybridMultilevel"/>
    <w:tmpl w:val="B14AD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0A5303"/>
    <w:multiLevelType w:val="multilevel"/>
    <w:tmpl w:val="A2BA325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A60939"/>
    <w:multiLevelType w:val="hybridMultilevel"/>
    <w:tmpl w:val="0C8A7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55759"/>
    <w:multiLevelType w:val="hybridMultilevel"/>
    <w:tmpl w:val="930A7A02"/>
    <w:lvl w:ilvl="0" w:tplc="2E14181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46A15F6D"/>
    <w:multiLevelType w:val="hybridMultilevel"/>
    <w:tmpl w:val="30EC5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7B819C7"/>
    <w:multiLevelType w:val="hybridMultilevel"/>
    <w:tmpl w:val="5E38E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D44EED"/>
    <w:multiLevelType w:val="hybridMultilevel"/>
    <w:tmpl w:val="591867C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8054D8"/>
    <w:multiLevelType w:val="hybridMultilevel"/>
    <w:tmpl w:val="330CC540"/>
    <w:lvl w:ilvl="0" w:tplc="40090017">
      <w:start w:val="1"/>
      <w:numFmt w:val="lowerLetter"/>
      <w:lvlText w:val="%1)"/>
      <w:lvlJc w:val="left"/>
      <w:pPr>
        <w:ind w:left="720" w:hanging="360"/>
      </w:pPr>
    </w:lvl>
    <w:lvl w:ilvl="1" w:tplc="40090011">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F8120EC"/>
    <w:multiLevelType w:val="hybridMultilevel"/>
    <w:tmpl w:val="5A12F77C"/>
    <w:lvl w:ilvl="0" w:tplc="77742A70">
      <w:start w:val="1"/>
      <w:numFmt w:val="decimal"/>
      <w:lvlText w:val="%1)"/>
      <w:lvlJc w:val="left"/>
      <w:pPr>
        <w:ind w:left="1080" w:hanging="720"/>
      </w:pPr>
      <w:rPr>
        <w:rFonts w:cs="Arial"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FBA2963"/>
    <w:multiLevelType w:val="hybridMultilevel"/>
    <w:tmpl w:val="F1C4711C"/>
    <w:lvl w:ilvl="0" w:tplc="1B2230C6">
      <w:start w:val="1"/>
      <w:numFmt w:val="decimal"/>
      <w:pStyle w:val="TableHead"/>
      <w:lvlText w:val="Table %1:"/>
      <w:lvlJc w:val="left"/>
      <w:pPr>
        <w:tabs>
          <w:tab w:val="num" w:pos="3632"/>
        </w:tabs>
        <w:ind w:left="3402" w:hanging="85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28">
    <w:nsid w:val="6EBB4045"/>
    <w:multiLevelType w:val="multilevel"/>
    <w:tmpl w:val="631218A8"/>
    <w:lvl w:ilvl="0">
      <w:start w:val="1"/>
      <w:numFmt w:val="decimal"/>
      <w:lvlText w:val="%1."/>
      <w:lvlJc w:val="left"/>
      <w:pPr>
        <w:ind w:left="1069" w:hanging="360"/>
      </w:p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29">
    <w:nsid w:val="738874D7"/>
    <w:multiLevelType w:val="hybridMultilevel"/>
    <w:tmpl w:val="F5821176"/>
    <w:lvl w:ilvl="0" w:tplc="1F9AB262">
      <w:start w:val="1"/>
      <w:numFmt w:val="upperLetter"/>
      <w:pStyle w:val="AppendixHeading"/>
      <w:lvlText w:val="Appendix %1:"/>
      <w:lvlJc w:val="left"/>
      <w:pPr>
        <w:tabs>
          <w:tab w:val="num" w:pos="0"/>
        </w:tabs>
      </w:pPr>
      <w:rPr>
        <w:rFonts w:hint="default"/>
      </w:rPr>
    </w:lvl>
    <w:lvl w:ilvl="1" w:tplc="0C090019">
      <w:start w:val="1"/>
      <w:numFmt w:val="lowerLetter"/>
      <w:lvlText w:val="%2."/>
      <w:lvlJc w:val="left"/>
      <w:pPr>
        <w:tabs>
          <w:tab w:val="num" w:pos="1440"/>
        </w:tabs>
        <w:ind w:left="1440" w:hanging="360"/>
      </w:pPr>
    </w:lvl>
    <w:lvl w:ilvl="2" w:tplc="0C09001B">
      <w:start w:val="1"/>
      <w:numFmt w:val="lowerRoman"/>
      <w:lvlText w:val="%3."/>
      <w:lvlJc w:val="right"/>
      <w:pPr>
        <w:tabs>
          <w:tab w:val="num" w:pos="2160"/>
        </w:tabs>
        <w:ind w:left="2160" w:hanging="180"/>
      </w:pPr>
    </w:lvl>
    <w:lvl w:ilvl="3" w:tplc="0C09000F">
      <w:start w:val="1"/>
      <w:numFmt w:val="decimal"/>
      <w:lvlText w:val="%4."/>
      <w:lvlJc w:val="left"/>
      <w:pPr>
        <w:tabs>
          <w:tab w:val="num" w:pos="2880"/>
        </w:tabs>
        <w:ind w:left="2880" w:hanging="360"/>
      </w:pPr>
    </w:lvl>
    <w:lvl w:ilvl="4" w:tplc="0C090019">
      <w:start w:val="1"/>
      <w:numFmt w:val="lowerLetter"/>
      <w:lvlText w:val="%5."/>
      <w:lvlJc w:val="left"/>
      <w:pPr>
        <w:tabs>
          <w:tab w:val="num" w:pos="3600"/>
        </w:tabs>
        <w:ind w:left="3600" w:hanging="360"/>
      </w:pPr>
    </w:lvl>
    <w:lvl w:ilvl="5" w:tplc="0C09001B">
      <w:start w:val="1"/>
      <w:numFmt w:val="lowerRoman"/>
      <w:lvlText w:val="%6."/>
      <w:lvlJc w:val="right"/>
      <w:pPr>
        <w:tabs>
          <w:tab w:val="num" w:pos="4320"/>
        </w:tabs>
        <w:ind w:left="4320" w:hanging="180"/>
      </w:pPr>
    </w:lvl>
    <w:lvl w:ilvl="6" w:tplc="0C09000F">
      <w:start w:val="1"/>
      <w:numFmt w:val="decimal"/>
      <w:lvlText w:val="%7."/>
      <w:lvlJc w:val="left"/>
      <w:pPr>
        <w:tabs>
          <w:tab w:val="num" w:pos="5040"/>
        </w:tabs>
        <w:ind w:left="5040" w:hanging="360"/>
      </w:pPr>
    </w:lvl>
    <w:lvl w:ilvl="7" w:tplc="0C090019">
      <w:start w:val="1"/>
      <w:numFmt w:val="lowerLetter"/>
      <w:lvlText w:val="%8."/>
      <w:lvlJc w:val="left"/>
      <w:pPr>
        <w:tabs>
          <w:tab w:val="num" w:pos="5760"/>
        </w:tabs>
        <w:ind w:left="5760" w:hanging="360"/>
      </w:pPr>
    </w:lvl>
    <w:lvl w:ilvl="8" w:tplc="0C09001B">
      <w:start w:val="1"/>
      <w:numFmt w:val="lowerRoman"/>
      <w:lvlText w:val="%9."/>
      <w:lvlJc w:val="right"/>
      <w:pPr>
        <w:tabs>
          <w:tab w:val="num" w:pos="6480"/>
        </w:tabs>
        <w:ind w:left="6480" w:hanging="180"/>
      </w:pPr>
    </w:lvl>
  </w:abstractNum>
  <w:abstractNum w:abstractNumId="30">
    <w:nsid w:val="743F75A2"/>
    <w:multiLevelType w:val="hybridMultilevel"/>
    <w:tmpl w:val="4EB4BB2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55C0C9F"/>
    <w:multiLevelType w:val="hybridMultilevel"/>
    <w:tmpl w:val="EF3C7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7460C58"/>
    <w:multiLevelType w:val="hybridMultilevel"/>
    <w:tmpl w:val="F4285F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A9B675E"/>
    <w:multiLevelType w:val="hybridMultilevel"/>
    <w:tmpl w:val="763C4B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FAC385A"/>
    <w:multiLevelType w:val="hybridMultilevel"/>
    <w:tmpl w:val="4BC66BC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FE83108"/>
    <w:multiLevelType w:val="hybridMultilevel"/>
    <w:tmpl w:val="8758DB1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9"/>
  </w:num>
  <w:num w:numId="3">
    <w:abstractNumId w:val="27"/>
  </w:num>
  <w:num w:numId="4">
    <w:abstractNumId w:val="4"/>
  </w:num>
  <w:num w:numId="5">
    <w:abstractNumId w:val="5"/>
  </w:num>
  <w:num w:numId="6">
    <w:abstractNumId w:val="7"/>
  </w:num>
  <w:num w:numId="7">
    <w:abstractNumId w:val="6"/>
  </w:num>
  <w:num w:numId="8">
    <w:abstractNumId w:val="32"/>
  </w:num>
  <w:num w:numId="9">
    <w:abstractNumId w:val="13"/>
  </w:num>
  <w:num w:numId="10">
    <w:abstractNumId w:val="33"/>
  </w:num>
  <w:num w:numId="11">
    <w:abstractNumId w:val="14"/>
  </w:num>
  <w:num w:numId="12">
    <w:abstractNumId w:val="9"/>
  </w:num>
  <w:num w:numId="13">
    <w:abstractNumId w:val="30"/>
  </w:num>
  <w:num w:numId="14">
    <w:abstractNumId w:val="35"/>
  </w:num>
  <w:num w:numId="15">
    <w:abstractNumId w:val="25"/>
  </w:num>
  <w:num w:numId="16">
    <w:abstractNumId w:val="11"/>
  </w:num>
  <w:num w:numId="17">
    <w:abstractNumId w:val="24"/>
  </w:num>
  <w:num w:numId="18">
    <w:abstractNumId w:val="23"/>
  </w:num>
  <w:num w:numId="19">
    <w:abstractNumId w:val="8"/>
  </w:num>
  <w:num w:numId="20">
    <w:abstractNumId w:val="16"/>
  </w:num>
  <w:num w:numId="21">
    <w:abstractNumId w:val="28"/>
  </w:num>
  <w:num w:numId="22">
    <w:abstractNumId w:val="15"/>
  </w:num>
  <w:num w:numId="23">
    <w:abstractNumId w:val="34"/>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1"/>
  </w:num>
  <w:num w:numId="27">
    <w:abstractNumId w:val="26"/>
  </w:num>
  <w:num w:numId="28">
    <w:abstractNumId w:val="31"/>
  </w:num>
  <w:num w:numId="29">
    <w:abstractNumId w:val="20"/>
  </w:num>
  <w:num w:numId="30">
    <w:abstractNumId w:val="18"/>
  </w:num>
  <w:num w:numId="31">
    <w:abstractNumId w:val="22"/>
  </w:num>
  <w:num w:numId="32">
    <w:abstractNumId w:val="17"/>
  </w:num>
  <w:num w:numId="33">
    <w:abstractNumId w:val="12"/>
  </w:num>
  <w:num w:numId="34">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doNotHyphenateCap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297"/>
    <w:rsid w:val="00002EFC"/>
    <w:rsid w:val="0000354C"/>
    <w:rsid w:val="0001083A"/>
    <w:rsid w:val="00013167"/>
    <w:rsid w:val="00014F86"/>
    <w:rsid w:val="0002142A"/>
    <w:rsid w:val="000232FE"/>
    <w:rsid w:val="0003681C"/>
    <w:rsid w:val="000407DA"/>
    <w:rsid w:val="000418FD"/>
    <w:rsid w:val="000440A0"/>
    <w:rsid w:val="00044D7E"/>
    <w:rsid w:val="00045779"/>
    <w:rsid w:val="00047493"/>
    <w:rsid w:val="000475D7"/>
    <w:rsid w:val="00053FD4"/>
    <w:rsid w:val="000550F7"/>
    <w:rsid w:val="00055D0E"/>
    <w:rsid w:val="000627C5"/>
    <w:rsid w:val="00072313"/>
    <w:rsid w:val="00072C7F"/>
    <w:rsid w:val="00074123"/>
    <w:rsid w:val="00076436"/>
    <w:rsid w:val="00081E0D"/>
    <w:rsid w:val="00082985"/>
    <w:rsid w:val="000833F1"/>
    <w:rsid w:val="0008634D"/>
    <w:rsid w:val="00097458"/>
    <w:rsid w:val="000A061B"/>
    <w:rsid w:val="000A2FFB"/>
    <w:rsid w:val="000A3E8C"/>
    <w:rsid w:val="000A4402"/>
    <w:rsid w:val="000A7A72"/>
    <w:rsid w:val="000B4E7B"/>
    <w:rsid w:val="000B4ECF"/>
    <w:rsid w:val="000B5BA5"/>
    <w:rsid w:val="000B725C"/>
    <w:rsid w:val="000B7E74"/>
    <w:rsid w:val="000C2F03"/>
    <w:rsid w:val="000C307D"/>
    <w:rsid w:val="000D136F"/>
    <w:rsid w:val="000D1AF3"/>
    <w:rsid w:val="000D4EA0"/>
    <w:rsid w:val="000D5B36"/>
    <w:rsid w:val="000E0ECE"/>
    <w:rsid w:val="000E1EED"/>
    <w:rsid w:val="000E5CA9"/>
    <w:rsid w:val="000E6D87"/>
    <w:rsid w:val="000F634E"/>
    <w:rsid w:val="00102294"/>
    <w:rsid w:val="00103FF8"/>
    <w:rsid w:val="001045F6"/>
    <w:rsid w:val="0010689C"/>
    <w:rsid w:val="00112105"/>
    <w:rsid w:val="00112EDF"/>
    <w:rsid w:val="00113DB7"/>
    <w:rsid w:val="00122606"/>
    <w:rsid w:val="00122999"/>
    <w:rsid w:val="00126222"/>
    <w:rsid w:val="001316E9"/>
    <w:rsid w:val="00131C9F"/>
    <w:rsid w:val="00134C97"/>
    <w:rsid w:val="001375E5"/>
    <w:rsid w:val="00142D12"/>
    <w:rsid w:val="00146EB1"/>
    <w:rsid w:val="00151B53"/>
    <w:rsid w:val="00153B35"/>
    <w:rsid w:val="00154F24"/>
    <w:rsid w:val="00157CF4"/>
    <w:rsid w:val="001673D3"/>
    <w:rsid w:val="00170F5B"/>
    <w:rsid w:val="0017138A"/>
    <w:rsid w:val="00175460"/>
    <w:rsid w:val="00177FC7"/>
    <w:rsid w:val="0018663B"/>
    <w:rsid w:val="001905DB"/>
    <w:rsid w:val="0019239F"/>
    <w:rsid w:val="00192B55"/>
    <w:rsid w:val="0019355E"/>
    <w:rsid w:val="001A3402"/>
    <w:rsid w:val="001A5833"/>
    <w:rsid w:val="001A6D14"/>
    <w:rsid w:val="001A75AA"/>
    <w:rsid w:val="001A7FE4"/>
    <w:rsid w:val="001B1999"/>
    <w:rsid w:val="001B5D15"/>
    <w:rsid w:val="001B68F5"/>
    <w:rsid w:val="001B7298"/>
    <w:rsid w:val="001C06F8"/>
    <w:rsid w:val="001C07F0"/>
    <w:rsid w:val="001C4B2D"/>
    <w:rsid w:val="001C5CEB"/>
    <w:rsid w:val="001C7469"/>
    <w:rsid w:val="001C7C51"/>
    <w:rsid w:val="001D2121"/>
    <w:rsid w:val="001D40E6"/>
    <w:rsid w:val="001D6E29"/>
    <w:rsid w:val="001E006D"/>
    <w:rsid w:val="001F1544"/>
    <w:rsid w:val="001F4626"/>
    <w:rsid w:val="001F4B45"/>
    <w:rsid w:val="001F6521"/>
    <w:rsid w:val="001F7806"/>
    <w:rsid w:val="001F7F7F"/>
    <w:rsid w:val="002007BC"/>
    <w:rsid w:val="00201F6B"/>
    <w:rsid w:val="002062DD"/>
    <w:rsid w:val="0020695E"/>
    <w:rsid w:val="00210254"/>
    <w:rsid w:val="00213D07"/>
    <w:rsid w:val="00215C10"/>
    <w:rsid w:val="002200DE"/>
    <w:rsid w:val="00220438"/>
    <w:rsid w:val="002217F8"/>
    <w:rsid w:val="00221A39"/>
    <w:rsid w:val="0022517A"/>
    <w:rsid w:val="00225746"/>
    <w:rsid w:val="002302A5"/>
    <w:rsid w:val="0023041F"/>
    <w:rsid w:val="00230B2B"/>
    <w:rsid w:val="00230F52"/>
    <w:rsid w:val="00232FAF"/>
    <w:rsid w:val="00233429"/>
    <w:rsid w:val="00236397"/>
    <w:rsid w:val="002367F0"/>
    <w:rsid w:val="00236DC2"/>
    <w:rsid w:val="0023780B"/>
    <w:rsid w:val="0023791D"/>
    <w:rsid w:val="0024233F"/>
    <w:rsid w:val="00246074"/>
    <w:rsid w:val="00252A92"/>
    <w:rsid w:val="00254C50"/>
    <w:rsid w:val="00257965"/>
    <w:rsid w:val="00262196"/>
    <w:rsid w:val="00263854"/>
    <w:rsid w:val="00265F54"/>
    <w:rsid w:val="002702C0"/>
    <w:rsid w:val="00270341"/>
    <w:rsid w:val="00271079"/>
    <w:rsid w:val="00271623"/>
    <w:rsid w:val="0027354B"/>
    <w:rsid w:val="002747B8"/>
    <w:rsid w:val="00275E4F"/>
    <w:rsid w:val="00276C7D"/>
    <w:rsid w:val="00283F1E"/>
    <w:rsid w:val="00285259"/>
    <w:rsid w:val="00285FB6"/>
    <w:rsid w:val="00287133"/>
    <w:rsid w:val="00292955"/>
    <w:rsid w:val="0029486B"/>
    <w:rsid w:val="0029684E"/>
    <w:rsid w:val="002A0536"/>
    <w:rsid w:val="002A3AA6"/>
    <w:rsid w:val="002A54AE"/>
    <w:rsid w:val="002A6BA7"/>
    <w:rsid w:val="002A7821"/>
    <w:rsid w:val="002B0BDE"/>
    <w:rsid w:val="002B25DF"/>
    <w:rsid w:val="002B299F"/>
    <w:rsid w:val="002B4BA1"/>
    <w:rsid w:val="002C3560"/>
    <w:rsid w:val="002C5F08"/>
    <w:rsid w:val="002D144E"/>
    <w:rsid w:val="002D27F0"/>
    <w:rsid w:val="002D3C8C"/>
    <w:rsid w:val="002E17E4"/>
    <w:rsid w:val="002E6BCC"/>
    <w:rsid w:val="002F13C0"/>
    <w:rsid w:val="002F2523"/>
    <w:rsid w:val="002F49D3"/>
    <w:rsid w:val="002F5E43"/>
    <w:rsid w:val="002F7775"/>
    <w:rsid w:val="00300481"/>
    <w:rsid w:val="00306D27"/>
    <w:rsid w:val="0030755D"/>
    <w:rsid w:val="00311498"/>
    <w:rsid w:val="0031505A"/>
    <w:rsid w:val="00316334"/>
    <w:rsid w:val="003201A0"/>
    <w:rsid w:val="00320726"/>
    <w:rsid w:val="00320900"/>
    <w:rsid w:val="00324974"/>
    <w:rsid w:val="00324C60"/>
    <w:rsid w:val="00326B09"/>
    <w:rsid w:val="00330DD1"/>
    <w:rsid w:val="00331FFB"/>
    <w:rsid w:val="0033546A"/>
    <w:rsid w:val="00342E61"/>
    <w:rsid w:val="0034383D"/>
    <w:rsid w:val="00343881"/>
    <w:rsid w:val="00345424"/>
    <w:rsid w:val="00346739"/>
    <w:rsid w:val="003478D3"/>
    <w:rsid w:val="003515B8"/>
    <w:rsid w:val="00376C8F"/>
    <w:rsid w:val="003810AA"/>
    <w:rsid w:val="0038356D"/>
    <w:rsid w:val="0039111C"/>
    <w:rsid w:val="00392776"/>
    <w:rsid w:val="0039384D"/>
    <w:rsid w:val="00394083"/>
    <w:rsid w:val="00394096"/>
    <w:rsid w:val="003952E5"/>
    <w:rsid w:val="003A2557"/>
    <w:rsid w:val="003A26CB"/>
    <w:rsid w:val="003B1A7B"/>
    <w:rsid w:val="003B2D6D"/>
    <w:rsid w:val="003B4927"/>
    <w:rsid w:val="003B63CC"/>
    <w:rsid w:val="003B7DED"/>
    <w:rsid w:val="003C0384"/>
    <w:rsid w:val="003C05EC"/>
    <w:rsid w:val="003C128B"/>
    <w:rsid w:val="003C27DB"/>
    <w:rsid w:val="003C2D91"/>
    <w:rsid w:val="003C4424"/>
    <w:rsid w:val="003C6555"/>
    <w:rsid w:val="003D0C3E"/>
    <w:rsid w:val="003D15DF"/>
    <w:rsid w:val="003D1787"/>
    <w:rsid w:val="003D7A3E"/>
    <w:rsid w:val="003E0536"/>
    <w:rsid w:val="003E0A1C"/>
    <w:rsid w:val="003E2D08"/>
    <w:rsid w:val="003E31B5"/>
    <w:rsid w:val="003F1DB0"/>
    <w:rsid w:val="003F40CD"/>
    <w:rsid w:val="003F5F2F"/>
    <w:rsid w:val="004020F0"/>
    <w:rsid w:val="004027F4"/>
    <w:rsid w:val="00403974"/>
    <w:rsid w:val="00403B84"/>
    <w:rsid w:val="00405C7F"/>
    <w:rsid w:val="0040793B"/>
    <w:rsid w:val="004100FF"/>
    <w:rsid w:val="00422CCF"/>
    <w:rsid w:val="00423B9A"/>
    <w:rsid w:val="00435E78"/>
    <w:rsid w:val="00440540"/>
    <w:rsid w:val="00440DA5"/>
    <w:rsid w:val="004414E5"/>
    <w:rsid w:val="00441AC6"/>
    <w:rsid w:val="00442D05"/>
    <w:rsid w:val="00442D29"/>
    <w:rsid w:val="0044350B"/>
    <w:rsid w:val="00443582"/>
    <w:rsid w:val="00443597"/>
    <w:rsid w:val="00444111"/>
    <w:rsid w:val="004461BB"/>
    <w:rsid w:val="00450404"/>
    <w:rsid w:val="004527AA"/>
    <w:rsid w:val="0046119F"/>
    <w:rsid w:val="0046290E"/>
    <w:rsid w:val="004663FC"/>
    <w:rsid w:val="00472F1B"/>
    <w:rsid w:val="00474D0F"/>
    <w:rsid w:val="004752C5"/>
    <w:rsid w:val="004766C3"/>
    <w:rsid w:val="00476E20"/>
    <w:rsid w:val="00476F38"/>
    <w:rsid w:val="00485440"/>
    <w:rsid w:val="00485DDC"/>
    <w:rsid w:val="004866CC"/>
    <w:rsid w:val="00487339"/>
    <w:rsid w:val="0048749C"/>
    <w:rsid w:val="004919B0"/>
    <w:rsid w:val="004954B2"/>
    <w:rsid w:val="00495530"/>
    <w:rsid w:val="004A095F"/>
    <w:rsid w:val="004A1A39"/>
    <w:rsid w:val="004A50CB"/>
    <w:rsid w:val="004A68CD"/>
    <w:rsid w:val="004B01C2"/>
    <w:rsid w:val="004B2546"/>
    <w:rsid w:val="004C1A54"/>
    <w:rsid w:val="004C3D73"/>
    <w:rsid w:val="004C42D8"/>
    <w:rsid w:val="004C76D6"/>
    <w:rsid w:val="004D1F1A"/>
    <w:rsid w:val="004D46A6"/>
    <w:rsid w:val="004D51B8"/>
    <w:rsid w:val="004D535D"/>
    <w:rsid w:val="004E0F3A"/>
    <w:rsid w:val="004E2962"/>
    <w:rsid w:val="004E3EA2"/>
    <w:rsid w:val="004E441F"/>
    <w:rsid w:val="004E5E96"/>
    <w:rsid w:val="004F086D"/>
    <w:rsid w:val="004F442F"/>
    <w:rsid w:val="004F44BB"/>
    <w:rsid w:val="004F5087"/>
    <w:rsid w:val="00503AC1"/>
    <w:rsid w:val="005066F7"/>
    <w:rsid w:val="0050731B"/>
    <w:rsid w:val="00513E92"/>
    <w:rsid w:val="00517224"/>
    <w:rsid w:val="0052252B"/>
    <w:rsid w:val="0052310D"/>
    <w:rsid w:val="005301AC"/>
    <w:rsid w:val="005314E8"/>
    <w:rsid w:val="0053187F"/>
    <w:rsid w:val="00532E47"/>
    <w:rsid w:val="00533A6A"/>
    <w:rsid w:val="00537576"/>
    <w:rsid w:val="00540CB3"/>
    <w:rsid w:val="005429B2"/>
    <w:rsid w:val="0054354E"/>
    <w:rsid w:val="00547CB7"/>
    <w:rsid w:val="00555AB2"/>
    <w:rsid w:val="00555C87"/>
    <w:rsid w:val="00557AEB"/>
    <w:rsid w:val="00561493"/>
    <w:rsid w:val="005623F7"/>
    <w:rsid w:val="005626AD"/>
    <w:rsid w:val="00564B33"/>
    <w:rsid w:val="00565A7B"/>
    <w:rsid w:val="00567684"/>
    <w:rsid w:val="005714B2"/>
    <w:rsid w:val="00572008"/>
    <w:rsid w:val="0057337A"/>
    <w:rsid w:val="00573633"/>
    <w:rsid w:val="00583BE7"/>
    <w:rsid w:val="00586A03"/>
    <w:rsid w:val="00586B6E"/>
    <w:rsid w:val="00587EBE"/>
    <w:rsid w:val="00591173"/>
    <w:rsid w:val="00591BBB"/>
    <w:rsid w:val="00594CFA"/>
    <w:rsid w:val="00594EEC"/>
    <w:rsid w:val="005A1A1D"/>
    <w:rsid w:val="005A1CAD"/>
    <w:rsid w:val="005A5FBE"/>
    <w:rsid w:val="005A76A3"/>
    <w:rsid w:val="005C4CA8"/>
    <w:rsid w:val="005C6799"/>
    <w:rsid w:val="005C7412"/>
    <w:rsid w:val="005D056E"/>
    <w:rsid w:val="005D0A5C"/>
    <w:rsid w:val="005E1BB0"/>
    <w:rsid w:val="005F5990"/>
    <w:rsid w:val="005F6580"/>
    <w:rsid w:val="00605354"/>
    <w:rsid w:val="00607277"/>
    <w:rsid w:val="006120E8"/>
    <w:rsid w:val="0061710A"/>
    <w:rsid w:val="00624B4F"/>
    <w:rsid w:val="006250C8"/>
    <w:rsid w:val="00625367"/>
    <w:rsid w:val="006260E9"/>
    <w:rsid w:val="00630952"/>
    <w:rsid w:val="0063237B"/>
    <w:rsid w:val="00632D41"/>
    <w:rsid w:val="00633D76"/>
    <w:rsid w:val="00633F9E"/>
    <w:rsid w:val="00635122"/>
    <w:rsid w:val="00635A51"/>
    <w:rsid w:val="006414EF"/>
    <w:rsid w:val="0064168B"/>
    <w:rsid w:val="00642630"/>
    <w:rsid w:val="0064396E"/>
    <w:rsid w:val="006453B6"/>
    <w:rsid w:val="006537F7"/>
    <w:rsid w:val="0065427E"/>
    <w:rsid w:val="00656DD8"/>
    <w:rsid w:val="00657A21"/>
    <w:rsid w:val="00657FF9"/>
    <w:rsid w:val="00660B8C"/>
    <w:rsid w:val="00663167"/>
    <w:rsid w:val="00664DEC"/>
    <w:rsid w:val="00664FC4"/>
    <w:rsid w:val="00667180"/>
    <w:rsid w:val="00667AD1"/>
    <w:rsid w:val="00672B1C"/>
    <w:rsid w:val="00673403"/>
    <w:rsid w:val="00673954"/>
    <w:rsid w:val="0067427D"/>
    <w:rsid w:val="00681FA1"/>
    <w:rsid w:val="0068224F"/>
    <w:rsid w:val="00682DFA"/>
    <w:rsid w:val="00686BA4"/>
    <w:rsid w:val="00690903"/>
    <w:rsid w:val="00692971"/>
    <w:rsid w:val="00696904"/>
    <w:rsid w:val="006A26E4"/>
    <w:rsid w:val="006A2844"/>
    <w:rsid w:val="006A3698"/>
    <w:rsid w:val="006A4CE9"/>
    <w:rsid w:val="006A560C"/>
    <w:rsid w:val="006B286D"/>
    <w:rsid w:val="006B35EE"/>
    <w:rsid w:val="006C27EE"/>
    <w:rsid w:val="006C49B5"/>
    <w:rsid w:val="006C4C1F"/>
    <w:rsid w:val="006D1B5D"/>
    <w:rsid w:val="006D2DE9"/>
    <w:rsid w:val="006E0A52"/>
    <w:rsid w:val="006E0B08"/>
    <w:rsid w:val="006E467F"/>
    <w:rsid w:val="006E5732"/>
    <w:rsid w:val="006F03F4"/>
    <w:rsid w:val="006F0584"/>
    <w:rsid w:val="006F33C4"/>
    <w:rsid w:val="006F599C"/>
    <w:rsid w:val="006F5A45"/>
    <w:rsid w:val="007100B5"/>
    <w:rsid w:val="007114E2"/>
    <w:rsid w:val="00716253"/>
    <w:rsid w:val="0071694C"/>
    <w:rsid w:val="00717F60"/>
    <w:rsid w:val="007219C6"/>
    <w:rsid w:val="00723FCC"/>
    <w:rsid w:val="00725127"/>
    <w:rsid w:val="00727EDF"/>
    <w:rsid w:val="007320EE"/>
    <w:rsid w:val="00741B5F"/>
    <w:rsid w:val="007425AA"/>
    <w:rsid w:val="007472D8"/>
    <w:rsid w:val="00751C8F"/>
    <w:rsid w:val="007567A6"/>
    <w:rsid w:val="00756FF7"/>
    <w:rsid w:val="00760197"/>
    <w:rsid w:val="00765A56"/>
    <w:rsid w:val="007725A2"/>
    <w:rsid w:val="00772A3B"/>
    <w:rsid w:val="00774A7E"/>
    <w:rsid w:val="00775295"/>
    <w:rsid w:val="00777496"/>
    <w:rsid w:val="00786FA6"/>
    <w:rsid w:val="007875B4"/>
    <w:rsid w:val="00790076"/>
    <w:rsid w:val="007929FA"/>
    <w:rsid w:val="007A1920"/>
    <w:rsid w:val="007A19C0"/>
    <w:rsid w:val="007A1D9C"/>
    <w:rsid w:val="007B29ED"/>
    <w:rsid w:val="007B4C63"/>
    <w:rsid w:val="007B5A44"/>
    <w:rsid w:val="007B6FFE"/>
    <w:rsid w:val="007B735C"/>
    <w:rsid w:val="007C0346"/>
    <w:rsid w:val="007C49F5"/>
    <w:rsid w:val="007C5CE8"/>
    <w:rsid w:val="007C7C13"/>
    <w:rsid w:val="007D1B84"/>
    <w:rsid w:val="007E0C68"/>
    <w:rsid w:val="007E2EC3"/>
    <w:rsid w:val="007E477A"/>
    <w:rsid w:val="007E65A6"/>
    <w:rsid w:val="007F10DF"/>
    <w:rsid w:val="007F1A93"/>
    <w:rsid w:val="007F30AD"/>
    <w:rsid w:val="007F4ED2"/>
    <w:rsid w:val="0080385C"/>
    <w:rsid w:val="00811B0D"/>
    <w:rsid w:val="0081273E"/>
    <w:rsid w:val="00812C0F"/>
    <w:rsid w:val="00812C75"/>
    <w:rsid w:val="00812D48"/>
    <w:rsid w:val="0081521C"/>
    <w:rsid w:val="00817BD6"/>
    <w:rsid w:val="008236F3"/>
    <w:rsid w:val="0082445F"/>
    <w:rsid w:val="008310A4"/>
    <w:rsid w:val="00831124"/>
    <w:rsid w:val="00832A9D"/>
    <w:rsid w:val="0083340F"/>
    <w:rsid w:val="0083474F"/>
    <w:rsid w:val="00834B99"/>
    <w:rsid w:val="00835984"/>
    <w:rsid w:val="00840588"/>
    <w:rsid w:val="008452EC"/>
    <w:rsid w:val="00853172"/>
    <w:rsid w:val="00853B08"/>
    <w:rsid w:val="00855BE4"/>
    <w:rsid w:val="00861484"/>
    <w:rsid w:val="0086557D"/>
    <w:rsid w:val="008669FA"/>
    <w:rsid w:val="0086753F"/>
    <w:rsid w:val="00875906"/>
    <w:rsid w:val="008806D4"/>
    <w:rsid w:val="00881C7A"/>
    <w:rsid w:val="0088757E"/>
    <w:rsid w:val="0088785A"/>
    <w:rsid w:val="00891C1C"/>
    <w:rsid w:val="00892F2E"/>
    <w:rsid w:val="00894960"/>
    <w:rsid w:val="00896E80"/>
    <w:rsid w:val="008A0F73"/>
    <w:rsid w:val="008A2617"/>
    <w:rsid w:val="008B0962"/>
    <w:rsid w:val="008B1F16"/>
    <w:rsid w:val="008B461E"/>
    <w:rsid w:val="008B5570"/>
    <w:rsid w:val="008B7529"/>
    <w:rsid w:val="008C1432"/>
    <w:rsid w:val="008C1AF8"/>
    <w:rsid w:val="008C2944"/>
    <w:rsid w:val="008C4992"/>
    <w:rsid w:val="008C56DE"/>
    <w:rsid w:val="008C6297"/>
    <w:rsid w:val="008C7C81"/>
    <w:rsid w:val="008D205F"/>
    <w:rsid w:val="008D3968"/>
    <w:rsid w:val="008D488E"/>
    <w:rsid w:val="008D5E0F"/>
    <w:rsid w:val="008E40BA"/>
    <w:rsid w:val="008E7071"/>
    <w:rsid w:val="008F2282"/>
    <w:rsid w:val="008F547D"/>
    <w:rsid w:val="008F629C"/>
    <w:rsid w:val="00902C6E"/>
    <w:rsid w:val="00910E71"/>
    <w:rsid w:val="0091342B"/>
    <w:rsid w:val="009158E1"/>
    <w:rsid w:val="00915928"/>
    <w:rsid w:val="00916F71"/>
    <w:rsid w:val="00920819"/>
    <w:rsid w:val="00921B77"/>
    <w:rsid w:val="00925BC1"/>
    <w:rsid w:val="0092640F"/>
    <w:rsid w:val="009329A5"/>
    <w:rsid w:val="00936F61"/>
    <w:rsid w:val="00941421"/>
    <w:rsid w:val="00944DAC"/>
    <w:rsid w:val="009505EE"/>
    <w:rsid w:val="00950E17"/>
    <w:rsid w:val="0095186D"/>
    <w:rsid w:val="00954EC0"/>
    <w:rsid w:val="00955B0B"/>
    <w:rsid w:val="009569D9"/>
    <w:rsid w:val="0095730C"/>
    <w:rsid w:val="00965D1B"/>
    <w:rsid w:val="0096659C"/>
    <w:rsid w:val="00972F3F"/>
    <w:rsid w:val="00974C98"/>
    <w:rsid w:val="009761E6"/>
    <w:rsid w:val="009767A4"/>
    <w:rsid w:val="00981006"/>
    <w:rsid w:val="00982345"/>
    <w:rsid w:val="009862A0"/>
    <w:rsid w:val="00991855"/>
    <w:rsid w:val="00991C83"/>
    <w:rsid w:val="009930F1"/>
    <w:rsid w:val="00993461"/>
    <w:rsid w:val="00994C18"/>
    <w:rsid w:val="009964F5"/>
    <w:rsid w:val="009A0C59"/>
    <w:rsid w:val="009A181A"/>
    <w:rsid w:val="009A6598"/>
    <w:rsid w:val="009B0DD5"/>
    <w:rsid w:val="009B1C28"/>
    <w:rsid w:val="009B21CE"/>
    <w:rsid w:val="009B28A9"/>
    <w:rsid w:val="009B42F4"/>
    <w:rsid w:val="009B5068"/>
    <w:rsid w:val="009B509C"/>
    <w:rsid w:val="009C05BD"/>
    <w:rsid w:val="009C183B"/>
    <w:rsid w:val="009D1E29"/>
    <w:rsid w:val="009D3F4F"/>
    <w:rsid w:val="009D4460"/>
    <w:rsid w:val="009D675F"/>
    <w:rsid w:val="009D6BBE"/>
    <w:rsid w:val="009E009D"/>
    <w:rsid w:val="009E0E21"/>
    <w:rsid w:val="009E13E1"/>
    <w:rsid w:val="009E1912"/>
    <w:rsid w:val="009E3029"/>
    <w:rsid w:val="009E5D84"/>
    <w:rsid w:val="009E6267"/>
    <w:rsid w:val="009E6AE8"/>
    <w:rsid w:val="009F2FDE"/>
    <w:rsid w:val="009F38FA"/>
    <w:rsid w:val="009F6A39"/>
    <w:rsid w:val="009F6D7F"/>
    <w:rsid w:val="009F6FB3"/>
    <w:rsid w:val="00A00317"/>
    <w:rsid w:val="00A02F56"/>
    <w:rsid w:val="00A0546B"/>
    <w:rsid w:val="00A10601"/>
    <w:rsid w:val="00A10AB2"/>
    <w:rsid w:val="00A116F7"/>
    <w:rsid w:val="00A1353A"/>
    <w:rsid w:val="00A13BD4"/>
    <w:rsid w:val="00A17E27"/>
    <w:rsid w:val="00A17FAD"/>
    <w:rsid w:val="00A20217"/>
    <w:rsid w:val="00A23FA4"/>
    <w:rsid w:val="00A25240"/>
    <w:rsid w:val="00A268E6"/>
    <w:rsid w:val="00A30A91"/>
    <w:rsid w:val="00A33973"/>
    <w:rsid w:val="00A439CD"/>
    <w:rsid w:val="00A45132"/>
    <w:rsid w:val="00A470D3"/>
    <w:rsid w:val="00A475CB"/>
    <w:rsid w:val="00A5001D"/>
    <w:rsid w:val="00A502DC"/>
    <w:rsid w:val="00A562B9"/>
    <w:rsid w:val="00A61B21"/>
    <w:rsid w:val="00A61C22"/>
    <w:rsid w:val="00A62E0A"/>
    <w:rsid w:val="00A631AA"/>
    <w:rsid w:val="00A640D3"/>
    <w:rsid w:val="00A64B13"/>
    <w:rsid w:val="00A65B14"/>
    <w:rsid w:val="00A70607"/>
    <w:rsid w:val="00A72967"/>
    <w:rsid w:val="00A743E1"/>
    <w:rsid w:val="00A7474C"/>
    <w:rsid w:val="00A75D37"/>
    <w:rsid w:val="00A75EFF"/>
    <w:rsid w:val="00A75F8D"/>
    <w:rsid w:val="00A7642A"/>
    <w:rsid w:val="00A8235E"/>
    <w:rsid w:val="00A85661"/>
    <w:rsid w:val="00A87571"/>
    <w:rsid w:val="00A92B1B"/>
    <w:rsid w:val="00A94D95"/>
    <w:rsid w:val="00AA5B70"/>
    <w:rsid w:val="00AB4D36"/>
    <w:rsid w:val="00AB5B9C"/>
    <w:rsid w:val="00AC1787"/>
    <w:rsid w:val="00AC49BC"/>
    <w:rsid w:val="00AD177E"/>
    <w:rsid w:val="00AD18C2"/>
    <w:rsid w:val="00AD2528"/>
    <w:rsid w:val="00AD3D02"/>
    <w:rsid w:val="00AD5F24"/>
    <w:rsid w:val="00AE0329"/>
    <w:rsid w:val="00AE0817"/>
    <w:rsid w:val="00AE134F"/>
    <w:rsid w:val="00AE2E26"/>
    <w:rsid w:val="00AE4CB3"/>
    <w:rsid w:val="00AF3749"/>
    <w:rsid w:val="00AF3955"/>
    <w:rsid w:val="00AF39FE"/>
    <w:rsid w:val="00AF5A13"/>
    <w:rsid w:val="00AF6006"/>
    <w:rsid w:val="00B001D1"/>
    <w:rsid w:val="00B074F7"/>
    <w:rsid w:val="00B1068D"/>
    <w:rsid w:val="00B10B47"/>
    <w:rsid w:val="00B14D26"/>
    <w:rsid w:val="00B15CB9"/>
    <w:rsid w:val="00B16597"/>
    <w:rsid w:val="00B166B3"/>
    <w:rsid w:val="00B2055F"/>
    <w:rsid w:val="00B31BA3"/>
    <w:rsid w:val="00B334D1"/>
    <w:rsid w:val="00B33FD6"/>
    <w:rsid w:val="00B41F72"/>
    <w:rsid w:val="00B441AF"/>
    <w:rsid w:val="00B44702"/>
    <w:rsid w:val="00B453F0"/>
    <w:rsid w:val="00B47E6E"/>
    <w:rsid w:val="00B51CD9"/>
    <w:rsid w:val="00B51D61"/>
    <w:rsid w:val="00B5280D"/>
    <w:rsid w:val="00B54169"/>
    <w:rsid w:val="00B54F58"/>
    <w:rsid w:val="00B566ED"/>
    <w:rsid w:val="00B56DDC"/>
    <w:rsid w:val="00B601F3"/>
    <w:rsid w:val="00B617A5"/>
    <w:rsid w:val="00B660CF"/>
    <w:rsid w:val="00B70CFE"/>
    <w:rsid w:val="00B71051"/>
    <w:rsid w:val="00B711D7"/>
    <w:rsid w:val="00B71509"/>
    <w:rsid w:val="00B729FC"/>
    <w:rsid w:val="00B73664"/>
    <w:rsid w:val="00B805AC"/>
    <w:rsid w:val="00B851C6"/>
    <w:rsid w:val="00B90A1B"/>
    <w:rsid w:val="00B93425"/>
    <w:rsid w:val="00B94FB2"/>
    <w:rsid w:val="00B9568F"/>
    <w:rsid w:val="00BA0593"/>
    <w:rsid w:val="00BA08B4"/>
    <w:rsid w:val="00BA0CA2"/>
    <w:rsid w:val="00BA11BB"/>
    <w:rsid w:val="00BA1FEE"/>
    <w:rsid w:val="00BA330D"/>
    <w:rsid w:val="00BA33CD"/>
    <w:rsid w:val="00BA4729"/>
    <w:rsid w:val="00BA5284"/>
    <w:rsid w:val="00BA653B"/>
    <w:rsid w:val="00BA7A52"/>
    <w:rsid w:val="00BB00A9"/>
    <w:rsid w:val="00BB0AA3"/>
    <w:rsid w:val="00BB0B04"/>
    <w:rsid w:val="00BB0EFE"/>
    <w:rsid w:val="00BB5E27"/>
    <w:rsid w:val="00BB642C"/>
    <w:rsid w:val="00BC0F10"/>
    <w:rsid w:val="00BC2143"/>
    <w:rsid w:val="00BC4571"/>
    <w:rsid w:val="00BC626E"/>
    <w:rsid w:val="00BD13B2"/>
    <w:rsid w:val="00BD1C54"/>
    <w:rsid w:val="00BD2BCE"/>
    <w:rsid w:val="00BD4BC5"/>
    <w:rsid w:val="00BE0FB5"/>
    <w:rsid w:val="00BE755B"/>
    <w:rsid w:val="00BF2257"/>
    <w:rsid w:val="00BF23D5"/>
    <w:rsid w:val="00BF35C6"/>
    <w:rsid w:val="00BF4C70"/>
    <w:rsid w:val="00BF4F7A"/>
    <w:rsid w:val="00BF554F"/>
    <w:rsid w:val="00BF712E"/>
    <w:rsid w:val="00C00354"/>
    <w:rsid w:val="00C01A02"/>
    <w:rsid w:val="00C03D74"/>
    <w:rsid w:val="00C04522"/>
    <w:rsid w:val="00C05164"/>
    <w:rsid w:val="00C064A6"/>
    <w:rsid w:val="00C105F9"/>
    <w:rsid w:val="00C106CF"/>
    <w:rsid w:val="00C21CD3"/>
    <w:rsid w:val="00C22D75"/>
    <w:rsid w:val="00C251D2"/>
    <w:rsid w:val="00C26A63"/>
    <w:rsid w:val="00C3121E"/>
    <w:rsid w:val="00C33F2E"/>
    <w:rsid w:val="00C34CEC"/>
    <w:rsid w:val="00C354C6"/>
    <w:rsid w:val="00C40C47"/>
    <w:rsid w:val="00C426DA"/>
    <w:rsid w:val="00C42E81"/>
    <w:rsid w:val="00C4368B"/>
    <w:rsid w:val="00C45877"/>
    <w:rsid w:val="00C45BC1"/>
    <w:rsid w:val="00C45C26"/>
    <w:rsid w:val="00C45D39"/>
    <w:rsid w:val="00C52F8D"/>
    <w:rsid w:val="00C53DC4"/>
    <w:rsid w:val="00C5665F"/>
    <w:rsid w:val="00C60D55"/>
    <w:rsid w:val="00C61479"/>
    <w:rsid w:val="00C61ABC"/>
    <w:rsid w:val="00C67E94"/>
    <w:rsid w:val="00C7021F"/>
    <w:rsid w:val="00C705B3"/>
    <w:rsid w:val="00C71C8A"/>
    <w:rsid w:val="00C73F7F"/>
    <w:rsid w:val="00C74669"/>
    <w:rsid w:val="00C756ED"/>
    <w:rsid w:val="00C7711E"/>
    <w:rsid w:val="00C817DC"/>
    <w:rsid w:val="00C83151"/>
    <w:rsid w:val="00C832B5"/>
    <w:rsid w:val="00C87E6A"/>
    <w:rsid w:val="00C90066"/>
    <w:rsid w:val="00C9268A"/>
    <w:rsid w:val="00C941EC"/>
    <w:rsid w:val="00CA05FF"/>
    <w:rsid w:val="00CA689D"/>
    <w:rsid w:val="00CA7395"/>
    <w:rsid w:val="00CA7556"/>
    <w:rsid w:val="00CB1857"/>
    <w:rsid w:val="00CB39CE"/>
    <w:rsid w:val="00CB55A5"/>
    <w:rsid w:val="00CB5CE8"/>
    <w:rsid w:val="00CB60B2"/>
    <w:rsid w:val="00CB6601"/>
    <w:rsid w:val="00CB70AA"/>
    <w:rsid w:val="00CB761E"/>
    <w:rsid w:val="00CC3DB4"/>
    <w:rsid w:val="00CC5162"/>
    <w:rsid w:val="00CC790E"/>
    <w:rsid w:val="00CC7D8D"/>
    <w:rsid w:val="00CD0059"/>
    <w:rsid w:val="00CD2A50"/>
    <w:rsid w:val="00CE1848"/>
    <w:rsid w:val="00CE1ADD"/>
    <w:rsid w:val="00CE4659"/>
    <w:rsid w:val="00CE70BE"/>
    <w:rsid w:val="00CE7441"/>
    <w:rsid w:val="00CF12AD"/>
    <w:rsid w:val="00CF1F46"/>
    <w:rsid w:val="00CF4911"/>
    <w:rsid w:val="00CF6DCF"/>
    <w:rsid w:val="00CF6E17"/>
    <w:rsid w:val="00CF7847"/>
    <w:rsid w:val="00D00CF9"/>
    <w:rsid w:val="00D04B7C"/>
    <w:rsid w:val="00D07962"/>
    <w:rsid w:val="00D11FA0"/>
    <w:rsid w:val="00D136E6"/>
    <w:rsid w:val="00D1513E"/>
    <w:rsid w:val="00D15AD9"/>
    <w:rsid w:val="00D2240B"/>
    <w:rsid w:val="00D24513"/>
    <w:rsid w:val="00D255D1"/>
    <w:rsid w:val="00D358E8"/>
    <w:rsid w:val="00D37CF6"/>
    <w:rsid w:val="00D458BB"/>
    <w:rsid w:val="00D50C67"/>
    <w:rsid w:val="00D50F44"/>
    <w:rsid w:val="00D51D63"/>
    <w:rsid w:val="00D62B1D"/>
    <w:rsid w:val="00D638F0"/>
    <w:rsid w:val="00D638F6"/>
    <w:rsid w:val="00D642AB"/>
    <w:rsid w:val="00D649D7"/>
    <w:rsid w:val="00D6613F"/>
    <w:rsid w:val="00D666BD"/>
    <w:rsid w:val="00D66D95"/>
    <w:rsid w:val="00D80DD7"/>
    <w:rsid w:val="00D817EC"/>
    <w:rsid w:val="00D834F4"/>
    <w:rsid w:val="00D85C0F"/>
    <w:rsid w:val="00D864F1"/>
    <w:rsid w:val="00D91703"/>
    <w:rsid w:val="00D91F80"/>
    <w:rsid w:val="00D93BAC"/>
    <w:rsid w:val="00D96443"/>
    <w:rsid w:val="00DA08FF"/>
    <w:rsid w:val="00DA1D1F"/>
    <w:rsid w:val="00DA3343"/>
    <w:rsid w:val="00DA619F"/>
    <w:rsid w:val="00DB27FC"/>
    <w:rsid w:val="00DB3109"/>
    <w:rsid w:val="00DB55BE"/>
    <w:rsid w:val="00DB5ED6"/>
    <w:rsid w:val="00DC55D2"/>
    <w:rsid w:val="00DD1A36"/>
    <w:rsid w:val="00DD2122"/>
    <w:rsid w:val="00DD6A91"/>
    <w:rsid w:val="00DD7461"/>
    <w:rsid w:val="00DE1C61"/>
    <w:rsid w:val="00DE33B9"/>
    <w:rsid w:val="00DE34EF"/>
    <w:rsid w:val="00DE6AE5"/>
    <w:rsid w:val="00DF1710"/>
    <w:rsid w:val="00DF25B5"/>
    <w:rsid w:val="00DF5E59"/>
    <w:rsid w:val="00DF6094"/>
    <w:rsid w:val="00DF69F6"/>
    <w:rsid w:val="00DF6BB5"/>
    <w:rsid w:val="00E00C91"/>
    <w:rsid w:val="00E01BB3"/>
    <w:rsid w:val="00E02478"/>
    <w:rsid w:val="00E06C3F"/>
    <w:rsid w:val="00E12BC2"/>
    <w:rsid w:val="00E23636"/>
    <w:rsid w:val="00E24B1B"/>
    <w:rsid w:val="00E2600A"/>
    <w:rsid w:val="00E269FB"/>
    <w:rsid w:val="00E27211"/>
    <w:rsid w:val="00E31DEB"/>
    <w:rsid w:val="00E321D2"/>
    <w:rsid w:val="00E336D4"/>
    <w:rsid w:val="00E346D5"/>
    <w:rsid w:val="00E36304"/>
    <w:rsid w:val="00E36F60"/>
    <w:rsid w:val="00E4101C"/>
    <w:rsid w:val="00E41ABE"/>
    <w:rsid w:val="00E43D51"/>
    <w:rsid w:val="00E45861"/>
    <w:rsid w:val="00E46922"/>
    <w:rsid w:val="00E46CB3"/>
    <w:rsid w:val="00E50230"/>
    <w:rsid w:val="00E5446C"/>
    <w:rsid w:val="00E57E6E"/>
    <w:rsid w:val="00E61285"/>
    <w:rsid w:val="00E639AF"/>
    <w:rsid w:val="00E65A40"/>
    <w:rsid w:val="00E65FC2"/>
    <w:rsid w:val="00E7308E"/>
    <w:rsid w:val="00E747C0"/>
    <w:rsid w:val="00E81E7F"/>
    <w:rsid w:val="00E81FCD"/>
    <w:rsid w:val="00E836BB"/>
    <w:rsid w:val="00E8485A"/>
    <w:rsid w:val="00E85FEC"/>
    <w:rsid w:val="00E86CAC"/>
    <w:rsid w:val="00E86DEC"/>
    <w:rsid w:val="00E90746"/>
    <w:rsid w:val="00E94E19"/>
    <w:rsid w:val="00E94EA8"/>
    <w:rsid w:val="00E94EDB"/>
    <w:rsid w:val="00E95E43"/>
    <w:rsid w:val="00E9661D"/>
    <w:rsid w:val="00EA067A"/>
    <w:rsid w:val="00EA1A5E"/>
    <w:rsid w:val="00EA329A"/>
    <w:rsid w:val="00EA5A4A"/>
    <w:rsid w:val="00EA6298"/>
    <w:rsid w:val="00EB046E"/>
    <w:rsid w:val="00EB2B59"/>
    <w:rsid w:val="00EB46BC"/>
    <w:rsid w:val="00EB4EC4"/>
    <w:rsid w:val="00EB53B7"/>
    <w:rsid w:val="00EB5F7A"/>
    <w:rsid w:val="00EB6EFB"/>
    <w:rsid w:val="00EB7BA5"/>
    <w:rsid w:val="00EC035E"/>
    <w:rsid w:val="00EC46B2"/>
    <w:rsid w:val="00EC4996"/>
    <w:rsid w:val="00EC6865"/>
    <w:rsid w:val="00EC785B"/>
    <w:rsid w:val="00EC7A32"/>
    <w:rsid w:val="00ED6858"/>
    <w:rsid w:val="00ED7958"/>
    <w:rsid w:val="00EE0F18"/>
    <w:rsid w:val="00EE2768"/>
    <w:rsid w:val="00EE3421"/>
    <w:rsid w:val="00EE412D"/>
    <w:rsid w:val="00EE45D4"/>
    <w:rsid w:val="00EE5093"/>
    <w:rsid w:val="00EE5099"/>
    <w:rsid w:val="00EE5BE0"/>
    <w:rsid w:val="00EF00CC"/>
    <w:rsid w:val="00EF627D"/>
    <w:rsid w:val="00EF7435"/>
    <w:rsid w:val="00EF7EE9"/>
    <w:rsid w:val="00F0072C"/>
    <w:rsid w:val="00F07AF4"/>
    <w:rsid w:val="00F10E71"/>
    <w:rsid w:val="00F1179B"/>
    <w:rsid w:val="00F131D9"/>
    <w:rsid w:val="00F170EB"/>
    <w:rsid w:val="00F17391"/>
    <w:rsid w:val="00F177CF"/>
    <w:rsid w:val="00F17A00"/>
    <w:rsid w:val="00F20494"/>
    <w:rsid w:val="00F2145E"/>
    <w:rsid w:val="00F22BC7"/>
    <w:rsid w:val="00F2775C"/>
    <w:rsid w:val="00F32A87"/>
    <w:rsid w:val="00F34CF3"/>
    <w:rsid w:val="00F36272"/>
    <w:rsid w:val="00F376D4"/>
    <w:rsid w:val="00F43B51"/>
    <w:rsid w:val="00F44730"/>
    <w:rsid w:val="00F459B8"/>
    <w:rsid w:val="00F45A6A"/>
    <w:rsid w:val="00F45E0A"/>
    <w:rsid w:val="00F51C5D"/>
    <w:rsid w:val="00F52CF7"/>
    <w:rsid w:val="00F54AEC"/>
    <w:rsid w:val="00F556F7"/>
    <w:rsid w:val="00F5656C"/>
    <w:rsid w:val="00F56C2B"/>
    <w:rsid w:val="00F57BE5"/>
    <w:rsid w:val="00F57DD9"/>
    <w:rsid w:val="00F64683"/>
    <w:rsid w:val="00F66C3E"/>
    <w:rsid w:val="00F67C8C"/>
    <w:rsid w:val="00F76404"/>
    <w:rsid w:val="00F76949"/>
    <w:rsid w:val="00F76FEC"/>
    <w:rsid w:val="00F77774"/>
    <w:rsid w:val="00F808B5"/>
    <w:rsid w:val="00F81218"/>
    <w:rsid w:val="00F8184C"/>
    <w:rsid w:val="00F83F87"/>
    <w:rsid w:val="00F86381"/>
    <w:rsid w:val="00F9116A"/>
    <w:rsid w:val="00F91FEB"/>
    <w:rsid w:val="00F93F05"/>
    <w:rsid w:val="00F940FD"/>
    <w:rsid w:val="00F95D76"/>
    <w:rsid w:val="00F961D4"/>
    <w:rsid w:val="00FA23C3"/>
    <w:rsid w:val="00FA2FF2"/>
    <w:rsid w:val="00FA730C"/>
    <w:rsid w:val="00FB0DE8"/>
    <w:rsid w:val="00FB2211"/>
    <w:rsid w:val="00FB22DA"/>
    <w:rsid w:val="00FB7DDF"/>
    <w:rsid w:val="00FC10AF"/>
    <w:rsid w:val="00FC16D9"/>
    <w:rsid w:val="00FC34FE"/>
    <w:rsid w:val="00FC482A"/>
    <w:rsid w:val="00FC4965"/>
    <w:rsid w:val="00FC49CC"/>
    <w:rsid w:val="00FC4E0A"/>
    <w:rsid w:val="00FD14CF"/>
    <w:rsid w:val="00FD4314"/>
    <w:rsid w:val="00FD6E23"/>
    <w:rsid w:val="00FE3182"/>
    <w:rsid w:val="00FE3EC1"/>
    <w:rsid w:val="00FE779D"/>
    <w:rsid w:val="00FF2125"/>
    <w:rsid w:val="00FF38E3"/>
    <w:rsid w:val="00FF4724"/>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iscardImageEditingData/>
  <w14:defaultImageDpi w14:val="96"/>
  <w15:docId w15:val="{BD1AB41A-A32A-46FD-963B-873834D7D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locked="1" w:semiHidden="1" w:unhideWhenUsed="1"/>
    <w:lsdException w:name="envelope return" w:locked="1"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semiHidden="1" w:unhideWhenUsed="1"/>
    <w:lsdException w:name="macro" w:locked="1" w:semiHidden="1" w:unhideWhenUsed="1"/>
    <w:lsdException w:name="toa heading" w:semiHidden="1" w:unhideWhenUsed="1"/>
    <w:lsdException w:name="List" w:semiHidden="1" w:unhideWhenUsed="1"/>
    <w:lsdException w:name="List Bullet" w:semiHidden="1" w:unhideWhenUsed="1"/>
    <w:lsdException w:name="List Number" w:lock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Body Text First Indent" w:locked="1"/>
    <w:lsdException w:name="Body Text First Indent 2" w:locked="1" w:semiHidden="1" w:unhideWhenUsed="1"/>
    <w:lsdException w:name="Note Heading"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iPriority="99" w:unhideWhenUsed="1"/>
    <w:lsdException w:name="FollowedHyperlink" w:locked="1" w:semiHidden="1" w:unhideWhenUsed="1"/>
    <w:lsdException w:name="Strong" w:locked="1" w:uiPriority="22" w:qFormat="1"/>
    <w:lsdException w:name="Emphasis" w:locked="1" w:uiPriority="20"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uiPriority="5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E78"/>
    <w:pPr>
      <w:jc w:val="both"/>
    </w:pPr>
    <w:rPr>
      <w:rFonts w:ascii="Arial" w:hAnsi="Arial" w:cs="Arial"/>
      <w:sz w:val="22"/>
      <w:lang w:val="en-IN"/>
    </w:rPr>
  </w:style>
  <w:style w:type="paragraph" w:styleId="Heading1">
    <w:name w:val="heading 1"/>
    <w:basedOn w:val="Normal"/>
    <w:next w:val="BodyText"/>
    <w:qFormat/>
    <w:rsid w:val="00EC035E"/>
    <w:pPr>
      <w:keepNext/>
      <w:keepLines/>
      <w:pageBreakBefore/>
      <w:numPr>
        <w:numId w:val="1"/>
      </w:numPr>
      <w:suppressAutoHyphens/>
      <w:spacing w:after="180"/>
      <w:jc w:val="left"/>
      <w:outlineLvl w:val="0"/>
    </w:pPr>
    <w:rPr>
      <w:b/>
      <w:bCs/>
      <w:kern w:val="28"/>
      <w:sz w:val="36"/>
      <w:szCs w:val="36"/>
    </w:rPr>
  </w:style>
  <w:style w:type="paragraph" w:styleId="Heading2">
    <w:name w:val="heading 2"/>
    <w:basedOn w:val="Heading1"/>
    <w:next w:val="BodyText"/>
    <w:link w:val="Heading2Char"/>
    <w:qFormat/>
    <w:rsid w:val="009F6A39"/>
    <w:pPr>
      <w:pageBreakBefore w:val="0"/>
      <w:numPr>
        <w:ilvl w:val="1"/>
      </w:numPr>
      <w:spacing w:before="480" w:after="160"/>
      <w:outlineLvl w:val="1"/>
    </w:pPr>
    <w:rPr>
      <w:sz w:val="32"/>
      <w:szCs w:val="32"/>
    </w:rPr>
  </w:style>
  <w:style w:type="paragraph" w:styleId="Heading3">
    <w:name w:val="heading 3"/>
    <w:basedOn w:val="Heading2"/>
    <w:next w:val="BodyText"/>
    <w:link w:val="Heading3Char"/>
    <w:qFormat/>
    <w:rsid w:val="00EC035E"/>
    <w:pPr>
      <w:numPr>
        <w:ilvl w:val="2"/>
      </w:numPr>
      <w:spacing w:before="420" w:after="140"/>
      <w:outlineLvl w:val="2"/>
    </w:pPr>
    <w:rPr>
      <w:sz w:val="28"/>
      <w:szCs w:val="28"/>
    </w:rPr>
  </w:style>
  <w:style w:type="paragraph" w:styleId="Heading4">
    <w:name w:val="heading 4"/>
    <w:basedOn w:val="Heading3"/>
    <w:next w:val="BodyText"/>
    <w:qFormat/>
    <w:rsid w:val="00EC035E"/>
    <w:pPr>
      <w:numPr>
        <w:ilvl w:val="3"/>
      </w:numPr>
      <w:spacing w:before="360" w:after="120"/>
      <w:outlineLvl w:val="3"/>
    </w:pPr>
    <w:rPr>
      <w:sz w:val="24"/>
      <w:szCs w:val="24"/>
    </w:rPr>
  </w:style>
  <w:style w:type="paragraph" w:styleId="Heading5">
    <w:name w:val="heading 5"/>
    <w:basedOn w:val="Heading4"/>
    <w:next w:val="BodyText"/>
    <w:qFormat/>
    <w:rsid w:val="00EC035E"/>
    <w:pPr>
      <w:numPr>
        <w:ilvl w:val="4"/>
      </w:numPr>
      <w:outlineLvl w:val="4"/>
    </w:pPr>
    <w:rPr>
      <w:b w:val="0"/>
      <w:bCs w:val="0"/>
      <w:sz w:val="22"/>
      <w:szCs w:val="22"/>
    </w:rPr>
  </w:style>
  <w:style w:type="paragraph" w:styleId="Heading6">
    <w:name w:val="heading 6"/>
    <w:basedOn w:val="Normal"/>
    <w:next w:val="Normal"/>
    <w:autoRedefine/>
    <w:qFormat/>
    <w:locked/>
    <w:rsid w:val="000E1EED"/>
    <w:pPr>
      <w:keepNext/>
      <w:numPr>
        <w:ilvl w:val="5"/>
        <w:numId w:val="1"/>
      </w:numPr>
      <w:spacing w:before="240" w:after="240"/>
      <w:jc w:val="left"/>
      <w:outlineLvl w:val="5"/>
    </w:pPr>
    <w:rPr>
      <w:bCs/>
      <w:szCs w:val="24"/>
    </w:rPr>
  </w:style>
  <w:style w:type="paragraph" w:styleId="Heading7">
    <w:name w:val="heading 7"/>
    <w:basedOn w:val="Normal"/>
    <w:next w:val="Normal"/>
    <w:link w:val="Heading7Char"/>
    <w:autoRedefine/>
    <w:qFormat/>
    <w:locked/>
    <w:rsid w:val="00667180"/>
    <w:pPr>
      <w:keepNext/>
      <w:numPr>
        <w:ilvl w:val="6"/>
        <w:numId w:val="1"/>
      </w:numPr>
      <w:spacing w:before="240" w:after="240"/>
      <w:jc w:val="left"/>
      <w:outlineLvl w:val="6"/>
    </w:pPr>
    <w:rPr>
      <w:b/>
      <w:bCs/>
      <w:sz w:val="24"/>
      <w:szCs w:val="24"/>
    </w:rPr>
  </w:style>
  <w:style w:type="paragraph" w:styleId="Heading8">
    <w:name w:val="heading 8"/>
    <w:basedOn w:val="Normal"/>
    <w:next w:val="Normal"/>
    <w:autoRedefine/>
    <w:qFormat/>
    <w:locked/>
    <w:rsid w:val="00667180"/>
    <w:pPr>
      <w:keepNext/>
      <w:numPr>
        <w:ilvl w:val="7"/>
        <w:numId w:val="1"/>
      </w:numPr>
      <w:spacing w:before="240" w:after="240"/>
      <w:jc w:val="left"/>
      <w:outlineLvl w:val="7"/>
    </w:pPr>
    <w:rPr>
      <w:b/>
      <w:bCs/>
      <w:sz w:val="24"/>
      <w:szCs w:val="24"/>
    </w:rPr>
  </w:style>
  <w:style w:type="paragraph" w:styleId="Heading9">
    <w:name w:val="heading 9"/>
    <w:basedOn w:val="Normal"/>
    <w:next w:val="Normal"/>
    <w:autoRedefine/>
    <w:qFormat/>
    <w:locked/>
    <w:rsid w:val="00667180"/>
    <w:pPr>
      <w:keepNext/>
      <w:numPr>
        <w:ilvl w:val="8"/>
        <w:numId w:val="1"/>
      </w:numPr>
      <w:spacing w:before="240" w:after="240"/>
      <w:jc w:val="lef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Body"/>
    <w:link w:val="BodyTextChar"/>
    <w:rsid w:val="000E1EED"/>
  </w:style>
  <w:style w:type="character" w:customStyle="1" w:styleId="BodyTextChar">
    <w:name w:val="Body Text Char"/>
    <w:link w:val="BodyText"/>
    <w:locked/>
    <w:rsid w:val="000E1EED"/>
    <w:rPr>
      <w:rFonts w:ascii="Verdana" w:hAnsi="Verdana" w:cs="Arial"/>
      <w:bCs/>
      <w:sz w:val="22"/>
      <w:lang w:val="en-AU"/>
    </w:rPr>
  </w:style>
  <w:style w:type="character" w:customStyle="1" w:styleId="Heading7Char">
    <w:name w:val="Heading 7 Char"/>
    <w:link w:val="Heading7"/>
    <w:locked/>
    <w:rsid w:val="00667180"/>
    <w:rPr>
      <w:rFonts w:ascii="Arial" w:hAnsi="Arial" w:cs="Arial"/>
      <w:b/>
      <w:bCs/>
      <w:sz w:val="24"/>
      <w:szCs w:val="24"/>
      <w:lang w:val="en-IN"/>
    </w:rPr>
  </w:style>
  <w:style w:type="paragraph" w:styleId="Header">
    <w:name w:val="header"/>
    <w:basedOn w:val="Normal"/>
    <w:rsid w:val="00C45877"/>
    <w:pPr>
      <w:tabs>
        <w:tab w:val="center" w:pos="4153"/>
        <w:tab w:val="right" w:pos="8306"/>
      </w:tabs>
    </w:pPr>
  </w:style>
  <w:style w:type="paragraph" w:styleId="Footer">
    <w:name w:val="footer"/>
    <w:basedOn w:val="Normal"/>
    <w:autoRedefine/>
    <w:semiHidden/>
    <w:rsid w:val="00756FF7"/>
    <w:pPr>
      <w:tabs>
        <w:tab w:val="left" w:pos="3402"/>
        <w:tab w:val="left" w:pos="7655"/>
        <w:tab w:val="left" w:pos="8505"/>
      </w:tabs>
      <w:spacing w:before="120"/>
    </w:pPr>
    <w:rPr>
      <w:b/>
      <w:bCs/>
    </w:rPr>
  </w:style>
  <w:style w:type="paragraph" w:customStyle="1" w:styleId="BodyText-Centred">
    <w:name w:val="Body Text - Centred"/>
    <w:rsid w:val="00444111"/>
    <w:pPr>
      <w:jc w:val="center"/>
    </w:pPr>
    <w:rPr>
      <w:rFonts w:ascii="Arial" w:hAnsi="Arial" w:cs="Arial"/>
      <w:sz w:val="22"/>
      <w:szCs w:val="22"/>
      <w:lang w:val="en-AU"/>
    </w:rPr>
  </w:style>
  <w:style w:type="paragraph" w:customStyle="1" w:styleId="Heading-misclarge">
    <w:name w:val="Heading - misc large"/>
    <w:basedOn w:val="Heading-TOC"/>
    <w:next w:val="BodyText"/>
    <w:link w:val="Heading-misclargeChar"/>
    <w:rsid w:val="00F2145E"/>
    <w:pPr>
      <w:spacing w:before="240" w:after="360"/>
    </w:pPr>
  </w:style>
  <w:style w:type="paragraph" w:customStyle="1" w:styleId="Heading-TOC">
    <w:name w:val="Heading - TOC"/>
    <w:basedOn w:val="Normal"/>
    <w:next w:val="TOC1"/>
    <w:link w:val="Heading-TOCChar"/>
    <w:autoRedefine/>
    <w:semiHidden/>
    <w:rsid w:val="00F51C5D"/>
    <w:pPr>
      <w:pageBreakBefore/>
      <w:spacing w:after="240"/>
      <w:jc w:val="left"/>
    </w:pPr>
    <w:rPr>
      <w:b/>
      <w:bCs/>
      <w:sz w:val="28"/>
      <w:szCs w:val="28"/>
    </w:rPr>
  </w:style>
  <w:style w:type="paragraph" w:styleId="TOC1">
    <w:name w:val="toc 1"/>
    <w:basedOn w:val="Normal"/>
    <w:next w:val="Normal"/>
    <w:autoRedefine/>
    <w:uiPriority w:val="39"/>
    <w:rsid w:val="00A5001D"/>
    <w:pPr>
      <w:tabs>
        <w:tab w:val="right" w:leader="dot" w:pos="9639"/>
      </w:tabs>
      <w:spacing w:before="240" w:after="60"/>
      <w:ind w:left="142"/>
      <w:jc w:val="left"/>
    </w:pPr>
    <w:rPr>
      <w:b/>
      <w:bCs/>
      <w:noProof/>
      <w:szCs w:val="22"/>
    </w:rPr>
  </w:style>
  <w:style w:type="character" w:customStyle="1" w:styleId="commandline">
    <w:name w:val="command line"/>
    <w:rsid w:val="008F2282"/>
    <w:rPr>
      <w:rFonts w:ascii="Courier New" w:hAnsi="Courier New" w:cs="Courier New"/>
      <w:b/>
      <w:i/>
      <w:sz w:val="20"/>
    </w:rPr>
  </w:style>
  <w:style w:type="paragraph" w:customStyle="1" w:styleId="TitlePage-ADIinfo">
    <w:name w:val="Title Page - ADI info"/>
    <w:semiHidden/>
    <w:rsid w:val="00F2145E"/>
    <w:rPr>
      <w:rFonts w:ascii="Arial" w:hAnsi="Arial" w:cs="Arial"/>
      <w:bCs/>
      <w:szCs w:val="22"/>
      <w:lang w:val="fr-FR"/>
    </w:rPr>
  </w:style>
  <w:style w:type="character" w:customStyle="1" w:styleId="CodeinText">
    <w:name w:val="Code in Text"/>
    <w:rsid w:val="00072313"/>
    <w:rPr>
      <w:rFonts w:ascii="Courier New" w:hAnsi="Courier New" w:cs="Courier New"/>
      <w:sz w:val="22"/>
    </w:rPr>
  </w:style>
  <w:style w:type="paragraph" w:customStyle="1" w:styleId="Header-Category">
    <w:name w:val="Header - Category"/>
    <w:basedOn w:val="Normal"/>
    <w:autoRedefine/>
    <w:semiHidden/>
    <w:rsid w:val="00C45877"/>
    <w:pPr>
      <w:jc w:val="right"/>
    </w:pPr>
    <w:rPr>
      <w:caps/>
    </w:rPr>
  </w:style>
  <w:style w:type="paragraph" w:customStyle="1" w:styleId="Header-DocTitle">
    <w:name w:val="Header - Doc. Title"/>
    <w:basedOn w:val="Normal"/>
    <w:next w:val="Header-Category"/>
    <w:autoRedefine/>
    <w:semiHidden/>
    <w:rsid w:val="004B2546"/>
    <w:pPr>
      <w:tabs>
        <w:tab w:val="center" w:pos="4819"/>
        <w:tab w:val="right" w:pos="9638"/>
      </w:tabs>
      <w:spacing w:before="80" w:after="80"/>
      <w:jc w:val="right"/>
    </w:pPr>
    <w:rPr>
      <w:sz w:val="18"/>
      <w:szCs w:val="22"/>
    </w:rPr>
  </w:style>
  <w:style w:type="paragraph" w:styleId="TableofFigures">
    <w:name w:val="table of figures"/>
    <w:basedOn w:val="Normal"/>
    <w:next w:val="BodyText"/>
    <w:autoRedefine/>
    <w:uiPriority w:val="99"/>
    <w:rsid w:val="00DE33B9"/>
    <w:pPr>
      <w:tabs>
        <w:tab w:val="right" w:leader="dot" w:pos="9639"/>
      </w:tabs>
      <w:spacing w:before="60" w:after="60"/>
      <w:jc w:val="left"/>
    </w:pPr>
    <w:rPr>
      <w:noProof/>
    </w:rPr>
  </w:style>
  <w:style w:type="character" w:customStyle="1" w:styleId="Heading-TOCListsChar">
    <w:name w:val="Heading - TOC Lists Char"/>
    <w:link w:val="Heading-TOCLists"/>
    <w:locked/>
    <w:rsid w:val="009862A0"/>
    <w:rPr>
      <w:rFonts w:ascii="Arial" w:hAnsi="Arial" w:cs="Arial"/>
      <w:b/>
      <w:bCs/>
      <w:sz w:val="28"/>
      <w:szCs w:val="28"/>
      <w:lang w:val="en-AU" w:eastAsia="en-US" w:bidi="ar-SA"/>
    </w:rPr>
  </w:style>
  <w:style w:type="paragraph" w:customStyle="1" w:styleId="Heading-TOCLists">
    <w:name w:val="Heading - TOC Lists"/>
    <w:next w:val="BodyText"/>
    <w:link w:val="Heading-TOCListsChar"/>
    <w:semiHidden/>
    <w:rsid w:val="009862A0"/>
    <w:pPr>
      <w:keepNext/>
      <w:keepLines/>
      <w:suppressAutoHyphens/>
      <w:spacing w:before="600" w:after="240"/>
    </w:pPr>
    <w:rPr>
      <w:rFonts w:ascii="Arial" w:hAnsi="Arial" w:cs="Arial"/>
      <w:b/>
      <w:bCs/>
      <w:sz w:val="28"/>
      <w:szCs w:val="28"/>
      <w:lang w:val="en-AU"/>
    </w:rPr>
  </w:style>
  <w:style w:type="paragraph" w:styleId="Caption">
    <w:name w:val="caption"/>
    <w:next w:val="BodyText"/>
    <w:qFormat/>
    <w:rsid w:val="00444111"/>
    <w:pPr>
      <w:spacing w:before="200" w:after="200"/>
      <w:jc w:val="center"/>
    </w:pPr>
    <w:rPr>
      <w:rFonts w:ascii="Arial" w:hAnsi="Arial" w:cs="Arial"/>
      <w:b/>
      <w:bCs/>
      <w:lang w:val="en-AU"/>
    </w:rPr>
  </w:style>
  <w:style w:type="paragraph" w:customStyle="1" w:styleId="TitlePage-Author">
    <w:name w:val="Title Page - Author"/>
    <w:basedOn w:val="Normal"/>
    <w:next w:val="Normal"/>
    <w:semiHidden/>
    <w:rsid w:val="00C45877"/>
    <w:pPr>
      <w:ind w:left="2400"/>
      <w:jc w:val="center"/>
    </w:pPr>
    <w:rPr>
      <w:b/>
      <w:bCs/>
      <w:caps/>
      <w:sz w:val="24"/>
      <w:szCs w:val="24"/>
    </w:rPr>
  </w:style>
  <w:style w:type="paragraph" w:customStyle="1" w:styleId="TitlePage-Date">
    <w:name w:val="Title Page - Date"/>
    <w:basedOn w:val="Normal"/>
    <w:autoRedefine/>
    <w:semiHidden/>
    <w:rsid w:val="00C45877"/>
    <w:pPr>
      <w:ind w:left="2400"/>
      <w:jc w:val="center"/>
    </w:pPr>
    <w:rPr>
      <w:b/>
      <w:bCs/>
      <w:caps/>
      <w:sz w:val="24"/>
      <w:szCs w:val="24"/>
    </w:rPr>
  </w:style>
  <w:style w:type="paragraph" w:customStyle="1" w:styleId="TitlePage-DocTitle">
    <w:name w:val="Title Page - Doc.Title"/>
    <w:basedOn w:val="Normal"/>
    <w:next w:val="Normal"/>
    <w:autoRedefine/>
    <w:semiHidden/>
    <w:rsid w:val="00C45877"/>
    <w:pPr>
      <w:ind w:left="2400"/>
      <w:jc w:val="center"/>
    </w:pPr>
    <w:rPr>
      <w:b/>
      <w:bCs/>
      <w:caps/>
      <w:sz w:val="44"/>
      <w:szCs w:val="44"/>
    </w:rPr>
  </w:style>
  <w:style w:type="paragraph" w:customStyle="1" w:styleId="TitlePage-PartNumber">
    <w:name w:val="Title Page - Part Number"/>
    <w:basedOn w:val="Normal"/>
    <w:autoRedefine/>
    <w:rsid w:val="00BB5E27"/>
    <w:pPr>
      <w:ind w:left="2400"/>
      <w:jc w:val="center"/>
    </w:pPr>
    <w:rPr>
      <w:bCs/>
      <w:caps/>
      <w:szCs w:val="24"/>
    </w:rPr>
  </w:style>
  <w:style w:type="paragraph" w:styleId="TOC2">
    <w:name w:val="toc 2"/>
    <w:basedOn w:val="Normal"/>
    <w:next w:val="Normal"/>
    <w:autoRedefine/>
    <w:uiPriority w:val="39"/>
    <w:rsid w:val="00A5001D"/>
    <w:pPr>
      <w:tabs>
        <w:tab w:val="right" w:leader="dot" w:pos="9639"/>
      </w:tabs>
      <w:spacing w:before="60" w:after="60"/>
      <w:ind w:left="357"/>
      <w:jc w:val="left"/>
    </w:pPr>
    <w:rPr>
      <w:noProof/>
    </w:rPr>
  </w:style>
  <w:style w:type="paragraph" w:styleId="TOC3">
    <w:name w:val="toc 3"/>
    <w:basedOn w:val="Normal"/>
    <w:next w:val="Normal"/>
    <w:autoRedefine/>
    <w:uiPriority w:val="39"/>
    <w:rsid w:val="00A5001D"/>
    <w:pPr>
      <w:tabs>
        <w:tab w:val="right" w:leader="dot" w:pos="9639"/>
      </w:tabs>
      <w:spacing w:before="60" w:after="60"/>
      <w:ind w:left="720"/>
      <w:jc w:val="left"/>
    </w:pPr>
    <w:rPr>
      <w:noProof/>
    </w:rPr>
  </w:style>
  <w:style w:type="paragraph" w:styleId="TOC4">
    <w:name w:val="toc 4"/>
    <w:basedOn w:val="Normal"/>
    <w:next w:val="Normal"/>
    <w:autoRedefine/>
    <w:uiPriority w:val="39"/>
    <w:rsid w:val="00A5001D"/>
    <w:pPr>
      <w:tabs>
        <w:tab w:val="right" w:leader="dot" w:pos="9639"/>
      </w:tabs>
      <w:spacing w:after="60"/>
      <w:ind w:left="1077"/>
      <w:jc w:val="left"/>
    </w:pPr>
    <w:rPr>
      <w:noProof/>
    </w:rPr>
  </w:style>
  <w:style w:type="paragraph" w:styleId="TOC5">
    <w:name w:val="toc 5"/>
    <w:basedOn w:val="Normal"/>
    <w:next w:val="Normal"/>
    <w:autoRedefine/>
    <w:uiPriority w:val="39"/>
    <w:rsid w:val="00A5001D"/>
    <w:pPr>
      <w:tabs>
        <w:tab w:val="right" w:leader="dot" w:pos="9639"/>
      </w:tabs>
      <w:spacing w:after="60"/>
      <w:ind w:left="1440"/>
      <w:jc w:val="left"/>
    </w:pPr>
  </w:style>
  <w:style w:type="paragraph" w:styleId="TOC6">
    <w:name w:val="toc 6"/>
    <w:basedOn w:val="Normal"/>
    <w:next w:val="Normal"/>
    <w:autoRedefine/>
    <w:uiPriority w:val="39"/>
    <w:locked/>
    <w:rsid w:val="00C45877"/>
    <w:pPr>
      <w:tabs>
        <w:tab w:val="right" w:leader="dot" w:pos="10000"/>
      </w:tabs>
      <w:spacing w:after="60"/>
      <w:ind w:left="1797"/>
      <w:jc w:val="left"/>
    </w:pPr>
  </w:style>
  <w:style w:type="paragraph" w:styleId="TOC7">
    <w:name w:val="toc 7"/>
    <w:basedOn w:val="Normal"/>
    <w:next w:val="Normal"/>
    <w:autoRedefine/>
    <w:uiPriority w:val="39"/>
    <w:locked/>
    <w:rsid w:val="00C45877"/>
    <w:pPr>
      <w:tabs>
        <w:tab w:val="right" w:leader="dot" w:pos="10000"/>
      </w:tabs>
      <w:spacing w:after="60"/>
      <w:ind w:left="2160"/>
      <w:jc w:val="left"/>
    </w:pPr>
  </w:style>
  <w:style w:type="paragraph" w:styleId="TOC8">
    <w:name w:val="toc 8"/>
    <w:basedOn w:val="Normal"/>
    <w:next w:val="Normal"/>
    <w:autoRedefine/>
    <w:uiPriority w:val="39"/>
    <w:locked/>
    <w:rsid w:val="00C45877"/>
    <w:pPr>
      <w:tabs>
        <w:tab w:val="right" w:leader="dot" w:pos="10000"/>
      </w:tabs>
      <w:spacing w:after="60"/>
      <w:ind w:left="2517"/>
      <w:jc w:val="left"/>
    </w:pPr>
  </w:style>
  <w:style w:type="paragraph" w:styleId="TOC9">
    <w:name w:val="toc 9"/>
    <w:basedOn w:val="Normal"/>
    <w:next w:val="Normal"/>
    <w:autoRedefine/>
    <w:uiPriority w:val="39"/>
    <w:locked/>
    <w:rsid w:val="00C45877"/>
    <w:pPr>
      <w:tabs>
        <w:tab w:val="right" w:leader="dot" w:pos="10000"/>
      </w:tabs>
      <w:spacing w:after="60"/>
      <w:ind w:left="2880"/>
      <w:jc w:val="left"/>
    </w:pPr>
  </w:style>
  <w:style w:type="paragraph" w:styleId="Index2">
    <w:name w:val="index 2"/>
    <w:basedOn w:val="Normal"/>
    <w:next w:val="Normal"/>
    <w:autoRedefine/>
    <w:semiHidden/>
    <w:rsid w:val="00C45877"/>
    <w:pPr>
      <w:tabs>
        <w:tab w:val="right" w:pos="4459"/>
      </w:tabs>
      <w:ind w:left="400" w:hanging="200"/>
      <w:jc w:val="left"/>
    </w:pPr>
    <w:rPr>
      <w:rFonts w:ascii="Times New Roman" w:hAnsi="Times New Roman" w:cs="Times New Roman"/>
      <w:sz w:val="18"/>
      <w:szCs w:val="18"/>
    </w:rPr>
  </w:style>
  <w:style w:type="paragraph" w:styleId="Index1">
    <w:name w:val="index 1"/>
    <w:basedOn w:val="Normal"/>
    <w:next w:val="Normal"/>
    <w:autoRedefine/>
    <w:semiHidden/>
    <w:rsid w:val="00C45877"/>
    <w:pPr>
      <w:tabs>
        <w:tab w:val="right" w:pos="4459"/>
      </w:tabs>
      <w:ind w:left="200" w:hanging="200"/>
      <w:jc w:val="left"/>
    </w:pPr>
    <w:rPr>
      <w:rFonts w:ascii="Times New Roman" w:hAnsi="Times New Roman" w:cs="Times New Roman"/>
      <w:sz w:val="18"/>
      <w:szCs w:val="18"/>
    </w:rPr>
  </w:style>
  <w:style w:type="paragraph" w:styleId="IndexHeading">
    <w:name w:val="index heading"/>
    <w:basedOn w:val="Normal"/>
    <w:next w:val="Index1"/>
    <w:semiHidden/>
    <w:rsid w:val="00C45877"/>
    <w:pPr>
      <w:spacing w:before="240" w:after="120"/>
      <w:ind w:left="142"/>
      <w:jc w:val="center"/>
    </w:pPr>
    <w:rPr>
      <w:b/>
      <w:bCs/>
      <w:caps/>
      <w:sz w:val="32"/>
      <w:szCs w:val="32"/>
    </w:rPr>
  </w:style>
  <w:style w:type="paragraph" w:styleId="Index3">
    <w:name w:val="index 3"/>
    <w:basedOn w:val="Normal"/>
    <w:next w:val="Normal"/>
    <w:autoRedefine/>
    <w:semiHidden/>
    <w:rsid w:val="00C45877"/>
    <w:pPr>
      <w:tabs>
        <w:tab w:val="right" w:pos="4459"/>
      </w:tabs>
      <w:ind w:left="600" w:hanging="200"/>
      <w:jc w:val="left"/>
    </w:pPr>
    <w:rPr>
      <w:rFonts w:ascii="Times New Roman" w:hAnsi="Times New Roman" w:cs="Times New Roman"/>
      <w:sz w:val="18"/>
      <w:szCs w:val="18"/>
    </w:rPr>
  </w:style>
  <w:style w:type="paragraph" w:styleId="Index4">
    <w:name w:val="index 4"/>
    <w:basedOn w:val="Normal"/>
    <w:next w:val="Normal"/>
    <w:autoRedefine/>
    <w:semiHidden/>
    <w:rsid w:val="00C45877"/>
    <w:pPr>
      <w:tabs>
        <w:tab w:val="right" w:pos="4459"/>
      </w:tabs>
      <w:ind w:left="800" w:hanging="200"/>
      <w:jc w:val="left"/>
    </w:pPr>
    <w:rPr>
      <w:rFonts w:ascii="Times New Roman" w:hAnsi="Times New Roman" w:cs="Times New Roman"/>
      <w:sz w:val="18"/>
      <w:szCs w:val="18"/>
    </w:rPr>
  </w:style>
  <w:style w:type="paragraph" w:styleId="Index5">
    <w:name w:val="index 5"/>
    <w:basedOn w:val="Normal"/>
    <w:next w:val="Normal"/>
    <w:autoRedefine/>
    <w:semiHidden/>
    <w:rsid w:val="00C45877"/>
    <w:pPr>
      <w:tabs>
        <w:tab w:val="right" w:pos="4459"/>
      </w:tabs>
      <w:ind w:left="1000" w:hanging="200"/>
      <w:jc w:val="left"/>
    </w:pPr>
    <w:rPr>
      <w:rFonts w:ascii="Times New Roman" w:hAnsi="Times New Roman" w:cs="Times New Roman"/>
      <w:sz w:val="18"/>
      <w:szCs w:val="18"/>
    </w:rPr>
  </w:style>
  <w:style w:type="paragraph" w:styleId="Index6">
    <w:name w:val="index 6"/>
    <w:basedOn w:val="Normal"/>
    <w:next w:val="Normal"/>
    <w:autoRedefine/>
    <w:semiHidden/>
    <w:locked/>
    <w:rsid w:val="00C45877"/>
    <w:pPr>
      <w:tabs>
        <w:tab w:val="right" w:pos="4459"/>
      </w:tabs>
      <w:ind w:left="1200" w:hanging="200"/>
      <w:jc w:val="left"/>
    </w:pPr>
    <w:rPr>
      <w:rFonts w:ascii="Times New Roman" w:hAnsi="Times New Roman" w:cs="Times New Roman"/>
      <w:sz w:val="18"/>
      <w:szCs w:val="18"/>
    </w:rPr>
  </w:style>
  <w:style w:type="paragraph" w:styleId="Index7">
    <w:name w:val="index 7"/>
    <w:basedOn w:val="Normal"/>
    <w:next w:val="Normal"/>
    <w:autoRedefine/>
    <w:semiHidden/>
    <w:locked/>
    <w:rsid w:val="00C45877"/>
    <w:pPr>
      <w:tabs>
        <w:tab w:val="right" w:pos="4459"/>
      </w:tabs>
      <w:ind w:left="1400" w:hanging="200"/>
      <w:jc w:val="left"/>
    </w:pPr>
    <w:rPr>
      <w:rFonts w:ascii="Times New Roman" w:hAnsi="Times New Roman" w:cs="Times New Roman"/>
      <w:sz w:val="18"/>
      <w:szCs w:val="18"/>
    </w:rPr>
  </w:style>
  <w:style w:type="paragraph" w:styleId="Index8">
    <w:name w:val="index 8"/>
    <w:basedOn w:val="Normal"/>
    <w:next w:val="Normal"/>
    <w:autoRedefine/>
    <w:semiHidden/>
    <w:locked/>
    <w:rsid w:val="00C45877"/>
    <w:pPr>
      <w:tabs>
        <w:tab w:val="right" w:pos="4459"/>
      </w:tabs>
      <w:ind w:left="1600" w:hanging="200"/>
      <w:jc w:val="left"/>
    </w:pPr>
    <w:rPr>
      <w:rFonts w:ascii="Times New Roman" w:hAnsi="Times New Roman" w:cs="Times New Roman"/>
      <w:sz w:val="18"/>
      <w:szCs w:val="18"/>
    </w:rPr>
  </w:style>
  <w:style w:type="paragraph" w:styleId="Index9">
    <w:name w:val="index 9"/>
    <w:basedOn w:val="Normal"/>
    <w:next w:val="Normal"/>
    <w:autoRedefine/>
    <w:semiHidden/>
    <w:locked/>
    <w:rsid w:val="00C45877"/>
    <w:pPr>
      <w:tabs>
        <w:tab w:val="right" w:pos="4459"/>
      </w:tabs>
      <w:ind w:left="1800" w:hanging="200"/>
      <w:jc w:val="left"/>
    </w:pPr>
    <w:rPr>
      <w:rFonts w:ascii="Times New Roman" w:hAnsi="Times New Roman" w:cs="Times New Roman"/>
      <w:sz w:val="18"/>
      <w:szCs w:val="18"/>
    </w:rPr>
  </w:style>
  <w:style w:type="paragraph" w:customStyle="1" w:styleId="TitlePage-ProjectName">
    <w:name w:val="Title Page - Project Name"/>
    <w:basedOn w:val="Normal"/>
    <w:next w:val="TitlePage-DocTitle"/>
    <w:semiHidden/>
    <w:rsid w:val="00C45877"/>
    <w:pPr>
      <w:spacing w:after="240"/>
      <w:ind w:left="2400"/>
      <w:jc w:val="center"/>
    </w:pPr>
    <w:rPr>
      <w:b/>
      <w:bCs/>
      <w:caps/>
      <w:sz w:val="36"/>
      <w:szCs w:val="36"/>
    </w:rPr>
  </w:style>
  <w:style w:type="paragraph" w:styleId="TableofAuthorities">
    <w:name w:val="table of authorities"/>
    <w:basedOn w:val="Normal"/>
    <w:next w:val="Normal"/>
    <w:semiHidden/>
    <w:rsid w:val="00C45877"/>
    <w:pPr>
      <w:tabs>
        <w:tab w:val="right" w:leader="dot" w:pos="9638"/>
      </w:tabs>
      <w:ind w:left="200" w:hanging="200"/>
    </w:pPr>
  </w:style>
  <w:style w:type="paragraph" w:customStyle="1" w:styleId="List-HangingIndent">
    <w:name w:val="List - Hanging Indent"/>
    <w:rsid w:val="00444111"/>
    <w:pPr>
      <w:spacing w:after="220"/>
      <w:ind w:left="2835" w:hanging="2835"/>
    </w:pPr>
    <w:rPr>
      <w:rFonts w:ascii="Arial" w:hAnsi="Arial" w:cs="Arial"/>
      <w:sz w:val="22"/>
      <w:szCs w:val="22"/>
      <w:lang w:val="en-AU"/>
    </w:rPr>
  </w:style>
  <w:style w:type="character" w:customStyle="1" w:styleId="Highlight">
    <w:name w:val="Highlight"/>
    <w:rsid w:val="002D27F0"/>
    <w:rPr>
      <w:b/>
      <w:i/>
    </w:rPr>
  </w:style>
  <w:style w:type="paragraph" w:customStyle="1" w:styleId="Caption-leftaligned">
    <w:name w:val="Caption - left aligned"/>
    <w:rsid w:val="009862A0"/>
    <w:rPr>
      <w:rFonts w:ascii="Arial" w:hAnsi="Arial" w:cs="Arial"/>
      <w:b/>
      <w:bCs/>
      <w:lang w:val="en-AU"/>
    </w:rPr>
  </w:style>
  <w:style w:type="character" w:styleId="Hyperlink">
    <w:name w:val="Hyperlink"/>
    <w:uiPriority w:val="99"/>
    <w:rsid w:val="00772A3B"/>
    <w:rPr>
      <w:color w:val="auto"/>
      <w:u w:val="none"/>
    </w:rPr>
  </w:style>
  <w:style w:type="paragraph" w:customStyle="1" w:styleId="Heading-miscsmall">
    <w:name w:val="Heading - misc small"/>
    <w:basedOn w:val="Heading-misclarge"/>
    <w:next w:val="BodyText"/>
    <w:link w:val="Heading-miscsmallChar"/>
    <w:rsid w:val="00F2145E"/>
    <w:pPr>
      <w:pageBreakBefore w:val="0"/>
      <w:spacing w:before="360" w:after="120"/>
    </w:pPr>
    <w:rPr>
      <w:sz w:val="22"/>
    </w:rPr>
  </w:style>
  <w:style w:type="paragraph" w:customStyle="1" w:styleId="Tablecolumnheading">
    <w:name w:val="Table column heading"/>
    <w:basedOn w:val="Normal"/>
    <w:link w:val="TablecolumnheadingChar"/>
    <w:rsid w:val="00C45877"/>
    <w:pPr>
      <w:spacing w:before="40" w:after="40"/>
      <w:jc w:val="center"/>
    </w:pPr>
    <w:rPr>
      <w:b/>
      <w:bCs/>
    </w:rPr>
  </w:style>
  <w:style w:type="paragraph" w:customStyle="1" w:styleId="Tablecontents-References">
    <w:name w:val="Table contents - References"/>
    <w:rsid w:val="00151B53"/>
    <w:rPr>
      <w:rFonts w:ascii="Arial" w:hAnsi="Arial" w:cs="Arial"/>
      <w:lang w:val="en-AU"/>
    </w:rPr>
  </w:style>
  <w:style w:type="paragraph" w:customStyle="1" w:styleId="Header-Title1">
    <w:name w:val="Header - Title 1"/>
    <w:basedOn w:val="Normal"/>
    <w:semiHidden/>
    <w:rsid w:val="00C45877"/>
    <w:pPr>
      <w:jc w:val="right"/>
    </w:pPr>
    <w:rPr>
      <w:b/>
      <w:bCs/>
      <w:sz w:val="28"/>
      <w:szCs w:val="28"/>
    </w:rPr>
  </w:style>
  <w:style w:type="paragraph" w:styleId="DocumentMap">
    <w:name w:val="Document Map"/>
    <w:basedOn w:val="Normal"/>
    <w:semiHidden/>
    <w:locked/>
    <w:rsid w:val="00C45877"/>
    <w:pPr>
      <w:shd w:val="clear" w:color="auto" w:fill="000080"/>
    </w:pPr>
    <w:rPr>
      <w:rFonts w:ascii="Tahoma" w:hAnsi="Tahoma" w:cs="Tahoma"/>
    </w:rPr>
  </w:style>
  <w:style w:type="paragraph" w:customStyle="1" w:styleId="AppendixHeading">
    <w:name w:val="Appendix Heading"/>
    <w:basedOn w:val="Heading1"/>
    <w:next w:val="BodyText"/>
    <w:autoRedefine/>
    <w:rsid w:val="00DE1C61"/>
    <w:pPr>
      <w:numPr>
        <w:numId w:val="2"/>
      </w:numPr>
    </w:pPr>
  </w:style>
  <w:style w:type="paragraph" w:customStyle="1" w:styleId="CodeListing">
    <w:name w:val="Code Listing"/>
    <w:basedOn w:val="Normal"/>
    <w:next w:val="Normal"/>
    <w:link w:val="CodeListingChar"/>
    <w:rsid w:val="0050731B"/>
    <w:pPr>
      <w:jc w:val="left"/>
    </w:pPr>
    <w:rPr>
      <w:rFonts w:ascii="Courier New" w:hAnsi="Courier New"/>
      <w:b/>
      <w:sz w:val="16"/>
    </w:rPr>
  </w:style>
  <w:style w:type="character" w:customStyle="1" w:styleId="CodeListingChar">
    <w:name w:val="Code Listing Char"/>
    <w:link w:val="CodeListing"/>
    <w:rsid w:val="0050731B"/>
    <w:rPr>
      <w:rFonts w:ascii="Courier New" w:hAnsi="Courier New" w:cs="Arial"/>
      <w:b/>
      <w:sz w:val="16"/>
      <w:lang w:val="en-AU" w:eastAsia="en-US" w:bidi="ar-SA"/>
    </w:rPr>
  </w:style>
  <w:style w:type="table" w:styleId="TableGrid">
    <w:name w:val="Table Grid"/>
    <w:basedOn w:val="TableNormal"/>
    <w:uiPriority w:val="59"/>
    <w:rsid w:val="00072313"/>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Header">
    <w:name w:val="Title Page - Header"/>
    <w:next w:val="Normal"/>
    <w:semiHidden/>
    <w:rsid w:val="00B41F72"/>
    <w:rPr>
      <w:rFonts w:ascii="Arial" w:hAnsi="Arial" w:cs="Arial"/>
      <w:b/>
      <w:bCs/>
      <w:sz w:val="28"/>
      <w:szCs w:val="28"/>
      <w:lang w:val="en-AU"/>
    </w:rPr>
  </w:style>
  <w:style w:type="character" w:styleId="CommentReference">
    <w:name w:val="annotation reference"/>
    <w:semiHidden/>
    <w:rsid w:val="00103FF8"/>
    <w:rPr>
      <w:sz w:val="16"/>
      <w:szCs w:val="16"/>
    </w:rPr>
  </w:style>
  <w:style w:type="paragraph" w:styleId="CommentText">
    <w:name w:val="annotation text"/>
    <w:basedOn w:val="Normal"/>
    <w:semiHidden/>
    <w:rsid w:val="00103FF8"/>
  </w:style>
  <w:style w:type="paragraph" w:styleId="CommentSubject">
    <w:name w:val="annotation subject"/>
    <w:basedOn w:val="CommentText"/>
    <w:next w:val="CommentText"/>
    <w:semiHidden/>
    <w:rsid w:val="00103FF8"/>
    <w:rPr>
      <w:b/>
      <w:bCs/>
    </w:rPr>
  </w:style>
  <w:style w:type="paragraph" w:styleId="BalloonText">
    <w:name w:val="Balloon Text"/>
    <w:basedOn w:val="Normal"/>
    <w:semiHidden/>
    <w:rsid w:val="00103FF8"/>
    <w:rPr>
      <w:rFonts w:ascii="Tahoma" w:hAnsi="Tahoma" w:cs="Tahoma"/>
      <w:sz w:val="16"/>
      <w:szCs w:val="16"/>
    </w:rPr>
  </w:style>
  <w:style w:type="paragraph" w:customStyle="1" w:styleId="Tablecontents-centred">
    <w:name w:val="Table contents - centred"/>
    <w:rsid w:val="00583BE7"/>
    <w:pPr>
      <w:jc w:val="center"/>
    </w:pPr>
    <w:rPr>
      <w:lang w:val="en-AU"/>
    </w:rPr>
  </w:style>
  <w:style w:type="paragraph" w:customStyle="1" w:styleId="Tablecontents-leftaligned">
    <w:name w:val="Table contents - left aligned"/>
    <w:rsid w:val="009D3F4F"/>
    <w:rPr>
      <w:lang w:val="en-AU"/>
    </w:rPr>
  </w:style>
  <w:style w:type="character" w:customStyle="1" w:styleId="TablecolumnheadingChar">
    <w:name w:val="Table column heading Char"/>
    <w:link w:val="Tablecolumnheading"/>
    <w:locked/>
    <w:rsid w:val="00672B1C"/>
    <w:rPr>
      <w:rFonts w:ascii="Arial" w:hAnsi="Arial" w:cs="Arial"/>
      <w:b/>
      <w:bCs/>
      <w:sz w:val="22"/>
      <w:lang w:val="en-AU" w:eastAsia="en-US" w:bidi="ar-SA"/>
    </w:rPr>
  </w:style>
  <w:style w:type="character" w:customStyle="1" w:styleId="Heading-TOCChar">
    <w:name w:val="Heading - TOC Char"/>
    <w:link w:val="Heading-TOC"/>
    <w:rsid w:val="00CC790E"/>
    <w:rPr>
      <w:rFonts w:ascii="Arial" w:hAnsi="Arial" w:cs="Arial"/>
      <w:b/>
      <w:bCs/>
      <w:sz w:val="28"/>
      <w:szCs w:val="28"/>
      <w:lang w:val="en-AU" w:eastAsia="en-US" w:bidi="ar-SA"/>
    </w:rPr>
  </w:style>
  <w:style w:type="character" w:customStyle="1" w:styleId="Heading-misclargeChar">
    <w:name w:val="Heading - misc large Char"/>
    <w:link w:val="Heading-misclarge"/>
    <w:rsid w:val="00CC790E"/>
    <w:rPr>
      <w:rFonts w:ascii="Arial" w:hAnsi="Arial" w:cs="Arial"/>
      <w:b/>
      <w:bCs/>
      <w:sz w:val="28"/>
      <w:szCs w:val="28"/>
      <w:lang w:val="en-AU" w:eastAsia="en-US" w:bidi="ar-SA"/>
    </w:rPr>
  </w:style>
  <w:style w:type="character" w:customStyle="1" w:styleId="Heading-miscsmallChar">
    <w:name w:val="Heading - misc small Char"/>
    <w:link w:val="Heading-miscsmall"/>
    <w:rsid w:val="00CC790E"/>
    <w:rPr>
      <w:rFonts w:ascii="Arial" w:hAnsi="Arial" w:cs="Arial"/>
      <w:b/>
      <w:bCs/>
      <w:sz w:val="22"/>
      <w:szCs w:val="28"/>
      <w:lang w:val="en-AU" w:eastAsia="en-US" w:bidi="ar-SA"/>
    </w:rPr>
  </w:style>
  <w:style w:type="table" w:customStyle="1" w:styleId="Parametertable">
    <w:name w:val="Parameter table"/>
    <w:basedOn w:val="TableGrid"/>
    <w:rsid w:val="000E0ECE"/>
    <w:pPr>
      <w:spacing w:before="60"/>
      <w:jc w:val="left"/>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IListing">
    <w:name w:val="API Listing"/>
    <w:basedOn w:val="CodeListing"/>
    <w:rsid w:val="00343881"/>
    <w:pPr>
      <w:keepNext/>
      <w:pBdr>
        <w:top w:val="single" w:sz="4" w:space="1" w:color="000000"/>
        <w:left w:val="single" w:sz="4" w:space="4" w:color="000000"/>
        <w:bottom w:val="single" w:sz="4" w:space="1" w:color="000000"/>
        <w:right w:val="single" w:sz="4" w:space="4" w:color="000000"/>
      </w:pBdr>
      <w:shd w:val="clear" w:color="auto" w:fill="E6E6E6"/>
    </w:pPr>
    <w:rPr>
      <w:sz w:val="20"/>
      <w:lang w:val="en-US"/>
    </w:rPr>
  </w:style>
  <w:style w:type="paragraph" w:customStyle="1" w:styleId="ParameterTableHeading">
    <w:name w:val="Parameter Table Heading"/>
    <w:basedOn w:val="Tablecontents-leftaligned"/>
    <w:rsid w:val="00AB5B9C"/>
    <w:pPr>
      <w:spacing w:after="120"/>
    </w:pPr>
    <w:rPr>
      <w:rFonts w:ascii="Century Gothic" w:hAnsi="Century Gothic"/>
      <w:b/>
      <w:lang w:val="en-US"/>
    </w:rPr>
  </w:style>
  <w:style w:type="paragraph" w:customStyle="1" w:styleId="Instructions">
    <w:name w:val="Instructions"/>
    <w:basedOn w:val="BodyText"/>
    <w:rsid w:val="00343881"/>
    <w:rPr>
      <w:rFonts w:ascii="AGaramond" w:hAnsi="AGaramond"/>
      <w:color w:val="800000"/>
      <w:sz w:val="24"/>
      <w:lang w:val="en-US"/>
    </w:rPr>
  </w:style>
  <w:style w:type="character" w:styleId="FollowedHyperlink">
    <w:name w:val="FollowedHyperlink"/>
    <w:locked/>
    <w:rsid w:val="002B299F"/>
    <w:rPr>
      <w:color w:val="800080"/>
      <w:u w:val="single"/>
    </w:rPr>
  </w:style>
  <w:style w:type="paragraph" w:customStyle="1" w:styleId="Body">
    <w:name w:val="Body"/>
    <w:basedOn w:val="Normal"/>
    <w:rsid w:val="00D358E8"/>
    <w:pPr>
      <w:spacing w:before="240" w:after="240" w:line="360" w:lineRule="auto"/>
    </w:pPr>
    <w:rPr>
      <w:rFonts w:ascii="Verdana" w:hAnsi="Verdana"/>
      <w:bCs/>
    </w:rPr>
  </w:style>
  <w:style w:type="paragraph" w:customStyle="1" w:styleId="TableHead">
    <w:name w:val="Table Head"/>
    <w:next w:val="Body"/>
    <w:rsid w:val="00FA730C"/>
    <w:pPr>
      <w:keepNext/>
      <w:keepLines/>
      <w:numPr>
        <w:numId w:val="3"/>
      </w:numPr>
      <w:spacing w:before="60"/>
      <w:ind w:right="57"/>
    </w:pPr>
    <w:rPr>
      <w:rFonts w:ascii="Arial" w:hAnsi="Arial"/>
      <w:b/>
      <w:sz w:val="22"/>
    </w:rPr>
  </w:style>
  <w:style w:type="paragraph" w:styleId="Title">
    <w:name w:val="Title"/>
    <w:basedOn w:val="Normal"/>
    <w:next w:val="Body"/>
    <w:link w:val="TitleChar"/>
    <w:qFormat/>
    <w:rsid w:val="001F7F7F"/>
    <w:pPr>
      <w:spacing w:before="240" w:after="60"/>
      <w:ind w:right="57"/>
      <w:jc w:val="left"/>
      <w:outlineLvl w:val="0"/>
    </w:pPr>
    <w:rPr>
      <w:rFonts w:cs="Times New Roman"/>
      <w:b/>
      <w:kern w:val="28"/>
      <w:sz w:val="36"/>
      <w:lang w:val="en-US"/>
    </w:rPr>
  </w:style>
  <w:style w:type="character" w:customStyle="1" w:styleId="TitleChar">
    <w:name w:val="Title Char"/>
    <w:link w:val="Title"/>
    <w:rsid w:val="001F7F7F"/>
    <w:rPr>
      <w:rFonts w:ascii="Arial" w:hAnsi="Arial"/>
      <w:b/>
      <w:kern w:val="28"/>
      <w:sz w:val="36"/>
    </w:rPr>
  </w:style>
  <w:style w:type="paragraph" w:styleId="NormalIndent">
    <w:name w:val="Normal Indent"/>
    <w:basedOn w:val="Normal"/>
    <w:locked/>
    <w:rsid w:val="00154F24"/>
    <w:pPr>
      <w:suppressAutoHyphens/>
      <w:spacing w:before="60" w:after="60"/>
      <w:ind w:left="720"/>
    </w:pPr>
    <w:rPr>
      <w:rFonts w:ascii="Times New Roman" w:hAnsi="Times New Roman" w:cs="Times New Roman"/>
      <w:sz w:val="24"/>
      <w:lang w:val="en-US" w:eastAsia="ar-SA"/>
    </w:rPr>
  </w:style>
  <w:style w:type="paragraph" w:customStyle="1" w:styleId="textboxbullet">
    <w:name w:val="text box bullet"/>
    <w:basedOn w:val="Normal"/>
    <w:rsid w:val="00154F24"/>
    <w:pPr>
      <w:numPr>
        <w:numId w:val="4"/>
      </w:numPr>
      <w:spacing w:before="20" w:after="20" w:line="220" w:lineRule="exact"/>
      <w:jc w:val="left"/>
    </w:pPr>
    <w:rPr>
      <w:rFonts w:ascii="Times" w:hAnsi="Times" w:cs="Times New Roman"/>
      <w:szCs w:val="22"/>
      <w:lang w:val="en-US"/>
    </w:rPr>
  </w:style>
  <w:style w:type="paragraph" w:customStyle="1" w:styleId="bullet1">
    <w:name w:val="bullet1"/>
    <w:basedOn w:val="Normal"/>
    <w:rsid w:val="00154F24"/>
    <w:pPr>
      <w:spacing w:before="20" w:after="20" w:line="220" w:lineRule="exact"/>
      <w:ind w:left="360" w:hanging="360"/>
      <w:jc w:val="left"/>
    </w:pPr>
    <w:rPr>
      <w:rFonts w:ascii="Times" w:hAnsi="Times" w:cs="Times New Roman"/>
      <w:szCs w:val="22"/>
      <w:lang w:val="en-US"/>
    </w:rPr>
  </w:style>
  <w:style w:type="character" w:styleId="Emphasis">
    <w:name w:val="Emphasis"/>
    <w:uiPriority w:val="20"/>
    <w:qFormat/>
    <w:locked/>
    <w:rsid w:val="00154F24"/>
    <w:rPr>
      <w:b/>
      <w:bCs/>
      <w:i w:val="0"/>
      <w:iCs w:val="0"/>
    </w:rPr>
  </w:style>
  <w:style w:type="paragraph" w:styleId="BodyText2">
    <w:name w:val="Body Text 2"/>
    <w:basedOn w:val="Normal"/>
    <w:link w:val="BodyText2Char"/>
    <w:locked/>
    <w:rsid w:val="00154F24"/>
    <w:pPr>
      <w:spacing w:after="120" w:line="480" w:lineRule="auto"/>
    </w:pPr>
  </w:style>
  <w:style w:type="character" w:customStyle="1" w:styleId="BodyText2Char">
    <w:name w:val="Body Text 2 Char"/>
    <w:link w:val="BodyText2"/>
    <w:rsid w:val="00154F24"/>
    <w:rPr>
      <w:rFonts w:ascii="Arial" w:hAnsi="Arial" w:cs="Arial"/>
      <w:sz w:val="22"/>
      <w:lang w:val="en-AU"/>
    </w:rPr>
  </w:style>
  <w:style w:type="character" w:customStyle="1" w:styleId="WW8Num8z0">
    <w:name w:val="WW8Num8z0"/>
    <w:rsid w:val="00154F24"/>
    <w:rPr>
      <w:rFonts w:ascii="Symbol" w:hAnsi="Symbol"/>
    </w:rPr>
  </w:style>
  <w:style w:type="paragraph" w:styleId="ListParagraph">
    <w:name w:val="List Paragraph"/>
    <w:basedOn w:val="Normal"/>
    <w:uiPriority w:val="34"/>
    <w:qFormat/>
    <w:rsid w:val="00154F24"/>
    <w:pPr>
      <w:ind w:left="720"/>
      <w:contextualSpacing/>
    </w:pPr>
  </w:style>
  <w:style w:type="paragraph" w:customStyle="1" w:styleId="Activity1">
    <w:name w:val="Activity 1"/>
    <w:basedOn w:val="Heading2"/>
    <w:next w:val="Normal"/>
    <w:rsid w:val="00154F24"/>
    <w:pPr>
      <w:keepLines w:val="0"/>
      <w:suppressAutoHyphens w:val="0"/>
      <w:spacing w:before="240" w:after="120"/>
      <w:jc w:val="both"/>
      <w:outlineLvl w:val="9"/>
    </w:pPr>
    <w:rPr>
      <w:rFonts w:ascii="Times New Roman" w:hAnsi="Times New Roman" w:cs="Times New Roman"/>
      <w:bCs w:val="0"/>
      <w:kern w:val="0"/>
      <w:sz w:val="28"/>
      <w:szCs w:val="20"/>
      <w:lang w:val="en-US"/>
    </w:rPr>
  </w:style>
  <w:style w:type="paragraph" w:customStyle="1" w:styleId="Activity2">
    <w:name w:val="Activity 2"/>
    <w:basedOn w:val="Heading3"/>
    <w:next w:val="Normal"/>
    <w:rsid w:val="00154F24"/>
    <w:pPr>
      <w:keepLines w:val="0"/>
      <w:suppressAutoHyphens w:val="0"/>
      <w:spacing w:before="180" w:after="60"/>
      <w:jc w:val="both"/>
      <w:outlineLvl w:val="9"/>
    </w:pPr>
    <w:rPr>
      <w:rFonts w:ascii="Times New Roman" w:hAnsi="Times New Roman" w:cs="Times New Roman"/>
      <w:bCs w:val="0"/>
      <w:kern w:val="0"/>
      <w:sz w:val="24"/>
      <w:szCs w:val="20"/>
      <w:lang w:val="en-US"/>
    </w:rPr>
  </w:style>
  <w:style w:type="table" w:styleId="TableGrid7">
    <w:name w:val="Table Grid 7"/>
    <w:basedOn w:val="TableNormal"/>
    <w:locked/>
    <w:rsid w:val="0081273E"/>
    <w:pPr>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3Char">
    <w:name w:val="Heading 3 Char"/>
    <w:link w:val="Heading3"/>
    <w:rsid w:val="00916F71"/>
    <w:rPr>
      <w:rFonts w:ascii="Arial" w:hAnsi="Arial" w:cs="Arial"/>
      <w:b/>
      <w:bCs/>
      <w:kern w:val="28"/>
      <w:sz w:val="28"/>
      <w:szCs w:val="28"/>
      <w:lang w:val="en-IN"/>
    </w:rPr>
  </w:style>
  <w:style w:type="paragraph" w:styleId="NormalWeb">
    <w:name w:val="Normal (Web)"/>
    <w:basedOn w:val="Normal"/>
    <w:uiPriority w:val="99"/>
    <w:unhideWhenUsed/>
    <w:locked/>
    <w:rsid w:val="00474D0F"/>
    <w:pPr>
      <w:spacing w:before="100" w:beforeAutospacing="1" w:after="100" w:afterAutospacing="1"/>
      <w:jc w:val="left"/>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rsid w:val="009F6A39"/>
    <w:rPr>
      <w:rFonts w:ascii="Arial" w:hAnsi="Arial" w:cs="Arial"/>
      <w:b/>
      <w:bCs/>
      <w:kern w:val="28"/>
      <w:sz w:val="32"/>
      <w:szCs w:val="32"/>
      <w:lang w:val="en-IN"/>
    </w:rPr>
  </w:style>
  <w:style w:type="character" w:styleId="Strong">
    <w:name w:val="Strong"/>
    <w:basedOn w:val="DefaultParagraphFont"/>
    <w:uiPriority w:val="22"/>
    <w:qFormat/>
    <w:locked/>
    <w:rsid w:val="001A75AA"/>
    <w:rPr>
      <w:b/>
      <w:bCs/>
    </w:rPr>
  </w:style>
  <w:style w:type="paragraph" w:styleId="Subtitle">
    <w:name w:val="Subtitle"/>
    <w:basedOn w:val="Normal"/>
    <w:next w:val="Normal"/>
    <w:link w:val="SubtitleChar"/>
    <w:qFormat/>
    <w:locked/>
    <w:rsid w:val="001A75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1A75AA"/>
    <w:rPr>
      <w:rFonts w:asciiTheme="majorHAnsi" w:eastAsiaTheme="majorEastAsia" w:hAnsiTheme="majorHAnsi" w:cstheme="majorBidi"/>
      <w:i/>
      <w:iCs/>
      <w:color w:val="4F81BD" w:themeColor="accent1"/>
      <w:spacing w:val="15"/>
      <w:sz w:val="24"/>
      <w:szCs w:val="24"/>
      <w:lang w:val="en-AU"/>
    </w:rPr>
  </w:style>
  <w:style w:type="character" w:styleId="PlaceholderText">
    <w:name w:val="Placeholder Text"/>
    <w:basedOn w:val="DefaultParagraphFont"/>
    <w:uiPriority w:val="99"/>
    <w:semiHidden/>
    <w:rsid w:val="00C9268A"/>
    <w:rPr>
      <w:color w:val="808080"/>
    </w:rPr>
  </w:style>
  <w:style w:type="paragraph" w:styleId="FootnoteText">
    <w:name w:val="footnote text"/>
    <w:basedOn w:val="Normal"/>
    <w:link w:val="FootnoteTextChar"/>
    <w:rsid w:val="000E1EED"/>
    <w:rPr>
      <w:sz w:val="20"/>
    </w:rPr>
  </w:style>
  <w:style w:type="character" w:customStyle="1" w:styleId="FootnoteTextChar">
    <w:name w:val="Footnote Text Char"/>
    <w:basedOn w:val="DefaultParagraphFont"/>
    <w:link w:val="FootnoteText"/>
    <w:rsid w:val="000E1EED"/>
    <w:rPr>
      <w:rFonts w:ascii="Arial" w:hAnsi="Arial" w:cs="Arial"/>
      <w:lang w:val="en-IN"/>
    </w:rPr>
  </w:style>
  <w:style w:type="character" w:styleId="FootnoteReference">
    <w:name w:val="footnote reference"/>
    <w:basedOn w:val="DefaultParagraphFont"/>
    <w:rsid w:val="000E1EED"/>
    <w:rPr>
      <w:vertAlign w:val="superscript"/>
    </w:rPr>
  </w:style>
  <w:style w:type="paragraph" w:styleId="BodyText3">
    <w:name w:val="Body Text 3"/>
    <w:basedOn w:val="Normal"/>
    <w:link w:val="BodyText3Char"/>
    <w:locked/>
    <w:rsid w:val="000E1EED"/>
    <w:pPr>
      <w:spacing w:after="120"/>
    </w:pPr>
    <w:rPr>
      <w:sz w:val="16"/>
      <w:szCs w:val="16"/>
    </w:rPr>
  </w:style>
  <w:style w:type="character" w:customStyle="1" w:styleId="BodyText3Char">
    <w:name w:val="Body Text 3 Char"/>
    <w:basedOn w:val="DefaultParagraphFont"/>
    <w:link w:val="BodyText3"/>
    <w:rsid w:val="000E1EED"/>
    <w:rPr>
      <w:rFonts w:ascii="Arial" w:hAnsi="Arial" w:cs="Arial"/>
      <w:sz w:val="16"/>
      <w:szCs w:val="16"/>
      <w:lang w:val="en-IN"/>
    </w:rPr>
  </w:style>
  <w:style w:type="character" w:customStyle="1" w:styleId="keywordtype">
    <w:name w:val="keywordtype"/>
    <w:basedOn w:val="DefaultParagraphFont"/>
    <w:rsid w:val="009E13E1"/>
  </w:style>
  <w:style w:type="paragraph" w:customStyle="1" w:styleId="Default">
    <w:name w:val="Default"/>
    <w:rsid w:val="009E13E1"/>
    <w:pPr>
      <w:autoSpaceDE w:val="0"/>
      <w:autoSpaceDN w:val="0"/>
      <w:adjustRightInd w:val="0"/>
    </w:pPr>
    <w:rPr>
      <w:rFonts w:ascii="Georgia" w:hAnsi="Georgia" w:cs="Georgia"/>
      <w:color w:val="000000"/>
      <w:sz w:val="24"/>
      <w:szCs w:val="24"/>
      <w:lang w:val="en-IN"/>
    </w:rPr>
  </w:style>
  <w:style w:type="table" w:styleId="TableElegant">
    <w:name w:val="Table Elegant"/>
    <w:basedOn w:val="TableNormal"/>
    <w:locked/>
    <w:rsid w:val="009E13E1"/>
    <w:pPr>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ntemporary">
    <w:name w:val="Table Contemporary"/>
    <w:basedOn w:val="TableNormal"/>
    <w:locked/>
    <w:rsid w:val="009E13E1"/>
    <w:pPr>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locked/>
    <w:rsid w:val="009E13E1"/>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Web3">
    <w:name w:val="Table Web 3"/>
    <w:basedOn w:val="TableNormal"/>
    <w:locked/>
    <w:rsid w:val="009E13E1"/>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13119206">
      <w:bodyDiv w:val="1"/>
      <w:marLeft w:val="0"/>
      <w:marRight w:val="0"/>
      <w:marTop w:val="0"/>
      <w:marBottom w:val="0"/>
      <w:divBdr>
        <w:top w:val="none" w:sz="0" w:space="0" w:color="auto"/>
        <w:left w:val="none" w:sz="0" w:space="0" w:color="auto"/>
        <w:bottom w:val="none" w:sz="0" w:space="0" w:color="auto"/>
        <w:right w:val="none" w:sz="0" w:space="0" w:color="auto"/>
      </w:divBdr>
    </w:div>
    <w:div w:id="225649531">
      <w:bodyDiv w:val="1"/>
      <w:marLeft w:val="0"/>
      <w:marRight w:val="0"/>
      <w:marTop w:val="0"/>
      <w:marBottom w:val="0"/>
      <w:divBdr>
        <w:top w:val="none" w:sz="0" w:space="0" w:color="auto"/>
        <w:left w:val="none" w:sz="0" w:space="0" w:color="auto"/>
        <w:bottom w:val="none" w:sz="0" w:space="0" w:color="auto"/>
        <w:right w:val="none" w:sz="0" w:space="0" w:color="auto"/>
      </w:divBdr>
      <w:divsChild>
        <w:div w:id="2063017525">
          <w:marLeft w:val="0"/>
          <w:marRight w:val="0"/>
          <w:marTop w:val="0"/>
          <w:marBottom w:val="0"/>
          <w:divBdr>
            <w:top w:val="none" w:sz="0" w:space="0" w:color="auto"/>
            <w:left w:val="none" w:sz="0" w:space="0" w:color="auto"/>
            <w:bottom w:val="none" w:sz="0" w:space="0" w:color="auto"/>
            <w:right w:val="none" w:sz="0" w:space="0" w:color="auto"/>
          </w:divBdr>
        </w:div>
        <w:div w:id="1568228762">
          <w:marLeft w:val="0"/>
          <w:marRight w:val="0"/>
          <w:marTop w:val="0"/>
          <w:marBottom w:val="0"/>
          <w:divBdr>
            <w:top w:val="none" w:sz="0" w:space="0" w:color="auto"/>
            <w:left w:val="none" w:sz="0" w:space="0" w:color="auto"/>
            <w:bottom w:val="none" w:sz="0" w:space="0" w:color="auto"/>
            <w:right w:val="none" w:sz="0" w:space="0" w:color="auto"/>
          </w:divBdr>
        </w:div>
        <w:div w:id="1375807279">
          <w:marLeft w:val="0"/>
          <w:marRight w:val="0"/>
          <w:marTop w:val="0"/>
          <w:marBottom w:val="0"/>
          <w:divBdr>
            <w:top w:val="none" w:sz="0" w:space="0" w:color="auto"/>
            <w:left w:val="none" w:sz="0" w:space="0" w:color="auto"/>
            <w:bottom w:val="none" w:sz="0" w:space="0" w:color="auto"/>
            <w:right w:val="none" w:sz="0" w:space="0" w:color="auto"/>
          </w:divBdr>
        </w:div>
        <w:div w:id="1216309486">
          <w:marLeft w:val="0"/>
          <w:marRight w:val="0"/>
          <w:marTop w:val="0"/>
          <w:marBottom w:val="0"/>
          <w:divBdr>
            <w:top w:val="none" w:sz="0" w:space="0" w:color="auto"/>
            <w:left w:val="none" w:sz="0" w:space="0" w:color="auto"/>
            <w:bottom w:val="none" w:sz="0" w:space="0" w:color="auto"/>
            <w:right w:val="none" w:sz="0" w:space="0" w:color="auto"/>
          </w:divBdr>
        </w:div>
      </w:divsChild>
    </w:div>
    <w:div w:id="814643298">
      <w:bodyDiv w:val="1"/>
      <w:marLeft w:val="0"/>
      <w:marRight w:val="0"/>
      <w:marTop w:val="0"/>
      <w:marBottom w:val="0"/>
      <w:divBdr>
        <w:top w:val="none" w:sz="0" w:space="0" w:color="auto"/>
        <w:left w:val="none" w:sz="0" w:space="0" w:color="auto"/>
        <w:bottom w:val="none" w:sz="0" w:space="0" w:color="auto"/>
        <w:right w:val="none" w:sz="0" w:space="0" w:color="auto"/>
      </w:divBdr>
      <w:divsChild>
        <w:div w:id="1835873578">
          <w:marLeft w:val="0"/>
          <w:marRight w:val="0"/>
          <w:marTop w:val="0"/>
          <w:marBottom w:val="0"/>
          <w:divBdr>
            <w:top w:val="none" w:sz="0" w:space="0" w:color="auto"/>
            <w:left w:val="none" w:sz="0" w:space="0" w:color="auto"/>
            <w:bottom w:val="none" w:sz="0" w:space="0" w:color="auto"/>
            <w:right w:val="none" w:sz="0" w:space="0" w:color="auto"/>
          </w:divBdr>
        </w:div>
      </w:divsChild>
    </w:div>
    <w:div w:id="906039629">
      <w:bodyDiv w:val="1"/>
      <w:marLeft w:val="0"/>
      <w:marRight w:val="0"/>
      <w:marTop w:val="0"/>
      <w:marBottom w:val="0"/>
      <w:divBdr>
        <w:top w:val="none" w:sz="0" w:space="0" w:color="auto"/>
        <w:left w:val="none" w:sz="0" w:space="0" w:color="auto"/>
        <w:bottom w:val="none" w:sz="0" w:space="0" w:color="auto"/>
        <w:right w:val="none" w:sz="0" w:space="0" w:color="auto"/>
      </w:divBdr>
    </w:div>
    <w:div w:id="999117429">
      <w:bodyDiv w:val="1"/>
      <w:marLeft w:val="0"/>
      <w:marRight w:val="0"/>
      <w:marTop w:val="0"/>
      <w:marBottom w:val="0"/>
      <w:divBdr>
        <w:top w:val="none" w:sz="0" w:space="0" w:color="auto"/>
        <w:left w:val="none" w:sz="0" w:space="0" w:color="auto"/>
        <w:bottom w:val="none" w:sz="0" w:space="0" w:color="auto"/>
        <w:right w:val="none" w:sz="0" w:space="0" w:color="auto"/>
      </w:divBdr>
      <w:divsChild>
        <w:div w:id="918251298">
          <w:marLeft w:val="0"/>
          <w:marRight w:val="0"/>
          <w:marTop w:val="0"/>
          <w:marBottom w:val="0"/>
          <w:divBdr>
            <w:top w:val="none" w:sz="0" w:space="0" w:color="auto"/>
            <w:left w:val="none" w:sz="0" w:space="0" w:color="auto"/>
            <w:bottom w:val="none" w:sz="0" w:space="0" w:color="auto"/>
            <w:right w:val="none" w:sz="0" w:space="0" w:color="auto"/>
          </w:divBdr>
        </w:div>
      </w:divsChild>
    </w:div>
    <w:div w:id="105978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6727">
          <w:marLeft w:val="0"/>
          <w:marRight w:val="0"/>
          <w:marTop w:val="0"/>
          <w:marBottom w:val="0"/>
          <w:divBdr>
            <w:top w:val="none" w:sz="0" w:space="0" w:color="auto"/>
            <w:left w:val="none" w:sz="0" w:space="0" w:color="auto"/>
            <w:bottom w:val="none" w:sz="0" w:space="0" w:color="auto"/>
            <w:right w:val="none" w:sz="0" w:space="0" w:color="auto"/>
          </w:divBdr>
        </w:div>
      </w:divsChild>
    </w:div>
    <w:div w:id="1143280713">
      <w:bodyDiv w:val="1"/>
      <w:marLeft w:val="0"/>
      <w:marRight w:val="0"/>
      <w:marTop w:val="0"/>
      <w:marBottom w:val="0"/>
      <w:divBdr>
        <w:top w:val="none" w:sz="0" w:space="0" w:color="auto"/>
        <w:left w:val="none" w:sz="0" w:space="0" w:color="auto"/>
        <w:bottom w:val="none" w:sz="0" w:space="0" w:color="auto"/>
        <w:right w:val="none" w:sz="0" w:space="0" w:color="auto"/>
      </w:divBdr>
    </w:div>
    <w:div w:id="197559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k:@MSITStore:E:\My%20Documents\Office\BitsPTP\trunk\Design\2011HZ12013-ClockSynchronization.chm::/_b_f__helper_8c.html" TargetMode="External"/><Relationship Id="rId21" Type="http://schemas.openxmlformats.org/officeDocument/2006/relationships/image" Target="media/image12.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26.emf"/><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k:@MSITStore:E:\My%20Documents\Office\BitsPTP\trunk\Design\2011HZ12013-ClockSynchronization.chm::/_b_f__helper_8c.html" TargetMode="External"/><Relationship Id="rId11" Type="http://schemas.openxmlformats.org/officeDocument/2006/relationships/image" Target="media/image2.png"/><Relationship Id="rId24" Type="http://schemas.openxmlformats.org/officeDocument/2006/relationships/hyperlink" Target="mk:@MSITStore:E:\My%20Documents\Office\BitsPTP\trunk\Design\2011HZ12013-ClockSynchronization.chm::/_b_f__helper_8c.html" TargetMode="External"/><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mk:@MSITStore:D:\Work\BITS\Project\BitsPTP\trunk\Design\2011HZ12013-ClockSynchronization.chm::/struct_time_internal.html" TargetMode="External"/><Relationship Id="rId53" Type="http://schemas.openxmlformats.org/officeDocument/2006/relationships/hyperlink" Target="mk:@MSITStore:D:\Work\BITS\Project\BitsPTP\trunk\Design\2011HZ12013-ClockSynchronization.chm::/_b_f__helper_8c.html" TargetMode="External"/><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mk:@MSITStore:E:\My%20Documents\Office\BitsPTP\trunk\Design\2011HZ12013-ClockSynchronization.chm::/_b_f__helper_8c.html" TargetMode="External"/><Relationship Id="rId27" Type="http://schemas.openxmlformats.org/officeDocument/2006/relationships/hyperlink" Target="mk:@MSITStore:E:\My%20Documents\Office\BitsPTP\trunk\Design\2011HZ12013-ClockSynchronization.chm::/struct_time_internal.html"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hyperlink" Target="mk:@MSITStore:D:\Work\BITS\Project\BitsPTP\trunk\Design\2011HZ12013-ClockSynchronization.chm::/net_8c.html"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k:@MSITStore:E:\My%20Documents\Office\BitsPTP\trunk\Design\2011HZ12013-ClockSynchronization.chm::/struct_time_internal.html" TargetMode="External"/><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hyperlink" Target="mk:@MSITStore:D:\Work\BITS\Project\BitsPTP\trunk\Design\2011HZ12013-ClockSynchronization.chm::/struct_net_path.html" TargetMode="External"/><Relationship Id="rId59"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k:@MSITStore:E:\My%20Documents\Office\BitsPTP\trunk\Design\2011HZ12013-ClockSynchronization.chm::/_b_f__helper_8c.html" TargetMode="External"/><Relationship Id="rId28" Type="http://schemas.openxmlformats.org/officeDocument/2006/relationships/hyperlink" Target="mk:@MSITStore:E:\My%20Documents\Office\BitsPTP\trunk\Design\2011HZ12013-ClockSynchronization.chm::/_b_f__helper_8c.html"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mk:@MSITStore:D:\Work\BITS\Project\BitsPTP\trunk\Design\2011HZ12013-ClockSynchronization.chm::/datatypes__dep_8h.html" TargetMode="External"/><Relationship Id="rId52" Type="http://schemas.openxmlformats.org/officeDocument/2006/relationships/hyperlink" Target="mk:@MSITStore:D:\Work\BITS\Project\BitsPTP\trunk\Design\2011HZ12013-ClockSynchronization.chm::/ptpd__dep_8h.html" TargetMode="External"/><Relationship Id="rId60" Type="http://schemas.openxmlformats.org/officeDocument/2006/relationships/image" Target="media/image37.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Projects\Process%20Templates\trunk\110_Tailored%20Templates\AE_XX_ProductName_ProjectPlanTailore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CA52F7EEC784394BE3742CB354920F3"/>
        <w:category>
          <w:name w:val="General"/>
          <w:gallery w:val="placeholder"/>
        </w:category>
        <w:types>
          <w:type w:val="bbPlcHdr"/>
        </w:types>
        <w:behaviors>
          <w:behavior w:val="content"/>
        </w:behaviors>
        <w:guid w:val="{BB1007EB-1E77-4CE6-B2B6-62F1F6A7014A}"/>
      </w:docPartPr>
      <w:docPartBody>
        <w:p w:rsidR="00183EFA" w:rsidRDefault="007B68A0">
          <w:r w:rsidRPr="00660A43">
            <w:rPr>
              <w:rStyle w:val="PlaceholderText"/>
            </w:rPr>
            <w:t>[Company]</w:t>
          </w:r>
        </w:p>
      </w:docPartBody>
    </w:docPart>
    <w:docPart>
      <w:docPartPr>
        <w:name w:val="700CE35AFD7A44EE8F9A916ED2E43459"/>
        <w:category>
          <w:name w:val="General"/>
          <w:gallery w:val="placeholder"/>
        </w:category>
        <w:types>
          <w:type w:val="bbPlcHdr"/>
        </w:types>
        <w:behaviors>
          <w:behavior w:val="content"/>
        </w:behaviors>
        <w:guid w:val="{31849742-BDA7-4DB2-B7AB-A25A5E0FA891}"/>
      </w:docPartPr>
      <w:docPartBody>
        <w:p w:rsidR="00183EFA" w:rsidRDefault="007B68A0">
          <w:r w:rsidRPr="00660A43">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8A0"/>
    <w:rsid w:val="00183EFA"/>
    <w:rsid w:val="00345034"/>
    <w:rsid w:val="005253AC"/>
    <w:rsid w:val="007B4027"/>
    <w:rsid w:val="007B68A0"/>
    <w:rsid w:val="00EF1560"/>
  </w:rsids>
  <m:mathPr>
    <m:mathFont m:val="Cambria Math"/>
    <m:brkBin m:val="before"/>
    <m:brkBinSub m:val="--"/>
    <m:smallFrac m:val="0"/>
    <m:dispDef/>
    <m:lMargin m:val="0"/>
    <m:rMargin m:val="0"/>
    <m:defJc m:val="centerGroup"/>
    <m:wrapIndent m:val="1440"/>
    <m:intLim m:val="subSup"/>
    <m:naryLim m:val="undOvr"/>
  </m:mathPr>
  <w:themeFontLang w:val="en-IN" w:eastAsia="zh-TW"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8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5C889-02B4-4213-8E7F-321AED13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AE_XX_ProductName_ProjectPlanTailored</Template>
  <TotalTime>0</TotalTime>
  <Pages>105</Pages>
  <Words>26265</Words>
  <Characters>149715</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Design &amp; Implementation of Timing and synchronization for an automotive amplifier</vt:lpstr>
    </vt:vector>
  </TitlesOfParts>
  <Manager>Vijaykumar N</Manager>
  <Company>Analog Devices India Pvt. Ltd., Bangalore</Company>
  <LinksUpToDate>false</LinksUpToDate>
  <CharactersWithSpaces>175629</CharactersWithSpaces>
  <SharedDoc>false</SharedDoc>
  <HLinks>
    <vt:vector size="12" baseType="variant">
      <vt:variant>
        <vt:i4>2752571</vt:i4>
      </vt:variant>
      <vt:variant>
        <vt:i4>240</vt:i4>
      </vt:variant>
      <vt:variant>
        <vt:i4>0</vt:i4>
      </vt:variant>
      <vt:variant>
        <vt:i4>5</vt:i4>
      </vt:variant>
      <vt:variant>
        <vt:lpwstr>http://www.analog.com/</vt:lpwstr>
      </vt:variant>
      <vt:variant>
        <vt:lpwstr/>
      </vt:variant>
      <vt:variant>
        <vt:i4>6225921</vt:i4>
      </vt:variant>
      <vt:variant>
        <vt:i4>210</vt:i4>
      </vt:variant>
      <vt:variant>
        <vt:i4>0</vt:i4>
      </vt:variant>
      <vt:variant>
        <vt:i4>5</vt:i4>
      </vt:variant>
      <vt:variant>
        <vt:lpwstr>http://adaweb.spd.analog.com/ada-docs/view.php?fDocumentId=53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&amp; Implementation of Timing and synchronization for an automotive amplifier</dc:title>
  <dc:subject>Dissertation for BITs MS SS, WILP. 2011HZ12013</dc:subject>
  <dc:creator>Mohan Karthik</dc:creator>
  <cp:lastModifiedBy>Mohan Karthik</cp:lastModifiedBy>
  <cp:revision>2</cp:revision>
  <cp:lastPrinted>2013-03-27T02:01:00Z</cp:lastPrinted>
  <dcterms:created xsi:type="dcterms:W3CDTF">2013-03-27T03:33:00Z</dcterms:created>
  <dcterms:modified xsi:type="dcterms:W3CDTF">2013-03-27T03:33:00Z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No">
    <vt:lpwstr>2011HZ12013</vt:lpwstr>
  </property>
  <property fmtid="{D5CDD505-2E9C-101B-9397-08002B2CF9AE}" pid="3" name="ManagerDesignation">
    <vt:lpwstr>Project Manager</vt:lpwstr>
  </property>
</Properties>
</file>